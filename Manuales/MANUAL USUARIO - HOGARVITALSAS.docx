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A4A8F" w14:textId="4F761BEA" w:rsidR="00D077E9" w:rsidRPr="009B4D38" w:rsidRDefault="00E74A88" w:rsidP="009B4D38">
      <w:pPr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CFD90DD" wp14:editId="67445A22">
                <wp:simplePos x="0" y="0"/>
                <wp:positionH relativeFrom="column">
                  <wp:posOffset>-203835</wp:posOffset>
                </wp:positionH>
                <wp:positionV relativeFrom="page">
                  <wp:posOffset>933450</wp:posOffset>
                </wp:positionV>
                <wp:extent cx="3938905" cy="8820150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820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818A1" id="Rectángulo 3" o:spid="_x0000_s1026" alt="rectángulo blanco para texto en portada" style="position:absolute;margin-left:-16.05pt;margin-top:73.5pt;width:310.15pt;height:694.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" fillcolor="white [3212]" stroked="f" strokeweight="2pt">
                <w10:wrap anchory="page"/>
              </v:rect>
            </w:pict>
          </mc:Fallback>
        </mc:AlternateContent>
      </w:r>
      <w:r w:rsidR="005B69A4"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drawing>
          <wp:anchor distT="0" distB="0" distL="114300" distR="114300" simplePos="0" relativeHeight="251658240" behindDoc="1" locked="0" layoutInCell="1" allowOverlap="1" wp14:anchorId="53204F20" wp14:editId="658CE2E7">
            <wp:simplePos x="0" y="0"/>
            <wp:positionH relativeFrom="page">
              <wp:posOffset>-1153886</wp:posOffset>
            </wp:positionH>
            <wp:positionV relativeFrom="page">
              <wp:posOffset>3630</wp:posOffset>
            </wp:positionV>
            <wp:extent cx="10034044" cy="6689362"/>
            <wp:effectExtent l="0" t="0" r="571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4257" cy="6696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9B4D38" w:rsidRPr="009B4D38" w14:paraId="50F7A3AB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4BD65CF" w14:textId="799AE5C3" w:rsidR="00D077E9" w:rsidRPr="009B4D38" w:rsidRDefault="00D077E9" w:rsidP="009B4D38">
            <w:pPr>
              <w:jc w:val="both"/>
              <w:rPr>
                <w:rFonts w:asciiTheme="majorHAnsi" w:hAnsiTheme="majorHAnsi" w:cstheme="majorHAnsi"/>
                <w:b w:val="0"/>
                <w:bCs/>
                <w:noProof/>
                <w:sz w:val="24"/>
                <w:szCs w:val="24"/>
              </w:rPr>
            </w:pPr>
            <w:r w:rsidRPr="009B4D38">
              <w:rPr>
                <w:rFonts w:asciiTheme="majorHAnsi" w:hAnsiTheme="majorHAnsi" w:cstheme="majorHAnsi"/>
                <w:b w:val="0"/>
                <w:bCs/>
                <w:noProof/>
                <w:sz w:val="24"/>
                <w:szCs w:val="24"/>
                <w:lang w:val="es-CO" w:eastAsia="es-CO"/>
              </w:rPr>
              <mc:AlternateContent>
                <mc:Choice Requires="wps">
                  <w:drawing>
                    <wp:inline distT="0" distB="0" distL="0" distR="0" wp14:anchorId="1F96D4D1" wp14:editId="786F20C7">
                      <wp:extent cx="3528695" cy="1733550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7335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D7B7083" w14:textId="74F89CB0" w:rsidR="00E55DE9" w:rsidRPr="008C0314" w:rsidRDefault="00E55DE9" w:rsidP="008C0314">
                                  <w:pPr>
                                    <w:pStyle w:val="Contenido"/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72"/>
                                      <w:szCs w:val="52"/>
                                    </w:rPr>
                                  </w:pPr>
                                  <w:r w:rsidRPr="008C0314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72"/>
                                      <w:szCs w:val="52"/>
                                      <w:lang w:bidi="es-ES"/>
                                    </w:rPr>
                                    <w:t xml:space="preserve">MANUAL </w:t>
                                  </w:r>
                                  <w:r w:rsidR="008E437C" w:rsidRPr="008C0314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72"/>
                                      <w:szCs w:val="52"/>
                                      <w:lang w:bidi="es-ES"/>
                                    </w:rPr>
                                    <w:t>USUARIO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F96D4D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13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" filled="f" stroked="f" strokeweight=".5pt">
                      <v:textbox>
                        <w:txbxContent>
                          <w:p w14:paraId="3D7B7083" w14:textId="74F89CB0" w:rsidR="00E55DE9" w:rsidRPr="008C0314" w:rsidRDefault="00E55DE9" w:rsidP="008C0314">
                            <w:pPr>
                              <w:pStyle w:val="Contenido"/>
                              <w:rPr>
                                <w:rFonts w:ascii="Arial" w:hAnsi="Arial" w:cs="Arial"/>
                                <w:b/>
                                <w:bCs/>
                                <w:sz w:val="72"/>
                                <w:szCs w:val="52"/>
                              </w:rPr>
                            </w:pPr>
                            <w:r w:rsidRPr="008C0314">
                              <w:rPr>
                                <w:rFonts w:ascii="Arial" w:hAnsi="Arial" w:cs="Arial"/>
                                <w:b/>
                                <w:bCs/>
                                <w:sz w:val="72"/>
                                <w:szCs w:val="52"/>
                                <w:lang w:bidi="es-ES"/>
                              </w:rPr>
                              <w:t xml:space="preserve">MANUAL </w:t>
                            </w:r>
                            <w:r w:rsidR="008E437C" w:rsidRPr="008C0314">
                              <w:rPr>
                                <w:rFonts w:ascii="Arial" w:hAnsi="Arial" w:cs="Arial"/>
                                <w:b/>
                                <w:bCs/>
                                <w:sz w:val="72"/>
                                <w:szCs w:val="52"/>
                                <w:lang w:bidi="es-ES"/>
                              </w:rPr>
                              <w:t>USUARIO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9B4D38" w:rsidRPr="009B4D38" w14:paraId="33126615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474EBF6C" w14:textId="79706DAA" w:rsidR="00D077E9" w:rsidRPr="009B4D38" w:rsidRDefault="00E74A88" w:rsidP="009B4D38">
            <w:pPr>
              <w:jc w:val="both"/>
              <w:rPr>
                <w:rFonts w:asciiTheme="majorHAnsi" w:hAnsiTheme="majorHAnsi" w:cstheme="majorHAnsi"/>
                <w:b w:val="0"/>
                <w:bCs/>
                <w:noProof/>
                <w:sz w:val="24"/>
                <w:szCs w:val="24"/>
              </w:rPr>
            </w:pPr>
            <w:r w:rsidRPr="009B4D38">
              <w:rPr>
                <w:rFonts w:asciiTheme="majorHAnsi" w:hAnsiTheme="majorHAnsi" w:cstheme="majorHAnsi"/>
                <w:b w:val="0"/>
                <w:bCs/>
                <w:noProof/>
                <w:sz w:val="24"/>
                <w:szCs w:val="24"/>
                <w:lang w:val="es-CO" w:eastAsia="es-CO"/>
              </w:rPr>
              <mc:AlternateContent>
                <mc:Choice Requires="wps">
                  <w:drawing>
                    <wp:inline distT="0" distB="0" distL="0" distR="0" wp14:anchorId="692C06E5" wp14:editId="59116E02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5883129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9B4D38" w:rsidRPr="009B4D38" w14:paraId="36F0C87B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asciiTheme="majorHAnsi" w:hAnsiTheme="majorHAnsi" w:cstheme="majorHAnsi"/>
                <w:bCs/>
                <w:sz w:val="24"/>
                <w:szCs w:val="24"/>
              </w:rPr>
              <w:id w:val="1080870105"/>
              <w:placeholder>
                <w:docPart w:val="4F9DCD1BE3FA420886A136A9EDBF4A75"/>
              </w:placeholder>
              <w15:appearance w15:val="hidden"/>
            </w:sdtPr>
            <w:sdtEndPr/>
            <w:sdtContent>
              <w:p w14:paraId="63E2F0EB" w14:textId="5267A38E" w:rsidR="00D077E9" w:rsidRPr="009B4D38" w:rsidRDefault="008C0314" w:rsidP="009B4D38">
                <w:pPr>
                  <w:pStyle w:val="Contenido"/>
                  <w:jc w:val="both"/>
                  <w:rPr>
                    <w:rFonts w:asciiTheme="majorHAnsi" w:hAnsiTheme="majorHAnsi" w:cstheme="majorHAnsi"/>
                    <w:bCs/>
                    <w:sz w:val="24"/>
                    <w:szCs w:val="24"/>
                  </w:rPr>
                </w:pPr>
                <w:r w:rsidRPr="009B4D38">
                  <w:rPr>
                    <w:rFonts w:asciiTheme="majorHAnsi" w:hAnsiTheme="majorHAnsi" w:cstheme="majorHAnsi"/>
                    <w:bCs/>
                    <w:sz w:val="24"/>
                    <w:szCs w:val="24"/>
                  </w:rPr>
                  <w:t>2</w:t>
                </w:r>
                <w:r w:rsidRPr="009B4D38">
                  <w:rPr>
                    <w:rStyle w:val="SubttuloCar"/>
                    <w:rFonts w:asciiTheme="majorHAnsi" w:hAnsiTheme="majorHAnsi" w:cstheme="majorHAnsi"/>
                    <w:bCs/>
                    <w:caps w:val="0"/>
                    <w:spacing w:val="0"/>
                    <w:sz w:val="24"/>
                    <w:szCs w:val="24"/>
                  </w:rPr>
                  <w:t>7 JUNIO</w:t>
                </w:r>
              </w:p>
            </w:sdtContent>
          </w:sdt>
          <w:p w14:paraId="1441578B" w14:textId="77777777" w:rsidR="00D077E9" w:rsidRPr="009B4D38" w:rsidRDefault="00D077E9" w:rsidP="009B4D38">
            <w:pPr>
              <w:jc w:val="both"/>
              <w:rPr>
                <w:rFonts w:asciiTheme="majorHAnsi" w:hAnsiTheme="majorHAnsi" w:cstheme="majorHAnsi"/>
                <w:b w:val="0"/>
                <w:bCs/>
                <w:noProof/>
                <w:sz w:val="24"/>
                <w:szCs w:val="24"/>
              </w:rPr>
            </w:pPr>
            <w:r w:rsidRPr="009B4D38">
              <w:rPr>
                <w:rFonts w:asciiTheme="majorHAnsi" w:hAnsiTheme="majorHAnsi" w:cstheme="majorHAnsi"/>
                <w:b w:val="0"/>
                <w:bCs/>
                <w:noProof/>
                <w:sz w:val="24"/>
                <w:szCs w:val="24"/>
                <w:lang w:val="es-CO" w:eastAsia="es-CO"/>
              </w:rPr>
              <mc:AlternateContent>
                <mc:Choice Requires="wps">
                  <w:drawing>
                    <wp:inline distT="0" distB="0" distL="0" distR="0" wp14:anchorId="089D619F" wp14:editId="18B6BBB3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7E52977" id="Conector recto 6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29C81FC0" w14:textId="77777777" w:rsidR="00D077E9" w:rsidRPr="009B4D38" w:rsidRDefault="00D077E9" w:rsidP="009B4D38">
            <w:pPr>
              <w:jc w:val="both"/>
              <w:rPr>
                <w:rFonts w:asciiTheme="majorHAnsi" w:hAnsiTheme="majorHAnsi" w:cstheme="majorHAnsi"/>
                <w:b w:val="0"/>
                <w:bCs/>
                <w:noProof/>
                <w:sz w:val="24"/>
                <w:szCs w:val="24"/>
              </w:rPr>
            </w:pPr>
          </w:p>
          <w:p w14:paraId="7D76E1B0" w14:textId="77777777" w:rsidR="00D077E9" w:rsidRPr="009B4D38" w:rsidRDefault="00D077E9" w:rsidP="009B4D38">
            <w:pPr>
              <w:jc w:val="both"/>
              <w:rPr>
                <w:rFonts w:asciiTheme="majorHAnsi" w:hAnsiTheme="majorHAnsi" w:cstheme="majorHAnsi"/>
                <w:b w:val="0"/>
                <w:bCs/>
                <w:noProof/>
                <w:sz w:val="24"/>
                <w:szCs w:val="24"/>
              </w:rPr>
            </w:pPr>
          </w:p>
          <w:p w14:paraId="54BD0E14" w14:textId="20AC808D" w:rsidR="00D077E9" w:rsidRPr="009B4D38" w:rsidRDefault="00764688" w:rsidP="009B4D38">
            <w:pPr>
              <w:pStyle w:val="Contenido"/>
              <w:jc w:val="both"/>
              <w:rPr>
                <w:rFonts w:asciiTheme="majorHAnsi" w:hAnsiTheme="majorHAnsi" w:cstheme="majorHAnsi"/>
                <w:bCs/>
                <w:noProof/>
                <w:sz w:val="24"/>
                <w:szCs w:val="24"/>
              </w:rPr>
            </w:pPr>
            <w:sdt>
              <w:sdtPr>
                <w:rPr>
                  <w:rFonts w:asciiTheme="majorHAnsi" w:hAnsiTheme="majorHAnsi" w:cstheme="majorHAnsi"/>
                  <w:bCs/>
                  <w:noProof/>
                  <w:sz w:val="24"/>
                  <w:szCs w:val="24"/>
                </w:rPr>
                <w:id w:val="-1740469667"/>
                <w:placeholder>
                  <w:docPart w:val="F382BEC93CA048649CD82A3264E13B72"/>
                </w:placeholder>
                <w15:appearance w15:val="hidden"/>
              </w:sdtPr>
              <w:sdtEndPr/>
              <w:sdtContent>
                <w:r w:rsidR="00E74A88" w:rsidRPr="009B4D38">
                  <w:rPr>
                    <w:rFonts w:asciiTheme="majorHAnsi" w:hAnsiTheme="majorHAnsi" w:cstheme="majorHAnsi"/>
                    <w:bCs/>
                    <w:noProof/>
                    <w:sz w:val="24"/>
                    <w:szCs w:val="24"/>
                  </w:rPr>
                  <w:t>HOGAR VITAL GERIATRICO S.A.S</w:t>
                </w:r>
              </w:sdtContent>
            </w:sdt>
          </w:p>
          <w:p w14:paraId="73D1F9E4" w14:textId="53CD3153" w:rsidR="00D077E9" w:rsidRPr="009B4D38" w:rsidRDefault="00D077E9" w:rsidP="009B4D38">
            <w:pPr>
              <w:pStyle w:val="Contenido"/>
              <w:jc w:val="both"/>
              <w:rPr>
                <w:rFonts w:asciiTheme="majorHAnsi" w:hAnsiTheme="majorHAnsi" w:cstheme="majorHAnsi"/>
                <w:bCs/>
                <w:noProof/>
                <w:sz w:val="24"/>
                <w:szCs w:val="24"/>
              </w:rPr>
            </w:pPr>
            <w:r w:rsidRPr="009B4D38">
              <w:rPr>
                <w:rFonts w:asciiTheme="majorHAnsi" w:hAnsiTheme="majorHAnsi" w:cstheme="majorHAnsi"/>
                <w:bCs/>
                <w:noProof/>
                <w:sz w:val="24"/>
                <w:szCs w:val="24"/>
                <w:lang w:bidi="es-ES"/>
              </w:rPr>
              <w:t xml:space="preserve">Creado por: </w:t>
            </w:r>
            <w:sdt>
              <w:sdtPr>
                <w:rPr>
                  <w:rFonts w:asciiTheme="majorHAnsi" w:hAnsiTheme="majorHAnsi" w:cstheme="majorHAnsi"/>
                  <w:bCs/>
                  <w:noProof/>
                  <w:sz w:val="24"/>
                  <w:szCs w:val="24"/>
                </w:rPr>
                <w:alias w:val="Su nombre"/>
                <w:tag w:val="Su nombre"/>
                <w:id w:val="-180584491"/>
                <w:placeholder>
                  <w:docPart w:val="8579C5BFC9064BCA8F1F5B07B77D88C8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="00E74A88" w:rsidRPr="009B4D38">
                  <w:rPr>
                    <w:rFonts w:asciiTheme="majorHAnsi" w:hAnsiTheme="majorHAnsi" w:cstheme="majorHAnsi"/>
                    <w:bCs/>
                    <w:noProof/>
                    <w:sz w:val="24"/>
                    <w:szCs w:val="24"/>
                  </w:rPr>
                  <w:t xml:space="preserve"> </w:t>
                </w:r>
                <w:r w:rsidR="00E74A88" w:rsidRPr="009B4D38">
                  <w:rPr>
                    <w:rFonts w:asciiTheme="majorHAnsi" w:hAnsiTheme="majorHAnsi" w:cstheme="majorHAnsi"/>
                    <w:bCs/>
                    <w:noProof/>
                    <w:sz w:val="24"/>
                    <w:szCs w:val="24"/>
                  </w:rPr>
                  <w:br/>
                  <w:t>Andrés Sánchez García</w:t>
                </w:r>
                <w:r w:rsidR="00E74A88" w:rsidRPr="009B4D38">
                  <w:rPr>
                    <w:rFonts w:asciiTheme="majorHAnsi" w:hAnsiTheme="majorHAnsi" w:cstheme="majorHAnsi"/>
                    <w:bCs/>
                    <w:noProof/>
                    <w:sz w:val="24"/>
                    <w:szCs w:val="24"/>
                  </w:rPr>
                  <w:br/>
                  <w:t>Santiago González Restrepo</w:t>
                </w:r>
                <w:r w:rsidR="00E74A88" w:rsidRPr="009B4D38">
                  <w:rPr>
                    <w:rFonts w:asciiTheme="majorHAnsi" w:hAnsiTheme="majorHAnsi" w:cstheme="majorHAnsi"/>
                    <w:bCs/>
                    <w:noProof/>
                    <w:sz w:val="24"/>
                    <w:szCs w:val="24"/>
                  </w:rPr>
                  <w:br/>
                  <w:t>Daniel Mauricio Castaño Vergara</w:t>
                </w:r>
              </w:sdtContent>
            </w:sdt>
          </w:p>
          <w:p w14:paraId="596C9DDB" w14:textId="77777777" w:rsidR="00D077E9" w:rsidRPr="009B4D38" w:rsidRDefault="00D077E9" w:rsidP="009B4D38">
            <w:pPr>
              <w:jc w:val="both"/>
              <w:rPr>
                <w:rFonts w:asciiTheme="majorHAnsi" w:hAnsiTheme="majorHAnsi" w:cstheme="majorHAnsi"/>
                <w:b w:val="0"/>
                <w:bCs/>
                <w:noProof/>
                <w:sz w:val="24"/>
                <w:szCs w:val="24"/>
              </w:rPr>
            </w:pPr>
          </w:p>
        </w:tc>
      </w:tr>
    </w:tbl>
    <w:p w14:paraId="1317389C" w14:textId="3479E5C7" w:rsidR="00AB02A7" w:rsidRPr="009B4D38" w:rsidRDefault="00E74A88" w:rsidP="009B4D38">
      <w:p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drawing>
          <wp:anchor distT="0" distB="0" distL="114300" distR="114300" simplePos="0" relativeHeight="251691008" behindDoc="0" locked="0" layoutInCell="1" allowOverlap="1" wp14:anchorId="2B8B37FA" wp14:editId="70CFBF08">
            <wp:simplePos x="0" y="0"/>
            <wp:positionH relativeFrom="margin">
              <wp:align>right</wp:align>
            </wp:positionH>
            <wp:positionV relativeFrom="paragraph">
              <wp:posOffset>7519035</wp:posOffset>
            </wp:positionV>
            <wp:extent cx="1239664" cy="1047750"/>
            <wp:effectExtent l="0" t="0" r="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ogo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664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D5A01AD" wp14:editId="31B8F9EC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EC3049" id="Rectángulo 2" o:spid="_x0000_s1026" alt="rectángulo de color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" fillcolor="#00b0f0" stroked="f" strokeweight="2pt">
                <w10:wrap anchory="page"/>
              </v:rect>
            </w:pict>
          </mc:Fallback>
        </mc:AlternateContent>
      </w:r>
      <w:r w:rsidR="00D077E9"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bidi="es-ES"/>
        </w:rPr>
        <w:br w:type="page"/>
      </w:r>
    </w:p>
    <w:p w14:paraId="508CCF2C" w14:textId="77777777" w:rsidR="005B69A4" w:rsidRPr="009B4D38" w:rsidRDefault="005B69A4" w:rsidP="009B4D38">
      <w:pPr>
        <w:pStyle w:val="Contenido"/>
        <w:jc w:val="both"/>
        <w:outlineLvl w:val="1"/>
        <w:rPr>
          <w:rFonts w:asciiTheme="majorHAnsi" w:hAnsiTheme="majorHAnsi" w:cstheme="majorHAnsi"/>
          <w:bCs/>
          <w:noProof/>
          <w:sz w:val="24"/>
          <w:szCs w:val="24"/>
        </w:rPr>
      </w:pPr>
    </w:p>
    <w:p w14:paraId="44F4BB91" w14:textId="44886C2F" w:rsidR="005B69A4" w:rsidRPr="009B4D38" w:rsidRDefault="005B69A4" w:rsidP="009B4D38">
      <w:pPr>
        <w:jc w:val="center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  <w:bookmarkStart w:id="0" w:name="_Toc43132608"/>
      <w:bookmarkStart w:id="1" w:name="_Toc43134322"/>
      <w:bookmarkStart w:id="2" w:name="_Toc43138924"/>
      <w:bookmarkStart w:id="3" w:name="_Toc43283067"/>
      <w:bookmarkStart w:id="4" w:name="_Toc107220261"/>
      <w:bookmarkStart w:id="5" w:name="_Toc107220601"/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 xml:space="preserve">MANUAL </w:t>
      </w:r>
      <w:r w:rsidR="007834A9"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USUARIO</w: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 xml:space="preserve"> </w:t>
      </w:r>
      <w:bookmarkEnd w:id="0"/>
      <w:bookmarkEnd w:id="1"/>
      <w:bookmarkEnd w:id="2"/>
      <w:bookmarkEnd w:id="3"/>
      <w:r w:rsidR="00E74A88"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HOGAR VITAL GERIATRICO S.A.S</w:t>
      </w:r>
      <w:bookmarkEnd w:id="4"/>
      <w:bookmarkEnd w:id="5"/>
    </w:p>
    <w:p w14:paraId="7BCC8409" w14:textId="77777777" w:rsidR="005B69A4" w:rsidRPr="009B4D38" w:rsidRDefault="005B69A4" w:rsidP="009B4D38">
      <w:pPr>
        <w:jc w:val="center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6FF24FB8" w14:textId="77777777" w:rsidR="005B69A4" w:rsidRPr="009B4D38" w:rsidRDefault="005B69A4" w:rsidP="009B4D38">
      <w:pPr>
        <w:jc w:val="center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3DE928D3" w14:textId="77777777" w:rsidR="005B69A4" w:rsidRPr="009B4D38" w:rsidRDefault="005B69A4" w:rsidP="009B4D38">
      <w:pPr>
        <w:jc w:val="center"/>
        <w:rPr>
          <w:rFonts w:asciiTheme="majorHAnsi" w:hAnsiTheme="majorHAnsi" w:cstheme="majorHAnsi"/>
          <w:b w:val="0"/>
          <w:bCs/>
          <w:sz w:val="24"/>
          <w:szCs w:val="24"/>
        </w:rPr>
      </w:pPr>
    </w:p>
    <w:p w14:paraId="34CFFE8B" w14:textId="77777777" w:rsidR="005B69A4" w:rsidRPr="009B4D38" w:rsidRDefault="005B69A4" w:rsidP="009B4D38">
      <w:pPr>
        <w:jc w:val="center"/>
        <w:rPr>
          <w:rFonts w:asciiTheme="majorHAnsi" w:hAnsiTheme="majorHAnsi" w:cstheme="majorHAnsi"/>
          <w:b w:val="0"/>
          <w:bCs/>
          <w:sz w:val="24"/>
          <w:szCs w:val="24"/>
        </w:rPr>
      </w:pPr>
    </w:p>
    <w:p w14:paraId="2A64F6CF" w14:textId="77777777" w:rsidR="005B69A4" w:rsidRPr="009B4D38" w:rsidRDefault="005B69A4" w:rsidP="009B4D38">
      <w:pPr>
        <w:jc w:val="center"/>
        <w:rPr>
          <w:rFonts w:asciiTheme="majorHAnsi" w:hAnsiTheme="majorHAnsi" w:cstheme="majorHAnsi"/>
          <w:b w:val="0"/>
          <w:bCs/>
          <w:sz w:val="24"/>
          <w:szCs w:val="24"/>
        </w:rPr>
      </w:pPr>
    </w:p>
    <w:p w14:paraId="7E5D34A5" w14:textId="77777777" w:rsidR="005B69A4" w:rsidRPr="009B4D38" w:rsidRDefault="005B69A4" w:rsidP="009B4D38">
      <w:pPr>
        <w:jc w:val="center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58B988CA" w14:textId="77777777" w:rsidR="005B69A4" w:rsidRPr="009B4D38" w:rsidRDefault="005B69A4" w:rsidP="009B4D38">
      <w:pPr>
        <w:jc w:val="center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2F123598" w14:textId="77777777" w:rsidR="007F6561" w:rsidRPr="009B4D38" w:rsidRDefault="007F6561" w:rsidP="009B4D38">
      <w:pPr>
        <w:jc w:val="center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  <w:bookmarkStart w:id="6" w:name="_Toc107220262"/>
      <w:bookmarkStart w:id="7" w:name="_Toc107220602"/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Andrés Sánchez García</w:t>
      </w:r>
      <w:bookmarkEnd w:id="6"/>
      <w:bookmarkEnd w:id="7"/>
    </w:p>
    <w:p w14:paraId="3478B34D" w14:textId="77777777" w:rsidR="007F6561" w:rsidRPr="009B4D38" w:rsidRDefault="007F6561" w:rsidP="009B4D38">
      <w:pPr>
        <w:jc w:val="center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  <w:bookmarkStart w:id="8" w:name="_Toc107220263"/>
      <w:bookmarkStart w:id="9" w:name="_Toc107220603"/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Santiago González Restrepo</w:t>
      </w:r>
      <w:bookmarkEnd w:id="8"/>
      <w:bookmarkEnd w:id="9"/>
    </w:p>
    <w:p w14:paraId="1BB863EE" w14:textId="1FCC16DC" w:rsidR="007F6561" w:rsidRPr="009B4D38" w:rsidRDefault="007F6561" w:rsidP="009B4D38">
      <w:pPr>
        <w:jc w:val="center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  <w:bookmarkStart w:id="10" w:name="_Toc107220264"/>
      <w:bookmarkStart w:id="11" w:name="_Toc107220604"/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Daniel Mauricio Castaño Vergara</w:t>
      </w:r>
      <w:bookmarkEnd w:id="10"/>
      <w:bookmarkEnd w:id="11"/>
    </w:p>
    <w:p w14:paraId="33282A39" w14:textId="77777777" w:rsidR="005B69A4" w:rsidRPr="009B4D38" w:rsidRDefault="005B69A4" w:rsidP="009B4D38">
      <w:pPr>
        <w:jc w:val="center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26E89B89" w14:textId="77777777" w:rsidR="005B69A4" w:rsidRPr="009B4D38" w:rsidRDefault="005B69A4" w:rsidP="009B4D38">
      <w:pPr>
        <w:jc w:val="center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44A38D8B" w14:textId="77777777" w:rsidR="005B69A4" w:rsidRPr="009B4D38" w:rsidRDefault="005B69A4" w:rsidP="009B4D38">
      <w:pPr>
        <w:jc w:val="center"/>
        <w:rPr>
          <w:rFonts w:asciiTheme="majorHAnsi" w:hAnsiTheme="majorHAnsi" w:cstheme="majorHAnsi"/>
          <w:b w:val="0"/>
          <w:bCs/>
          <w:sz w:val="24"/>
          <w:szCs w:val="24"/>
        </w:rPr>
      </w:pPr>
    </w:p>
    <w:p w14:paraId="5179DEDE" w14:textId="77777777" w:rsidR="005B69A4" w:rsidRPr="009B4D38" w:rsidRDefault="005B69A4" w:rsidP="009B4D38">
      <w:pPr>
        <w:jc w:val="center"/>
        <w:rPr>
          <w:rFonts w:asciiTheme="majorHAnsi" w:hAnsiTheme="majorHAnsi" w:cstheme="majorHAnsi"/>
          <w:b w:val="0"/>
          <w:bCs/>
          <w:sz w:val="24"/>
          <w:szCs w:val="24"/>
        </w:rPr>
      </w:pPr>
    </w:p>
    <w:p w14:paraId="4B67CE87" w14:textId="77777777" w:rsidR="005B69A4" w:rsidRPr="009B4D38" w:rsidRDefault="005B69A4" w:rsidP="009B4D38">
      <w:pPr>
        <w:jc w:val="center"/>
        <w:rPr>
          <w:rFonts w:asciiTheme="majorHAnsi" w:hAnsiTheme="majorHAnsi" w:cstheme="majorHAnsi"/>
          <w:b w:val="0"/>
          <w:bCs/>
          <w:sz w:val="24"/>
          <w:szCs w:val="24"/>
        </w:rPr>
      </w:pPr>
    </w:p>
    <w:p w14:paraId="686AEFC0" w14:textId="77777777" w:rsidR="005B69A4" w:rsidRPr="009B4D38" w:rsidRDefault="005B69A4" w:rsidP="009B4D38">
      <w:pPr>
        <w:jc w:val="center"/>
        <w:rPr>
          <w:rFonts w:asciiTheme="majorHAnsi" w:hAnsiTheme="majorHAnsi" w:cstheme="majorHAnsi"/>
          <w:b w:val="0"/>
          <w:bCs/>
          <w:sz w:val="24"/>
          <w:szCs w:val="24"/>
        </w:rPr>
      </w:pPr>
    </w:p>
    <w:p w14:paraId="697C895D" w14:textId="77777777" w:rsidR="005B69A4" w:rsidRPr="009B4D38" w:rsidRDefault="005B69A4" w:rsidP="009B4D38">
      <w:pPr>
        <w:jc w:val="center"/>
        <w:rPr>
          <w:rFonts w:asciiTheme="majorHAnsi" w:hAnsiTheme="majorHAnsi" w:cstheme="majorHAnsi"/>
          <w:b w:val="0"/>
          <w:bCs/>
          <w:sz w:val="24"/>
          <w:szCs w:val="24"/>
        </w:rPr>
      </w:pPr>
    </w:p>
    <w:p w14:paraId="69AEB536" w14:textId="77777777" w:rsidR="005B69A4" w:rsidRPr="009B4D38" w:rsidRDefault="005B69A4" w:rsidP="009B4D38">
      <w:pPr>
        <w:jc w:val="center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6E6ABF31" w14:textId="77777777" w:rsidR="005B69A4" w:rsidRPr="009B4D38" w:rsidRDefault="005B69A4" w:rsidP="009B4D38">
      <w:pPr>
        <w:jc w:val="center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  <w:bookmarkStart w:id="12" w:name="_Toc43132614"/>
      <w:bookmarkStart w:id="13" w:name="_Toc43134328"/>
      <w:bookmarkStart w:id="14" w:name="_Toc43138930"/>
      <w:bookmarkStart w:id="15" w:name="_Toc43283073"/>
      <w:bookmarkStart w:id="16" w:name="_Toc107220265"/>
      <w:bookmarkStart w:id="17" w:name="_Toc107220605"/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Instructores</w:t>
      </w:r>
      <w:bookmarkEnd w:id="12"/>
      <w:bookmarkEnd w:id="13"/>
      <w:bookmarkEnd w:id="14"/>
      <w:bookmarkEnd w:id="15"/>
      <w:bookmarkEnd w:id="16"/>
      <w:bookmarkEnd w:id="17"/>
    </w:p>
    <w:p w14:paraId="1035AE32" w14:textId="77777777" w:rsidR="005B69A4" w:rsidRPr="009B4D38" w:rsidRDefault="005B69A4" w:rsidP="009B4D38">
      <w:pPr>
        <w:jc w:val="center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  <w:bookmarkStart w:id="18" w:name="_Toc43132615"/>
      <w:bookmarkStart w:id="19" w:name="_Toc43134329"/>
      <w:bookmarkStart w:id="20" w:name="_Toc43138931"/>
      <w:bookmarkStart w:id="21" w:name="_Toc43283074"/>
      <w:bookmarkStart w:id="22" w:name="_Toc107220266"/>
      <w:bookmarkStart w:id="23" w:name="_Toc107220606"/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Edilfredo Pineda Flórez</w:t>
      </w:r>
      <w:bookmarkEnd w:id="18"/>
      <w:bookmarkEnd w:id="19"/>
      <w:bookmarkEnd w:id="20"/>
      <w:bookmarkEnd w:id="21"/>
      <w:bookmarkEnd w:id="22"/>
      <w:bookmarkEnd w:id="23"/>
    </w:p>
    <w:p w14:paraId="76685D26" w14:textId="77777777" w:rsidR="005B69A4" w:rsidRPr="009B4D38" w:rsidRDefault="005B69A4" w:rsidP="009B4D38">
      <w:pPr>
        <w:jc w:val="center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  <w:bookmarkStart w:id="24" w:name="_Toc43132616"/>
      <w:bookmarkStart w:id="25" w:name="_Toc43134330"/>
      <w:bookmarkStart w:id="26" w:name="_Toc43138932"/>
      <w:bookmarkStart w:id="27" w:name="_Toc43283075"/>
      <w:bookmarkStart w:id="28" w:name="_Toc107220267"/>
      <w:bookmarkStart w:id="29" w:name="_Toc107220607"/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Aharon Alexander Aguas Navarro</w:t>
      </w:r>
      <w:bookmarkEnd w:id="24"/>
      <w:bookmarkEnd w:id="25"/>
      <w:bookmarkEnd w:id="26"/>
      <w:bookmarkEnd w:id="27"/>
      <w:bookmarkEnd w:id="28"/>
      <w:bookmarkEnd w:id="29"/>
    </w:p>
    <w:p w14:paraId="1CCA625C" w14:textId="77777777" w:rsidR="005B69A4" w:rsidRPr="009B4D38" w:rsidRDefault="005B69A4" w:rsidP="009B4D38">
      <w:pPr>
        <w:jc w:val="center"/>
        <w:rPr>
          <w:rFonts w:asciiTheme="majorHAnsi" w:hAnsiTheme="majorHAnsi" w:cstheme="majorHAnsi"/>
          <w:b w:val="0"/>
          <w:bCs/>
          <w:noProof/>
          <w:sz w:val="24"/>
          <w:szCs w:val="24"/>
          <w:lang w:val="es-CO"/>
        </w:rPr>
      </w:pPr>
      <w:bookmarkStart w:id="30" w:name="_Toc43132617"/>
      <w:bookmarkStart w:id="31" w:name="_Toc43134331"/>
      <w:bookmarkStart w:id="32" w:name="_Toc43138933"/>
      <w:bookmarkStart w:id="33" w:name="_Toc43283076"/>
      <w:bookmarkStart w:id="34" w:name="_Toc107220268"/>
      <w:bookmarkStart w:id="35" w:name="_Toc107220608"/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/>
        </w:rPr>
        <w:t>Edwin Alexander Patiño</w:t>
      </w:r>
      <w:bookmarkEnd w:id="30"/>
      <w:bookmarkEnd w:id="31"/>
      <w:bookmarkEnd w:id="32"/>
      <w:bookmarkEnd w:id="33"/>
      <w:bookmarkEnd w:id="34"/>
      <w:bookmarkEnd w:id="35"/>
    </w:p>
    <w:p w14:paraId="5484FAA1" w14:textId="77777777" w:rsidR="00A902A7" w:rsidRPr="009B4D38" w:rsidRDefault="007F6561" w:rsidP="009B4D38">
      <w:pPr>
        <w:jc w:val="center"/>
        <w:rPr>
          <w:rFonts w:asciiTheme="majorHAnsi" w:hAnsiTheme="majorHAnsi" w:cstheme="majorHAnsi"/>
          <w:b w:val="0"/>
          <w:bCs/>
          <w:noProof/>
          <w:sz w:val="24"/>
          <w:szCs w:val="24"/>
          <w:lang w:val="es-CO"/>
        </w:rPr>
      </w:pPr>
      <w:bookmarkStart w:id="36" w:name="_Toc107220269"/>
      <w:bookmarkStart w:id="37" w:name="_Toc107220609"/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/>
        </w:rPr>
        <w:t>Lee Jared Escobar Gómez</w:t>
      </w:r>
      <w:bookmarkEnd w:id="36"/>
      <w:bookmarkEnd w:id="37"/>
    </w:p>
    <w:p w14:paraId="278E0617" w14:textId="70DD1C61" w:rsidR="00A902A7" w:rsidRPr="009B4D38" w:rsidRDefault="00A902A7" w:rsidP="009B4D38">
      <w:pPr>
        <w:jc w:val="center"/>
        <w:rPr>
          <w:rFonts w:asciiTheme="majorHAnsi" w:hAnsiTheme="majorHAnsi" w:cstheme="majorHAnsi"/>
          <w:b w:val="0"/>
          <w:bCs/>
          <w:noProof/>
          <w:sz w:val="24"/>
          <w:szCs w:val="24"/>
          <w:lang w:val="es-CO"/>
        </w:rPr>
      </w:pPr>
      <w:bookmarkStart w:id="38" w:name="_Toc107220270"/>
      <w:bookmarkStart w:id="39" w:name="_Toc107220610"/>
      <w:r w:rsidRPr="009B4D38">
        <w:rPr>
          <w:rFonts w:asciiTheme="majorHAnsi" w:hAnsiTheme="majorHAnsi" w:cstheme="majorHAnsi"/>
          <w:b w:val="0"/>
          <w:bCs/>
          <w:sz w:val="24"/>
          <w:szCs w:val="24"/>
          <w:shd w:val="clear" w:color="auto" w:fill="F5F5F5"/>
        </w:rPr>
        <w:t>Eldrin William Berrio León</w:t>
      </w:r>
      <w:bookmarkEnd w:id="38"/>
      <w:bookmarkEnd w:id="39"/>
    </w:p>
    <w:p w14:paraId="30D06F03" w14:textId="3FD83C22" w:rsidR="007F6561" w:rsidRPr="009B4D38" w:rsidRDefault="007F6561" w:rsidP="009B4D38">
      <w:pPr>
        <w:jc w:val="center"/>
        <w:rPr>
          <w:rFonts w:asciiTheme="majorHAnsi" w:hAnsiTheme="majorHAnsi" w:cstheme="majorHAnsi"/>
          <w:b w:val="0"/>
          <w:bCs/>
          <w:noProof/>
          <w:sz w:val="24"/>
          <w:szCs w:val="24"/>
          <w:lang w:val="es-CO"/>
        </w:rPr>
      </w:pPr>
      <w:bookmarkStart w:id="40" w:name="_Toc107220271"/>
      <w:bookmarkStart w:id="41" w:name="_Toc107220611"/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/>
        </w:rPr>
        <w:t>Andrés</w:t>
      </w:r>
      <w:r w:rsidR="00A902A7"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/>
        </w:rPr>
        <w:t xml:space="preserve"> Fernando</w: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/>
        </w:rPr>
        <w:t xml:space="preserve"> Cuellar</w:t>
      </w:r>
      <w:r w:rsidR="00A902A7"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/>
        </w:rPr>
        <w:t xml:space="preserve"> Cardona</w:t>
      </w:r>
      <w:bookmarkEnd w:id="40"/>
      <w:bookmarkEnd w:id="41"/>
    </w:p>
    <w:p w14:paraId="305AF3B6" w14:textId="77777777" w:rsidR="005B69A4" w:rsidRPr="009B4D38" w:rsidRDefault="005B69A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CO"/>
        </w:rPr>
      </w:pPr>
    </w:p>
    <w:p w14:paraId="2C446157" w14:textId="77777777" w:rsidR="005B69A4" w:rsidRPr="009B4D38" w:rsidRDefault="005B69A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CO"/>
        </w:rPr>
      </w:pPr>
    </w:p>
    <w:p w14:paraId="56570060" w14:textId="77777777" w:rsidR="005B69A4" w:rsidRPr="009B4D38" w:rsidRDefault="005B69A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CO"/>
        </w:rPr>
      </w:pPr>
    </w:p>
    <w:p w14:paraId="2999D70B" w14:textId="3D5895ED" w:rsidR="005B69A4" w:rsidRPr="009B4D38" w:rsidRDefault="005B69A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CO"/>
        </w:rPr>
      </w:pPr>
    </w:p>
    <w:p w14:paraId="0A7C6FCE" w14:textId="6E15B4B4" w:rsidR="00BB6CF2" w:rsidRDefault="00BB6CF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CO"/>
        </w:rPr>
      </w:pPr>
    </w:p>
    <w:p w14:paraId="51C25CEB" w14:textId="28738335" w:rsidR="009B4D38" w:rsidRDefault="009B4D3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CO"/>
        </w:rPr>
      </w:pPr>
    </w:p>
    <w:p w14:paraId="727D47F1" w14:textId="02046F2E" w:rsidR="009B4D38" w:rsidRDefault="009B4D3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CO"/>
        </w:rPr>
      </w:pPr>
    </w:p>
    <w:p w14:paraId="7F29DA66" w14:textId="4AFB7E49" w:rsidR="009B4D38" w:rsidRDefault="009B4D3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CO"/>
        </w:rPr>
      </w:pPr>
    </w:p>
    <w:p w14:paraId="2D28948E" w14:textId="6D4578C0" w:rsidR="009B4D38" w:rsidRDefault="009B4D3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CO"/>
        </w:rPr>
      </w:pPr>
    </w:p>
    <w:p w14:paraId="1D364A79" w14:textId="5684A689" w:rsidR="009B4D38" w:rsidRDefault="009B4D3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CO"/>
        </w:rPr>
      </w:pPr>
    </w:p>
    <w:p w14:paraId="39F5C32A" w14:textId="538D4E91" w:rsidR="009B4D38" w:rsidRDefault="009B4D3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CO"/>
        </w:rPr>
      </w:pPr>
    </w:p>
    <w:p w14:paraId="6F0C045D" w14:textId="3D46E601" w:rsidR="009B4D38" w:rsidRDefault="009B4D3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CO"/>
        </w:rPr>
      </w:pPr>
    </w:p>
    <w:p w14:paraId="33D4C096" w14:textId="77777777" w:rsidR="009B4D38" w:rsidRPr="009B4D38" w:rsidRDefault="009B4D3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CO"/>
        </w:rPr>
      </w:pPr>
    </w:p>
    <w:p w14:paraId="0DDB97D7" w14:textId="21278EB9" w:rsidR="005B69A4" w:rsidRPr="009B4D38" w:rsidRDefault="005B69A4" w:rsidP="009B4D38">
      <w:pPr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  <w:bookmarkStart w:id="42" w:name="_Toc43132619"/>
      <w:bookmarkStart w:id="43" w:name="_Toc43134333"/>
      <w:bookmarkStart w:id="44" w:name="_Toc43138935"/>
      <w:bookmarkStart w:id="45" w:name="_Toc43283078"/>
      <w:bookmarkStart w:id="46" w:name="_Toc107220272"/>
      <w:bookmarkStart w:id="47" w:name="_Toc107220612"/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SERVICIO NACIONAL DE APRENDIZAJE</w:t>
      </w:r>
      <w:r w:rsidR="007F6561"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 xml:space="preserve"> (SENA)</w:t>
      </w:r>
      <w:bookmarkEnd w:id="46"/>
      <w:bookmarkEnd w:id="47"/>
    </w:p>
    <w:p w14:paraId="3C5CDA96" w14:textId="77777777" w:rsidR="005B69A4" w:rsidRPr="009B4D38" w:rsidRDefault="005B69A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</w:rPr>
        <w:t>CENTRO TEXTIL Y DE GESTIÓN INDUSTRIAL</w:t>
      </w:r>
    </w:p>
    <w:p w14:paraId="513A9145" w14:textId="77777777" w:rsidR="005B69A4" w:rsidRPr="009B4D38" w:rsidRDefault="005B69A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</w:rPr>
        <w:t>ANÁLISIS Y DESARROLLO DE SISTEMAS DE INFORMACIÓN</w:t>
      </w:r>
    </w:p>
    <w:p w14:paraId="4EE3E9AB" w14:textId="77777777" w:rsidR="005B69A4" w:rsidRPr="009B4D38" w:rsidRDefault="005B69A4" w:rsidP="009B4D38">
      <w:pPr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  <w:bookmarkStart w:id="48" w:name="_Toc107220273"/>
      <w:bookmarkStart w:id="49" w:name="_Toc107220613"/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MEDELLÍN</w:t>
      </w:r>
      <w:bookmarkEnd w:id="48"/>
      <w:bookmarkEnd w:id="49"/>
    </w:p>
    <w:p w14:paraId="2FEB39D0" w14:textId="3A772861" w:rsidR="009B4D38" w:rsidRPr="009B4D38" w:rsidRDefault="005B69A4" w:rsidP="009B4D38">
      <w:pPr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  <w:bookmarkStart w:id="50" w:name="_Toc107220274"/>
      <w:bookmarkStart w:id="51" w:name="_Toc107220614"/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20</w:t>
      </w:r>
      <w:bookmarkEnd w:id="42"/>
      <w:bookmarkEnd w:id="43"/>
      <w:bookmarkEnd w:id="44"/>
      <w:bookmarkEnd w:id="45"/>
      <w:r w:rsidR="007F6561"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22</w:t>
      </w:r>
      <w:bookmarkEnd w:id="50"/>
      <w:bookmarkEnd w:id="51"/>
    </w:p>
    <w:sdt>
      <w:sdtPr>
        <w:rPr>
          <w:rFonts w:cstheme="majorHAnsi"/>
          <w:bCs/>
          <w:color w:val="082A75" w:themeColor="text2"/>
          <w:sz w:val="24"/>
          <w:szCs w:val="24"/>
          <w:lang w:val="es-ES"/>
        </w:rPr>
        <w:id w:val="-778025844"/>
        <w:docPartObj>
          <w:docPartGallery w:val="Table of Contents"/>
          <w:docPartUnique/>
        </w:docPartObj>
      </w:sdtPr>
      <w:sdtEndPr>
        <w:rPr>
          <w:rFonts w:eastAsiaTheme="minorEastAsia"/>
          <w:lang w:eastAsia="en-US"/>
        </w:rPr>
      </w:sdtEndPr>
      <w:sdtContent>
        <w:p w14:paraId="26FC84C6" w14:textId="27BBC064" w:rsidR="008C0314" w:rsidRPr="00B704E1" w:rsidRDefault="008C0314" w:rsidP="009B4D38">
          <w:pPr>
            <w:pStyle w:val="TtuloTDC"/>
            <w:jc w:val="both"/>
            <w:rPr>
              <w:rFonts w:cstheme="majorHAnsi"/>
              <w:bCs/>
              <w:color w:val="082A75" w:themeColor="text2"/>
              <w:sz w:val="24"/>
              <w:szCs w:val="24"/>
            </w:rPr>
          </w:pPr>
          <w:r w:rsidRPr="00B704E1">
            <w:rPr>
              <w:rFonts w:cstheme="majorHAnsi"/>
              <w:bCs/>
              <w:color w:val="082A75" w:themeColor="text2"/>
              <w:sz w:val="24"/>
              <w:szCs w:val="24"/>
              <w:lang w:val="es-ES"/>
            </w:rPr>
            <w:t>Contenido</w:t>
          </w:r>
        </w:p>
        <w:p w14:paraId="2E1C3C02" w14:textId="79607A6E" w:rsidR="00B704E1" w:rsidRPr="00B704E1" w:rsidRDefault="008C0314">
          <w:pPr>
            <w:pStyle w:val="TDC1"/>
            <w:rPr>
              <w:rFonts w:asciiTheme="majorHAnsi" w:eastAsiaTheme="minorEastAsia" w:hAnsiTheme="majorHAnsi" w:cstheme="majorHAnsi"/>
              <w:bCs/>
              <w:sz w:val="22"/>
              <w:szCs w:val="22"/>
            </w:rPr>
          </w:pPr>
          <w:r w:rsidRPr="00B704E1">
            <w:rPr>
              <w:rFonts w:asciiTheme="majorHAnsi" w:hAnsiTheme="majorHAnsi" w:cstheme="majorHAnsi"/>
              <w:bCs/>
            </w:rPr>
            <w:fldChar w:fldCharType="begin"/>
          </w:r>
          <w:r w:rsidRPr="00B704E1">
            <w:rPr>
              <w:rFonts w:asciiTheme="majorHAnsi" w:hAnsiTheme="majorHAnsi" w:cstheme="majorHAnsi"/>
              <w:bCs/>
            </w:rPr>
            <w:instrText xml:space="preserve"> TOC \o "1-3" \h \z \u </w:instrText>
          </w:r>
          <w:r w:rsidRPr="00B704E1">
            <w:rPr>
              <w:rFonts w:asciiTheme="majorHAnsi" w:hAnsiTheme="majorHAnsi" w:cstheme="majorHAnsi"/>
              <w:bCs/>
            </w:rPr>
            <w:fldChar w:fldCharType="separate"/>
          </w:r>
          <w:hyperlink w:anchor="_Toc107228848" w:history="1">
            <w:r w:rsidR="00B704E1" w:rsidRPr="00B704E1">
              <w:rPr>
                <w:rStyle w:val="Hipervnculo"/>
                <w:rFonts w:asciiTheme="majorHAnsi" w:hAnsiTheme="majorHAnsi" w:cstheme="majorHAnsi"/>
                <w:bCs/>
                <w:color w:val="082A75" w:themeColor="text2"/>
              </w:rPr>
              <w:t>Introducción</w:t>
            </w:r>
            <w:r w:rsidR="00B704E1" w:rsidRPr="00B704E1">
              <w:rPr>
                <w:rFonts w:asciiTheme="majorHAnsi" w:hAnsiTheme="majorHAnsi" w:cstheme="majorHAnsi"/>
                <w:bCs/>
                <w:webHidden/>
              </w:rPr>
              <w:tab/>
            </w:r>
            <w:r w:rsidR="00B704E1" w:rsidRPr="00B704E1">
              <w:rPr>
                <w:rFonts w:asciiTheme="majorHAnsi" w:hAnsiTheme="majorHAnsi" w:cstheme="majorHAnsi"/>
                <w:bCs/>
                <w:webHidden/>
              </w:rPr>
              <w:fldChar w:fldCharType="begin"/>
            </w:r>
            <w:r w:rsidR="00B704E1" w:rsidRPr="00B704E1">
              <w:rPr>
                <w:rFonts w:asciiTheme="majorHAnsi" w:hAnsiTheme="majorHAnsi" w:cstheme="majorHAnsi"/>
                <w:bCs/>
                <w:webHidden/>
              </w:rPr>
              <w:instrText xml:space="preserve"> PAGEREF _Toc107228848 \h </w:instrText>
            </w:r>
            <w:r w:rsidR="00B704E1" w:rsidRPr="00B704E1">
              <w:rPr>
                <w:rFonts w:asciiTheme="majorHAnsi" w:hAnsiTheme="majorHAnsi" w:cstheme="majorHAnsi"/>
                <w:bCs/>
                <w:webHidden/>
              </w:rPr>
            </w:r>
            <w:r w:rsidR="00B704E1" w:rsidRPr="00B704E1">
              <w:rPr>
                <w:rFonts w:asciiTheme="majorHAnsi" w:hAnsiTheme="majorHAnsi" w:cstheme="majorHAnsi"/>
                <w:bCs/>
                <w:webHidden/>
              </w:rPr>
              <w:fldChar w:fldCharType="separate"/>
            </w:r>
            <w:r w:rsidR="00B704E1" w:rsidRPr="00B704E1">
              <w:rPr>
                <w:rFonts w:asciiTheme="majorHAnsi" w:hAnsiTheme="majorHAnsi" w:cstheme="majorHAnsi"/>
                <w:bCs/>
                <w:webHidden/>
              </w:rPr>
              <w:t>4</w:t>
            </w:r>
            <w:r w:rsidR="00B704E1" w:rsidRPr="00B704E1">
              <w:rPr>
                <w:rFonts w:asciiTheme="majorHAnsi" w:hAnsiTheme="majorHAnsi" w:cstheme="majorHAnsi"/>
                <w:bCs/>
                <w:webHidden/>
              </w:rPr>
              <w:fldChar w:fldCharType="end"/>
            </w:r>
          </w:hyperlink>
        </w:p>
        <w:p w14:paraId="0C36E9BB" w14:textId="2F0D67C2" w:rsidR="00B704E1" w:rsidRPr="00B704E1" w:rsidRDefault="00B704E1">
          <w:pPr>
            <w:pStyle w:val="TDC1"/>
            <w:rPr>
              <w:rFonts w:asciiTheme="majorHAnsi" w:eastAsiaTheme="minorEastAsia" w:hAnsiTheme="majorHAnsi" w:cstheme="majorHAnsi"/>
              <w:bCs/>
              <w:sz w:val="22"/>
              <w:szCs w:val="22"/>
            </w:rPr>
          </w:pPr>
          <w:hyperlink w:anchor="_Toc107228849" w:history="1">
            <w:r w:rsidRPr="00B704E1">
              <w:rPr>
                <w:rStyle w:val="Hipervnculo"/>
                <w:rFonts w:asciiTheme="majorHAnsi" w:hAnsiTheme="majorHAnsi" w:cstheme="majorHAnsi"/>
                <w:bCs/>
                <w:color w:val="082A75" w:themeColor="text2"/>
              </w:rPr>
              <w:t>Obejtivos específicos</w:t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tab/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fldChar w:fldCharType="begin"/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instrText xml:space="preserve"> PAGEREF _Toc107228849 \h </w:instrText>
            </w:r>
            <w:r w:rsidRPr="00B704E1">
              <w:rPr>
                <w:rFonts w:asciiTheme="majorHAnsi" w:hAnsiTheme="majorHAnsi" w:cstheme="majorHAnsi"/>
                <w:bCs/>
                <w:webHidden/>
              </w:rPr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fldChar w:fldCharType="separate"/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t>4</w:t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fldChar w:fldCharType="end"/>
            </w:r>
          </w:hyperlink>
        </w:p>
        <w:p w14:paraId="31B15C9D" w14:textId="37195736" w:rsidR="00B704E1" w:rsidRPr="00B704E1" w:rsidRDefault="00B704E1">
          <w:pPr>
            <w:pStyle w:val="TDC1"/>
            <w:rPr>
              <w:rFonts w:asciiTheme="majorHAnsi" w:eastAsiaTheme="minorEastAsia" w:hAnsiTheme="majorHAnsi" w:cstheme="majorHAnsi"/>
              <w:bCs/>
              <w:sz w:val="22"/>
              <w:szCs w:val="22"/>
            </w:rPr>
          </w:pPr>
          <w:hyperlink w:anchor="_Toc107228850" w:history="1">
            <w:r w:rsidRPr="00B704E1">
              <w:rPr>
                <w:rStyle w:val="Hipervnculo"/>
                <w:rFonts w:asciiTheme="majorHAnsi" w:hAnsiTheme="majorHAnsi" w:cstheme="majorHAnsi"/>
                <w:bCs/>
                <w:color w:val="082A75" w:themeColor="text2"/>
              </w:rPr>
              <w:t>Alcance</w:t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tab/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fldChar w:fldCharType="begin"/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instrText xml:space="preserve"> PAGEREF _Toc107228850 \h </w:instrText>
            </w:r>
            <w:r w:rsidRPr="00B704E1">
              <w:rPr>
                <w:rFonts w:asciiTheme="majorHAnsi" w:hAnsiTheme="majorHAnsi" w:cstheme="majorHAnsi"/>
                <w:bCs/>
                <w:webHidden/>
              </w:rPr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fldChar w:fldCharType="separate"/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t>4</w:t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fldChar w:fldCharType="end"/>
            </w:r>
          </w:hyperlink>
        </w:p>
        <w:p w14:paraId="7C3AB6EB" w14:textId="7972F0CC" w:rsidR="00B704E1" w:rsidRPr="00B704E1" w:rsidRDefault="00B704E1">
          <w:pPr>
            <w:pStyle w:val="TDC1"/>
            <w:rPr>
              <w:rFonts w:asciiTheme="majorHAnsi" w:eastAsiaTheme="minorEastAsia" w:hAnsiTheme="majorHAnsi" w:cstheme="majorHAnsi"/>
              <w:bCs/>
              <w:sz w:val="22"/>
              <w:szCs w:val="22"/>
            </w:rPr>
          </w:pPr>
          <w:hyperlink w:anchor="_Toc107228851" w:history="1">
            <w:r w:rsidRPr="00B704E1">
              <w:rPr>
                <w:rStyle w:val="Hipervnculo"/>
                <w:rFonts w:asciiTheme="majorHAnsi" w:hAnsiTheme="majorHAnsi" w:cstheme="majorHAnsi"/>
                <w:bCs/>
                <w:color w:val="082A75" w:themeColor="text2"/>
              </w:rPr>
              <w:t>Procedimiento para el uso del software</w:t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tab/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fldChar w:fldCharType="begin"/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instrText xml:space="preserve"> PAGEREF _Toc107228851 \h </w:instrText>
            </w:r>
            <w:r w:rsidRPr="00B704E1">
              <w:rPr>
                <w:rFonts w:asciiTheme="majorHAnsi" w:hAnsiTheme="majorHAnsi" w:cstheme="majorHAnsi"/>
                <w:bCs/>
                <w:webHidden/>
              </w:rPr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fldChar w:fldCharType="separate"/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t>4</w:t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fldChar w:fldCharType="end"/>
            </w:r>
          </w:hyperlink>
        </w:p>
        <w:p w14:paraId="738844F0" w14:textId="28C54956" w:rsidR="00B704E1" w:rsidRPr="00B704E1" w:rsidRDefault="00B704E1">
          <w:pPr>
            <w:pStyle w:val="TDC2"/>
            <w:tabs>
              <w:tab w:val="right" w:leader="dot" w:pos="10024"/>
            </w:tabs>
            <w:rPr>
              <w:rFonts w:asciiTheme="majorHAnsi" w:eastAsiaTheme="minorEastAsia" w:hAnsiTheme="majorHAnsi" w:cstheme="majorHAnsi"/>
              <w:bCs/>
              <w:noProof/>
              <w:color w:val="082A75" w:themeColor="text2"/>
              <w:sz w:val="22"/>
            </w:rPr>
          </w:pPr>
          <w:hyperlink w:anchor="_Toc107228852" w:history="1">
            <w:r w:rsidRPr="00B704E1">
              <w:rPr>
                <w:rStyle w:val="Hipervnculo"/>
                <w:rFonts w:asciiTheme="majorHAnsi" w:hAnsiTheme="majorHAnsi" w:cstheme="majorHAnsi"/>
                <w:bCs/>
                <w:noProof/>
                <w:color w:val="082A75" w:themeColor="text2"/>
              </w:rPr>
              <w:t>Requisitos mínimos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ab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begin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instrText xml:space="preserve"> PAGEREF _Toc107228852 \h </w:instrTex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separate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>4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end"/>
            </w:r>
          </w:hyperlink>
        </w:p>
        <w:p w14:paraId="4DC996DC" w14:textId="79CA160F" w:rsidR="00B704E1" w:rsidRPr="00B704E1" w:rsidRDefault="00B704E1">
          <w:pPr>
            <w:pStyle w:val="TDC1"/>
            <w:rPr>
              <w:rFonts w:asciiTheme="majorHAnsi" w:eastAsiaTheme="minorEastAsia" w:hAnsiTheme="majorHAnsi" w:cstheme="majorHAnsi"/>
              <w:bCs/>
              <w:sz w:val="22"/>
              <w:szCs w:val="22"/>
            </w:rPr>
          </w:pPr>
          <w:hyperlink w:anchor="_Toc107228853" w:history="1">
            <w:r w:rsidRPr="00B704E1">
              <w:rPr>
                <w:rStyle w:val="Hipervnculo"/>
                <w:rFonts w:asciiTheme="majorHAnsi" w:hAnsiTheme="majorHAnsi" w:cstheme="majorHAnsi"/>
                <w:bCs/>
                <w:color w:val="082A75" w:themeColor="text2"/>
              </w:rPr>
              <w:t>Guía de usuario</w:t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tab/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fldChar w:fldCharType="begin"/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instrText xml:space="preserve"> PAGEREF _Toc107228853 \h </w:instrText>
            </w:r>
            <w:r w:rsidRPr="00B704E1">
              <w:rPr>
                <w:rFonts w:asciiTheme="majorHAnsi" w:hAnsiTheme="majorHAnsi" w:cstheme="majorHAnsi"/>
                <w:bCs/>
                <w:webHidden/>
              </w:rPr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fldChar w:fldCharType="separate"/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t>5</w:t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fldChar w:fldCharType="end"/>
            </w:r>
          </w:hyperlink>
        </w:p>
        <w:p w14:paraId="49AD5083" w14:textId="36DE8397" w:rsidR="00B704E1" w:rsidRPr="00B704E1" w:rsidRDefault="00B704E1">
          <w:pPr>
            <w:pStyle w:val="TDC2"/>
            <w:tabs>
              <w:tab w:val="right" w:leader="dot" w:pos="10024"/>
            </w:tabs>
            <w:rPr>
              <w:rFonts w:asciiTheme="majorHAnsi" w:eastAsiaTheme="minorEastAsia" w:hAnsiTheme="majorHAnsi" w:cstheme="majorHAnsi"/>
              <w:bCs/>
              <w:noProof/>
              <w:color w:val="082A75" w:themeColor="text2"/>
              <w:sz w:val="22"/>
            </w:rPr>
          </w:pPr>
          <w:hyperlink w:anchor="_Toc107228854" w:history="1">
            <w:r w:rsidRPr="00B704E1">
              <w:rPr>
                <w:rStyle w:val="Hipervnculo"/>
                <w:rFonts w:asciiTheme="majorHAnsi" w:hAnsiTheme="majorHAnsi" w:cstheme="majorHAnsi"/>
                <w:bCs/>
                <w:noProof/>
                <w:color w:val="082A75" w:themeColor="text2"/>
              </w:rPr>
              <w:t>Ingreso al sistema (Login)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ab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begin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instrText xml:space="preserve"> PAGEREF _Toc107228854 \h </w:instrTex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separate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>5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end"/>
            </w:r>
          </w:hyperlink>
        </w:p>
        <w:p w14:paraId="18F67C39" w14:textId="7AC4E0A4" w:rsidR="00B704E1" w:rsidRPr="00B704E1" w:rsidRDefault="00B704E1">
          <w:pPr>
            <w:pStyle w:val="TDC2"/>
            <w:tabs>
              <w:tab w:val="right" w:leader="dot" w:pos="10024"/>
            </w:tabs>
            <w:rPr>
              <w:rFonts w:asciiTheme="majorHAnsi" w:eastAsiaTheme="minorEastAsia" w:hAnsiTheme="majorHAnsi" w:cstheme="majorHAnsi"/>
              <w:bCs/>
              <w:noProof/>
              <w:color w:val="082A75" w:themeColor="text2"/>
              <w:sz w:val="22"/>
            </w:rPr>
          </w:pPr>
          <w:hyperlink w:anchor="_Toc107228855" w:history="1">
            <w:r w:rsidRPr="00B704E1">
              <w:rPr>
                <w:rStyle w:val="Hipervnculo"/>
                <w:rFonts w:asciiTheme="majorHAnsi" w:hAnsiTheme="majorHAnsi" w:cstheme="majorHAnsi"/>
                <w:bCs/>
                <w:noProof/>
                <w:color w:val="082A75" w:themeColor="text2"/>
                <w:lang w:val="es-MX"/>
              </w:rPr>
              <w:t>Página Inicial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ab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begin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instrText xml:space="preserve"> PAGEREF _Toc107228855 \h </w:instrTex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separate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>8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end"/>
            </w:r>
          </w:hyperlink>
        </w:p>
        <w:p w14:paraId="430846E3" w14:textId="4FA1A171" w:rsidR="00B704E1" w:rsidRPr="00B704E1" w:rsidRDefault="00B704E1">
          <w:pPr>
            <w:pStyle w:val="TDC2"/>
            <w:tabs>
              <w:tab w:val="right" w:leader="dot" w:pos="10024"/>
            </w:tabs>
            <w:rPr>
              <w:rFonts w:asciiTheme="majorHAnsi" w:eastAsiaTheme="minorEastAsia" w:hAnsiTheme="majorHAnsi" w:cstheme="majorHAnsi"/>
              <w:bCs/>
              <w:noProof/>
              <w:color w:val="082A75" w:themeColor="text2"/>
              <w:sz w:val="22"/>
            </w:rPr>
          </w:pPr>
          <w:hyperlink w:anchor="_Toc107228856" w:history="1">
            <w:r w:rsidRPr="00B704E1">
              <w:rPr>
                <w:rStyle w:val="Hipervnculo"/>
                <w:rFonts w:asciiTheme="majorHAnsi" w:hAnsiTheme="majorHAnsi" w:cstheme="majorHAnsi"/>
                <w:bCs/>
                <w:noProof/>
                <w:color w:val="082A75" w:themeColor="text2"/>
                <w:lang w:val="es-MX"/>
              </w:rPr>
              <w:t>Perfil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ab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begin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instrText xml:space="preserve"> PAGEREF _Toc107228856 \h </w:instrTex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separate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>9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end"/>
            </w:r>
          </w:hyperlink>
        </w:p>
        <w:p w14:paraId="2F944470" w14:textId="2E4F4FAC" w:rsidR="00B704E1" w:rsidRPr="00B704E1" w:rsidRDefault="00B704E1">
          <w:pPr>
            <w:pStyle w:val="TDC2"/>
            <w:tabs>
              <w:tab w:val="right" w:leader="dot" w:pos="10024"/>
            </w:tabs>
            <w:rPr>
              <w:rFonts w:asciiTheme="majorHAnsi" w:eastAsiaTheme="minorEastAsia" w:hAnsiTheme="majorHAnsi" w:cstheme="majorHAnsi"/>
              <w:bCs/>
              <w:noProof/>
              <w:color w:val="082A75" w:themeColor="text2"/>
              <w:sz w:val="22"/>
            </w:rPr>
          </w:pPr>
          <w:hyperlink w:anchor="_Toc107228857" w:history="1">
            <w:r w:rsidRPr="00B704E1">
              <w:rPr>
                <w:rStyle w:val="Hipervnculo"/>
                <w:rFonts w:asciiTheme="majorHAnsi" w:hAnsiTheme="majorHAnsi" w:cstheme="majorHAnsi"/>
                <w:bCs/>
                <w:noProof/>
                <w:color w:val="082A75" w:themeColor="text2"/>
                <w:lang w:val="es-MX"/>
              </w:rPr>
              <w:t>Editar Perfil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ab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begin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instrText xml:space="preserve"> PAGEREF _Toc107228857 \h </w:instrTex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separate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>9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end"/>
            </w:r>
          </w:hyperlink>
        </w:p>
        <w:p w14:paraId="66124B96" w14:textId="58831B30" w:rsidR="00B704E1" w:rsidRPr="00B704E1" w:rsidRDefault="00B704E1">
          <w:pPr>
            <w:pStyle w:val="TDC2"/>
            <w:tabs>
              <w:tab w:val="right" w:leader="dot" w:pos="10024"/>
            </w:tabs>
            <w:rPr>
              <w:rFonts w:asciiTheme="majorHAnsi" w:eastAsiaTheme="minorEastAsia" w:hAnsiTheme="majorHAnsi" w:cstheme="majorHAnsi"/>
              <w:bCs/>
              <w:noProof/>
              <w:color w:val="082A75" w:themeColor="text2"/>
              <w:sz w:val="22"/>
            </w:rPr>
          </w:pPr>
          <w:hyperlink w:anchor="_Toc107228858" w:history="1">
            <w:r w:rsidRPr="00B704E1">
              <w:rPr>
                <w:rStyle w:val="Hipervnculo"/>
                <w:rFonts w:asciiTheme="majorHAnsi" w:hAnsiTheme="majorHAnsi" w:cstheme="majorHAnsi"/>
                <w:bCs/>
                <w:noProof/>
                <w:color w:val="082A75" w:themeColor="text2"/>
                <w:lang w:val="es-MX"/>
              </w:rPr>
              <w:t>Apartado Empleados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ab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begin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instrText xml:space="preserve"> PAGEREF _Toc107228858 \h </w:instrTex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separate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>12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end"/>
            </w:r>
          </w:hyperlink>
        </w:p>
        <w:p w14:paraId="66EA9D98" w14:textId="382BE881" w:rsidR="00B704E1" w:rsidRPr="00B704E1" w:rsidRDefault="00B704E1">
          <w:pPr>
            <w:pStyle w:val="TDC2"/>
            <w:tabs>
              <w:tab w:val="right" w:leader="dot" w:pos="10024"/>
            </w:tabs>
            <w:rPr>
              <w:rFonts w:asciiTheme="majorHAnsi" w:eastAsiaTheme="minorEastAsia" w:hAnsiTheme="majorHAnsi" w:cstheme="majorHAnsi"/>
              <w:bCs/>
              <w:noProof/>
              <w:color w:val="082A75" w:themeColor="text2"/>
              <w:sz w:val="22"/>
            </w:rPr>
          </w:pPr>
          <w:hyperlink w:anchor="_Toc107228859" w:history="1">
            <w:r w:rsidRPr="00B704E1">
              <w:rPr>
                <w:rStyle w:val="Hipervnculo"/>
                <w:rFonts w:asciiTheme="majorHAnsi" w:hAnsiTheme="majorHAnsi" w:cstheme="majorHAnsi"/>
                <w:bCs/>
                <w:noProof/>
                <w:color w:val="082A75" w:themeColor="text2"/>
                <w:lang w:val="es-MX"/>
              </w:rPr>
              <w:t>Apartado Productos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ab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begin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instrText xml:space="preserve"> PAGEREF _Toc107228859 \h </w:instrTex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separate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>18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end"/>
            </w:r>
          </w:hyperlink>
        </w:p>
        <w:p w14:paraId="51ACC3D5" w14:textId="3E8B7B05" w:rsidR="00B704E1" w:rsidRPr="00B704E1" w:rsidRDefault="00B704E1">
          <w:pPr>
            <w:pStyle w:val="TDC2"/>
            <w:tabs>
              <w:tab w:val="right" w:leader="dot" w:pos="10024"/>
            </w:tabs>
            <w:rPr>
              <w:rFonts w:asciiTheme="majorHAnsi" w:eastAsiaTheme="minorEastAsia" w:hAnsiTheme="majorHAnsi" w:cstheme="majorHAnsi"/>
              <w:bCs/>
              <w:noProof/>
              <w:color w:val="082A75" w:themeColor="text2"/>
              <w:sz w:val="22"/>
            </w:rPr>
          </w:pPr>
          <w:hyperlink w:anchor="_Toc107228860" w:history="1">
            <w:r w:rsidRPr="00B704E1">
              <w:rPr>
                <w:rStyle w:val="Hipervnculo"/>
                <w:rFonts w:asciiTheme="majorHAnsi" w:hAnsiTheme="majorHAnsi" w:cstheme="majorHAnsi"/>
                <w:bCs/>
                <w:noProof/>
                <w:color w:val="082A75" w:themeColor="text2"/>
                <w:lang w:val="es-MX"/>
              </w:rPr>
              <w:t>Stock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ab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begin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instrText xml:space="preserve"> PAGEREF _Toc107228860 \h </w:instrTex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separate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>25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end"/>
            </w:r>
          </w:hyperlink>
        </w:p>
        <w:p w14:paraId="6BE1A6A1" w14:textId="4061F70B" w:rsidR="00B704E1" w:rsidRPr="00B704E1" w:rsidRDefault="00B704E1">
          <w:pPr>
            <w:pStyle w:val="TDC2"/>
            <w:tabs>
              <w:tab w:val="right" w:leader="dot" w:pos="10024"/>
            </w:tabs>
            <w:rPr>
              <w:rFonts w:asciiTheme="majorHAnsi" w:eastAsiaTheme="minorEastAsia" w:hAnsiTheme="majorHAnsi" w:cstheme="majorHAnsi"/>
              <w:bCs/>
              <w:noProof/>
              <w:color w:val="082A75" w:themeColor="text2"/>
              <w:sz w:val="22"/>
            </w:rPr>
          </w:pPr>
          <w:hyperlink w:anchor="_Toc107228861" w:history="1">
            <w:r w:rsidRPr="00B704E1">
              <w:rPr>
                <w:rStyle w:val="Hipervnculo"/>
                <w:rFonts w:asciiTheme="majorHAnsi" w:hAnsiTheme="majorHAnsi" w:cstheme="majorHAnsi"/>
                <w:bCs/>
                <w:noProof/>
                <w:color w:val="082A75" w:themeColor="text2"/>
                <w:lang w:val="es-MX"/>
              </w:rPr>
              <w:t>Medicamentos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ab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begin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instrText xml:space="preserve"> PAGEREF _Toc107228861 \h </w:instrTex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separate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>26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end"/>
            </w:r>
          </w:hyperlink>
        </w:p>
        <w:p w14:paraId="4AC2700A" w14:textId="07B45DB7" w:rsidR="00B704E1" w:rsidRPr="00B704E1" w:rsidRDefault="00B704E1">
          <w:pPr>
            <w:pStyle w:val="TDC2"/>
            <w:tabs>
              <w:tab w:val="right" w:leader="dot" w:pos="10024"/>
            </w:tabs>
            <w:rPr>
              <w:rFonts w:asciiTheme="majorHAnsi" w:eastAsiaTheme="minorEastAsia" w:hAnsiTheme="majorHAnsi" w:cstheme="majorHAnsi"/>
              <w:bCs/>
              <w:noProof/>
              <w:color w:val="082A75" w:themeColor="text2"/>
              <w:sz w:val="22"/>
            </w:rPr>
          </w:pPr>
          <w:hyperlink w:anchor="_Toc107228862" w:history="1">
            <w:r w:rsidRPr="00B704E1">
              <w:rPr>
                <w:rStyle w:val="Hipervnculo"/>
                <w:rFonts w:asciiTheme="majorHAnsi" w:hAnsiTheme="majorHAnsi" w:cstheme="majorHAnsi"/>
                <w:bCs/>
                <w:noProof/>
                <w:color w:val="082A75" w:themeColor="text2"/>
                <w:lang w:val="es-MX"/>
              </w:rPr>
              <w:t>Eliminar Productos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ab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begin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instrText xml:space="preserve"> PAGEREF _Toc107228862 \h </w:instrTex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separate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>30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end"/>
            </w:r>
          </w:hyperlink>
        </w:p>
        <w:p w14:paraId="20510BB9" w14:textId="3AB829A7" w:rsidR="00B704E1" w:rsidRPr="00B704E1" w:rsidRDefault="00B704E1">
          <w:pPr>
            <w:pStyle w:val="TDC2"/>
            <w:tabs>
              <w:tab w:val="right" w:leader="dot" w:pos="10024"/>
            </w:tabs>
            <w:rPr>
              <w:rFonts w:asciiTheme="majorHAnsi" w:eastAsiaTheme="minorEastAsia" w:hAnsiTheme="majorHAnsi" w:cstheme="majorHAnsi"/>
              <w:bCs/>
              <w:noProof/>
              <w:color w:val="082A75" w:themeColor="text2"/>
              <w:sz w:val="22"/>
            </w:rPr>
          </w:pPr>
          <w:hyperlink w:anchor="_Toc107228863" w:history="1">
            <w:r w:rsidRPr="00B704E1">
              <w:rPr>
                <w:rStyle w:val="Hipervnculo"/>
                <w:rFonts w:asciiTheme="majorHAnsi" w:hAnsiTheme="majorHAnsi" w:cstheme="majorHAnsi"/>
                <w:bCs/>
                <w:noProof/>
                <w:color w:val="082A75" w:themeColor="text2"/>
                <w:lang w:val="es-MX"/>
              </w:rPr>
              <w:t>Alimentos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ab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begin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instrText xml:space="preserve"> PAGEREF _Toc107228863 \h </w:instrTex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separate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>31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end"/>
            </w:r>
          </w:hyperlink>
        </w:p>
        <w:p w14:paraId="603B74BF" w14:textId="45567E1C" w:rsidR="00B704E1" w:rsidRPr="00B704E1" w:rsidRDefault="00B704E1">
          <w:pPr>
            <w:pStyle w:val="TDC2"/>
            <w:tabs>
              <w:tab w:val="right" w:leader="dot" w:pos="10024"/>
            </w:tabs>
            <w:rPr>
              <w:rFonts w:asciiTheme="majorHAnsi" w:eastAsiaTheme="minorEastAsia" w:hAnsiTheme="majorHAnsi" w:cstheme="majorHAnsi"/>
              <w:bCs/>
              <w:noProof/>
              <w:color w:val="082A75" w:themeColor="text2"/>
              <w:sz w:val="22"/>
            </w:rPr>
          </w:pPr>
          <w:hyperlink w:anchor="_Toc107228864" w:history="1">
            <w:r w:rsidRPr="00B704E1">
              <w:rPr>
                <w:rStyle w:val="Hipervnculo"/>
                <w:rFonts w:asciiTheme="majorHAnsi" w:hAnsiTheme="majorHAnsi" w:cstheme="majorHAnsi"/>
                <w:bCs/>
                <w:noProof/>
                <w:color w:val="082A75" w:themeColor="text2"/>
                <w:lang w:val="es-MX"/>
              </w:rPr>
              <w:t>Oficina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ab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begin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instrText xml:space="preserve"> PAGEREF _Toc107228864 \h </w:instrTex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separate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>32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end"/>
            </w:r>
          </w:hyperlink>
        </w:p>
        <w:p w14:paraId="63FABA99" w14:textId="3FED714D" w:rsidR="00B704E1" w:rsidRPr="00B704E1" w:rsidRDefault="00B704E1">
          <w:pPr>
            <w:pStyle w:val="TDC2"/>
            <w:tabs>
              <w:tab w:val="right" w:leader="dot" w:pos="10024"/>
            </w:tabs>
            <w:rPr>
              <w:rFonts w:asciiTheme="majorHAnsi" w:eastAsiaTheme="minorEastAsia" w:hAnsiTheme="majorHAnsi" w:cstheme="majorHAnsi"/>
              <w:bCs/>
              <w:noProof/>
              <w:color w:val="082A75" w:themeColor="text2"/>
              <w:sz w:val="22"/>
            </w:rPr>
          </w:pPr>
          <w:hyperlink w:anchor="_Toc107228865" w:history="1">
            <w:r w:rsidRPr="00B704E1">
              <w:rPr>
                <w:rStyle w:val="Hipervnculo"/>
                <w:rFonts w:asciiTheme="majorHAnsi" w:hAnsiTheme="majorHAnsi" w:cstheme="majorHAnsi"/>
                <w:bCs/>
                <w:noProof/>
                <w:color w:val="082A75" w:themeColor="text2"/>
                <w:lang w:val="es-MX"/>
              </w:rPr>
              <w:t>Enseres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ab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begin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instrText xml:space="preserve"> PAGEREF _Toc107228865 \h </w:instrTex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separate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>33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end"/>
            </w:r>
          </w:hyperlink>
        </w:p>
        <w:p w14:paraId="24D5590C" w14:textId="2B2E4CDD" w:rsidR="00B704E1" w:rsidRPr="00B704E1" w:rsidRDefault="00B704E1">
          <w:pPr>
            <w:pStyle w:val="TDC2"/>
            <w:tabs>
              <w:tab w:val="right" w:leader="dot" w:pos="10024"/>
            </w:tabs>
            <w:rPr>
              <w:rFonts w:asciiTheme="majorHAnsi" w:eastAsiaTheme="minorEastAsia" w:hAnsiTheme="majorHAnsi" w:cstheme="majorHAnsi"/>
              <w:bCs/>
              <w:noProof/>
              <w:color w:val="082A75" w:themeColor="text2"/>
              <w:sz w:val="22"/>
            </w:rPr>
          </w:pPr>
          <w:hyperlink w:anchor="_Toc107228866" w:history="1">
            <w:r w:rsidRPr="00B704E1">
              <w:rPr>
                <w:rStyle w:val="Hipervnculo"/>
                <w:rFonts w:asciiTheme="majorHAnsi" w:hAnsiTheme="majorHAnsi" w:cstheme="majorHAnsi"/>
                <w:bCs/>
                <w:noProof/>
                <w:color w:val="082A75" w:themeColor="text2"/>
                <w:lang w:val="es-MX"/>
              </w:rPr>
              <w:t>Buscador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ab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begin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instrText xml:space="preserve"> PAGEREF _Toc107228866 \h </w:instrTex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separate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>34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end"/>
            </w:r>
          </w:hyperlink>
        </w:p>
        <w:p w14:paraId="27C5F68E" w14:textId="19FD44B7" w:rsidR="00B704E1" w:rsidRPr="00B704E1" w:rsidRDefault="00B704E1">
          <w:pPr>
            <w:pStyle w:val="TDC2"/>
            <w:tabs>
              <w:tab w:val="right" w:leader="dot" w:pos="10024"/>
            </w:tabs>
            <w:rPr>
              <w:rFonts w:asciiTheme="majorHAnsi" w:eastAsiaTheme="minorEastAsia" w:hAnsiTheme="majorHAnsi" w:cstheme="majorHAnsi"/>
              <w:bCs/>
              <w:noProof/>
              <w:color w:val="082A75" w:themeColor="text2"/>
              <w:sz w:val="22"/>
            </w:rPr>
          </w:pPr>
          <w:hyperlink w:anchor="_Toc107228867" w:history="1">
            <w:r w:rsidRPr="00B704E1">
              <w:rPr>
                <w:rStyle w:val="Hipervnculo"/>
                <w:rFonts w:asciiTheme="majorHAnsi" w:hAnsiTheme="majorHAnsi" w:cstheme="majorHAnsi"/>
                <w:bCs/>
                <w:noProof/>
                <w:color w:val="082A75" w:themeColor="text2"/>
                <w:lang w:val="es-MX"/>
              </w:rPr>
              <w:t>Proveedores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ab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begin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instrText xml:space="preserve"> PAGEREF _Toc107228867 \h </w:instrTex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separate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>41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end"/>
            </w:r>
          </w:hyperlink>
        </w:p>
        <w:p w14:paraId="70906D37" w14:textId="4B42E5F9" w:rsidR="00B704E1" w:rsidRPr="00B704E1" w:rsidRDefault="00B704E1">
          <w:pPr>
            <w:pStyle w:val="TDC2"/>
            <w:tabs>
              <w:tab w:val="right" w:leader="dot" w:pos="10024"/>
            </w:tabs>
            <w:rPr>
              <w:rFonts w:asciiTheme="majorHAnsi" w:eastAsiaTheme="minorEastAsia" w:hAnsiTheme="majorHAnsi" w:cstheme="majorHAnsi"/>
              <w:bCs/>
              <w:noProof/>
              <w:color w:val="082A75" w:themeColor="text2"/>
              <w:sz w:val="22"/>
            </w:rPr>
          </w:pPr>
          <w:hyperlink w:anchor="_Toc107228868" w:history="1">
            <w:r w:rsidRPr="00B704E1">
              <w:rPr>
                <w:rStyle w:val="Hipervnculo"/>
                <w:rFonts w:asciiTheme="majorHAnsi" w:hAnsiTheme="majorHAnsi" w:cstheme="majorHAnsi"/>
                <w:bCs/>
                <w:noProof/>
                <w:color w:val="082A75" w:themeColor="text2"/>
                <w:lang w:val="es-MX"/>
              </w:rPr>
              <w:t>Marcas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ab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begin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instrText xml:space="preserve"> PAGEREF _Toc107228868 \h </w:instrTex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separate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>47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end"/>
            </w:r>
          </w:hyperlink>
        </w:p>
        <w:p w14:paraId="6FBAC9B1" w14:textId="0A783F21" w:rsidR="00B704E1" w:rsidRPr="00B704E1" w:rsidRDefault="00B704E1">
          <w:pPr>
            <w:pStyle w:val="TDC2"/>
            <w:tabs>
              <w:tab w:val="right" w:leader="dot" w:pos="10024"/>
            </w:tabs>
            <w:rPr>
              <w:rFonts w:asciiTheme="majorHAnsi" w:eastAsiaTheme="minorEastAsia" w:hAnsiTheme="majorHAnsi" w:cstheme="majorHAnsi"/>
              <w:bCs/>
              <w:noProof/>
              <w:color w:val="082A75" w:themeColor="text2"/>
              <w:sz w:val="22"/>
            </w:rPr>
          </w:pPr>
          <w:hyperlink w:anchor="_Toc107228869" w:history="1">
            <w:r w:rsidRPr="00B704E1">
              <w:rPr>
                <w:rStyle w:val="Hipervnculo"/>
                <w:rFonts w:asciiTheme="majorHAnsi" w:hAnsiTheme="majorHAnsi" w:cstheme="majorHAnsi"/>
                <w:bCs/>
                <w:noProof/>
                <w:color w:val="082A75" w:themeColor="text2"/>
                <w:lang w:val="es-MX"/>
              </w:rPr>
              <w:t>Lotes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ab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begin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instrText xml:space="preserve"> PAGEREF _Toc107228869 \h </w:instrTex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separate"/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t>52</w:t>
            </w:r>
            <w:r w:rsidRPr="00B704E1">
              <w:rPr>
                <w:rFonts w:asciiTheme="majorHAnsi" w:hAnsiTheme="majorHAnsi" w:cstheme="majorHAnsi"/>
                <w:bCs/>
                <w:noProof/>
                <w:webHidden/>
                <w:color w:val="082A75" w:themeColor="text2"/>
              </w:rPr>
              <w:fldChar w:fldCharType="end"/>
            </w:r>
          </w:hyperlink>
        </w:p>
        <w:p w14:paraId="6BD88F19" w14:textId="57F9024B" w:rsidR="00B704E1" w:rsidRPr="00B704E1" w:rsidRDefault="00B704E1">
          <w:pPr>
            <w:pStyle w:val="TDC1"/>
            <w:rPr>
              <w:rFonts w:asciiTheme="majorHAnsi" w:eastAsiaTheme="minorEastAsia" w:hAnsiTheme="majorHAnsi" w:cstheme="majorHAnsi"/>
              <w:bCs/>
              <w:sz w:val="22"/>
              <w:szCs w:val="22"/>
            </w:rPr>
          </w:pPr>
          <w:hyperlink w:anchor="_Toc107228870" w:history="1">
            <w:r w:rsidRPr="00B704E1">
              <w:rPr>
                <w:rStyle w:val="Hipervnculo"/>
                <w:rFonts w:asciiTheme="majorHAnsi" w:hAnsiTheme="majorHAnsi" w:cstheme="majorHAnsi"/>
                <w:bCs/>
                <w:color w:val="082A75" w:themeColor="text2"/>
                <w:lang w:val="es-MX"/>
              </w:rPr>
              <w:t>Soluciones de problemas técnicos</w:t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tab/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fldChar w:fldCharType="begin"/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instrText xml:space="preserve"> PAGEREF _Toc107228870 \h </w:instrText>
            </w:r>
            <w:r w:rsidRPr="00B704E1">
              <w:rPr>
                <w:rFonts w:asciiTheme="majorHAnsi" w:hAnsiTheme="majorHAnsi" w:cstheme="majorHAnsi"/>
                <w:bCs/>
                <w:webHidden/>
              </w:rPr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fldChar w:fldCharType="separate"/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t>62</w:t>
            </w:r>
            <w:r w:rsidRPr="00B704E1">
              <w:rPr>
                <w:rFonts w:asciiTheme="majorHAnsi" w:hAnsiTheme="majorHAnsi" w:cstheme="majorHAnsi"/>
                <w:bCs/>
                <w:webHidden/>
              </w:rPr>
              <w:fldChar w:fldCharType="end"/>
            </w:r>
          </w:hyperlink>
        </w:p>
        <w:p w14:paraId="407E71E7" w14:textId="6DF69F66" w:rsidR="008C0314" w:rsidRPr="009B4D38" w:rsidRDefault="008C0314" w:rsidP="009B4D38">
          <w:pPr>
            <w:jc w:val="both"/>
            <w:rPr>
              <w:rFonts w:asciiTheme="majorHAnsi" w:hAnsiTheme="majorHAnsi" w:cstheme="majorHAnsi"/>
              <w:b w:val="0"/>
              <w:bCs/>
              <w:sz w:val="24"/>
              <w:szCs w:val="24"/>
            </w:rPr>
          </w:pPr>
          <w:r w:rsidRPr="00B704E1">
            <w:rPr>
              <w:rFonts w:asciiTheme="majorHAnsi" w:hAnsiTheme="majorHAnsi" w:cstheme="majorHAnsi"/>
              <w:b w:val="0"/>
              <w:bCs/>
              <w:sz w:val="24"/>
              <w:szCs w:val="24"/>
            </w:rPr>
            <w:fldChar w:fldCharType="end"/>
          </w:r>
        </w:p>
      </w:sdtContent>
    </w:sdt>
    <w:p w14:paraId="01D10160" w14:textId="77777777" w:rsidR="008431A8" w:rsidRPr="009B4D38" w:rsidRDefault="00D344F1" w:rsidP="009B4D38">
      <w:pPr>
        <w:pStyle w:val="TtuloTDC"/>
        <w:jc w:val="both"/>
        <w:rPr>
          <w:rFonts w:cstheme="majorHAnsi"/>
          <w:bCs/>
          <w:noProof/>
          <w:color w:val="082A75" w:themeColor="text2"/>
          <w:sz w:val="24"/>
          <w:szCs w:val="24"/>
        </w:rPr>
      </w:pPr>
      <w:r w:rsidRPr="009B4D38">
        <w:rPr>
          <w:rFonts w:cstheme="majorHAnsi"/>
          <w:bCs/>
          <w:noProof/>
          <w:color w:val="082A75" w:themeColor="text2"/>
          <w:sz w:val="24"/>
          <w:szCs w:val="24"/>
        </w:rPr>
        <w:tab/>
      </w:r>
      <w:r w:rsidRPr="009B4D38">
        <w:rPr>
          <w:rFonts w:cstheme="majorHAnsi"/>
          <w:bCs/>
          <w:noProof/>
          <w:color w:val="082A75" w:themeColor="text2"/>
          <w:sz w:val="24"/>
          <w:szCs w:val="24"/>
        </w:rPr>
        <w:tab/>
      </w:r>
      <w:r w:rsidRPr="009B4D38">
        <w:rPr>
          <w:rFonts w:cstheme="majorHAnsi"/>
          <w:bCs/>
          <w:noProof/>
          <w:color w:val="082A75" w:themeColor="text2"/>
          <w:sz w:val="24"/>
          <w:szCs w:val="24"/>
        </w:rPr>
        <w:tab/>
      </w:r>
      <w:r w:rsidRPr="009B4D38">
        <w:rPr>
          <w:rFonts w:cstheme="majorHAnsi"/>
          <w:bCs/>
          <w:noProof/>
          <w:color w:val="082A75" w:themeColor="text2"/>
          <w:sz w:val="24"/>
          <w:szCs w:val="24"/>
        </w:rPr>
        <w:tab/>
      </w:r>
      <w:r w:rsidRPr="009B4D38">
        <w:rPr>
          <w:rFonts w:cstheme="majorHAnsi"/>
          <w:bCs/>
          <w:noProof/>
          <w:color w:val="082A75" w:themeColor="text2"/>
          <w:sz w:val="24"/>
          <w:szCs w:val="24"/>
        </w:rPr>
        <w:tab/>
      </w:r>
      <w:r w:rsidRPr="009B4D38">
        <w:rPr>
          <w:rFonts w:cstheme="majorHAnsi"/>
          <w:bCs/>
          <w:noProof/>
          <w:color w:val="082A75" w:themeColor="text2"/>
          <w:sz w:val="24"/>
          <w:szCs w:val="24"/>
        </w:rPr>
        <w:tab/>
      </w:r>
    </w:p>
    <w:p w14:paraId="47BA623F" w14:textId="5871D744" w:rsidR="008431A8" w:rsidRPr="009B4D38" w:rsidRDefault="008431A8" w:rsidP="009B4D38">
      <w:p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225C2ADD" w14:textId="44E52DFC" w:rsidR="00FD2225" w:rsidRPr="009B4D38" w:rsidRDefault="00FD2225" w:rsidP="009B4D38">
      <w:p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27220440" w14:textId="5F09CDB6" w:rsidR="00FD2225" w:rsidRPr="009B4D38" w:rsidRDefault="00FD2225" w:rsidP="009B4D38">
      <w:p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16259D61" w14:textId="3C13590C" w:rsidR="00FD2225" w:rsidRPr="009B4D38" w:rsidRDefault="00FD2225" w:rsidP="009B4D38">
      <w:p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4D4BEDC9" w14:textId="74EE1C58" w:rsidR="00FD2225" w:rsidRPr="009B4D38" w:rsidRDefault="00FD2225" w:rsidP="009B4D38">
      <w:p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6DC2647C" w14:textId="5595E773" w:rsidR="00FD2225" w:rsidRPr="009B4D38" w:rsidRDefault="00FD2225" w:rsidP="009B4D38">
      <w:p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72DD1119" w14:textId="25E5E29F" w:rsidR="00FD2225" w:rsidRPr="009B4D38" w:rsidRDefault="00FD2225" w:rsidP="009B4D38">
      <w:p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7F33AF05" w14:textId="7CCE5B08" w:rsidR="00FD2225" w:rsidRPr="009B4D38" w:rsidRDefault="00FD2225" w:rsidP="009B4D38">
      <w:p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31318942" w14:textId="546B7D1F" w:rsidR="007834A9" w:rsidRPr="009B4D38" w:rsidRDefault="007834A9" w:rsidP="009B4D38">
      <w:p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3AABE76D" w14:textId="269CC256" w:rsidR="007834A9" w:rsidRPr="009B4D38" w:rsidRDefault="007834A9" w:rsidP="009B4D38">
      <w:p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66D81FED" w14:textId="0C4DBA44" w:rsidR="00C1031C" w:rsidRPr="009B4D38" w:rsidRDefault="00C1031C" w:rsidP="009B4D38">
      <w:p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1CEF7D26" w14:textId="3DD19D5B" w:rsidR="00C1031C" w:rsidRPr="009B4D38" w:rsidRDefault="00C1031C" w:rsidP="009B4D38">
      <w:p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2D8E89A5" w14:textId="5C0B333B" w:rsidR="00C1031C" w:rsidRPr="009B4D38" w:rsidRDefault="00C1031C" w:rsidP="009B4D38">
      <w:p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34B939EC" w14:textId="0402E96F" w:rsidR="00C1031C" w:rsidRPr="009B4D38" w:rsidRDefault="00C1031C" w:rsidP="009B4D38">
      <w:p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2AEC9893" w14:textId="54BBE7D9" w:rsidR="00D344F1" w:rsidRPr="009B4D38" w:rsidRDefault="00D344F1" w:rsidP="009B4D38">
      <w:pPr>
        <w:pStyle w:val="Ttulo1"/>
        <w:jc w:val="both"/>
        <w:rPr>
          <w:rFonts w:cstheme="majorHAnsi"/>
          <w:noProof/>
          <w:color w:val="082A75" w:themeColor="text2"/>
          <w:sz w:val="24"/>
          <w:szCs w:val="24"/>
        </w:rPr>
      </w:pPr>
      <w:bookmarkStart w:id="52" w:name="_Toc107228848"/>
      <w:r w:rsidRPr="009B4D38">
        <w:rPr>
          <w:rFonts w:cstheme="majorHAnsi"/>
          <w:noProof/>
          <w:color w:val="082A75" w:themeColor="text2"/>
          <w:sz w:val="36"/>
          <w:szCs w:val="36"/>
        </w:rPr>
        <w:t>Introducción</w:t>
      </w:r>
      <w:bookmarkEnd w:id="52"/>
      <w:r w:rsidRPr="009B4D38">
        <w:rPr>
          <w:rFonts w:cstheme="majorHAnsi"/>
          <w:noProof/>
          <w:color w:val="082A75" w:themeColor="text2"/>
          <w:sz w:val="24"/>
          <w:szCs w:val="24"/>
        </w:rPr>
        <w:tab/>
      </w:r>
    </w:p>
    <w:p w14:paraId="766C267C" w14:textId="016D2AAF" w:rsidR="00D344F1" w:rsidRPr="009B4D38" w:rsidRDefault="00D344F1" w:rsidP="009B4D38">
      <w:p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 xml:space="preserve">El presente manual está diseñado para dar a </w:t>
      </w:r>
      <w:r w:rsidR="00C53307"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conocer</w: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 xml:space="preserve"> el correcto uso del </w:t>
      </w:r>
      <w:r w:rsidR="007F6561"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aplicativo web</w: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 xml:space="preserve"> </w:t>
      </w:r>
      <w:r w:rsidR="00C53307"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“</w:t>
      </w:r>
      <w:r w:rsidR="007F6561"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HogarVitalSAS</w:t>
      </w:r>
      <w:r w:rsidR="00C53307"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”</w:t>
      </w:r>
      <w:r w:rsidR="007F6561"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 xml:space="preserve"> el cual fue diseñado para realizar de forma sencilla la toma de inventario en la empresa, asi desasiéndose del papel, evitando posibles perdidas.</w:t>
      </w:r>
    </w:p>
    <w:p w14:paraId="71B76524" w14:textId="23B01383" w:rsidR="00C53307" w:rsidRPr="009B4D38" w:rsidRDefault="00C53307" w:rsidP="009B4D38">
      <w:p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34E93EC4" w14:textId="3C5E168C" w:rsidR="00C53307" w:rsidRPr="009B4D38" w:rsidRDefault="00C53307" w:rsidP="009B4D38">
      <w:pPr>
        <w:pStyle w:val="Ttulo1"/>
        <w:jc w:val="both"/>
        <w:rPr>
          <w:rFonts w:cstheme="majorHAnsi"/>
          <w:noProof/>
          <w:color w:val="082A75" w:themeColor="text2"/>
          <w:sz w:val="28"/>
          <w:szCs w:val="28"/>
        </w:rPr>
      </w:pPr>
      <w:bookmarkStart w:id="53" w:name="_Toc107228849"/>
      <w:r w:rsidRPr="009B4D38">
        <w:rPr>
          <w:rFonts w:cstheme="majorHAnsi"/>
          <w:noProof/>
          <w:color w:val="082A75" w:themeColor="text2"/>
          <w:sz w:val="28"/>
          <w:szCs w:val="28"/>
        </w:rPr>
        <w:t>Obejtivos específicos</w:t>
      </w:r>
      <w:bookmarkEnd w:id="53"/>
      <w:r w:rsidRPr="009B4D38">
        <w:rPr>
          <w:rFonts w:cstheme="majorHAnsi"/>
          <w:noProof/>
          <w:color w:val="082A75" w:themeColor="text2"/>
          <w:sz w:val="28"/>
          <w:szCs w:val="28"/>
        </w:rPr>
        <w:t xml:space="preserve"> </w:t>
      </w:r>
    </w:p>
    <w:p w14:paraId="0093BE06" w14:textId="52899BB9" w:rsidR="00C53307" w:rsidRPr="009B4D38" w:rsidRDefault="009721DF" w:rsidP="009B4D38">
      <w:pPr>
        <w:pStyle w:val="Prrafodelista"/>
        <w:numPr>
          <w:ilvl w:val="0"/>
          <w:numId w:val="1"/>
        </w:num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 xml:space="preserve">Especificar el procedimiento para el uso del </w:t>
      </w:r>
      <w:r w:rsidR="005A2A0F"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aplicativo web</w: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.</w:t>
      </w:r>
    </w:p>
    <w:p w14:paraId="7F0D705A" w14:textId="1937E24F" w:rsidR="009B4D38" w:rsidRPr="009B4D38" w:rsidRDefault="009721DF" w:rsidP="009B4D38">
      <w:pPr>
        <w:pStyle w:val="Prrafodelista"/>
        <w:numPr>
          <w:ilvl w:val="0"/>
          <w:numId w:val="1"/>
        </w:num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 xml:space="preserve">Mostrar los requisitos necesarios del dispositivo para un optimo funcionamiento con el </w:t>
      </w:r>
      <w:r w:rsidR="005A2A0F"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aplicativo web</w:t>
      </w:r>
      <w:r w:rsidR="009B2CBC"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.</w:t>
      </w:r>
    </w:p>
    <w:p w14:paraId="32CD01CA" w14:textId="10393E08" w:rsidR="009B2CBC" w:rsidRPr="009B4D38" w:rsidRDefault="009B2CBC" w:rsidP="009B4D38">
      <w:pPr>
        <w:pStyle w:val="Ttulo1"/>
        <w:jc w:val="both"/>
        <w:rPr>
          <w:rFonts w:cstheme="majorHAnsi"/>
          <w:noProof/>
          <w:color w:val="082A75" w:themeColor="text2"/>
          <w:sz w:val="24"/>
          <w:szCs w:val="24"/>
        </w:rPr>
      </w:pPr>
      <w:bookmarkStart w:id="54" w:name="_Toc107228850"/>
      <w:r w:rsidRPr="009B4D38">
        <w:rPr>
          <w:rFonts w:cstheme="majorHAnsi"/>
          <w:noProof/>
          <w:color w:val="082A75" w:themeColor="text2"/>
          <w:sz w:val="28"/>
          <w:szCs w:val="28"/>
        </w:rPr>
        <w:t>Alcance</w:t>
      </w:r>
      <w:bookmarkEnd w:id="54"/>
    </w:p>
    <w:p w14:paraId="23F28F0F" w14:textId="4748D888" w:rsidR="009B2CBC" w:rsidRPr="009B4D38" w:rsidRDefault="009B2CBC" w:rsidP="009B4D38">
      <w:pPr>
        <w:pStyle w:val="Prrafodelista"/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160A27C9" w14:textId="087FE892" w:rsidR="009B2CBC" w:rsidRPr="009B4D38" w:rsidRDefault="009B2CBC" w:rsidP="009B4D38">
      <w:pPr>
        <w:pStyle w:val="Prrafodelista"/>
        <w:numPr>
          <w:ilvl w:val="0"/>
          <w:numId w:val="4"/>
        </w:num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 xml:space="preserve">Implementar el </w:t>
      </w:r>
      <w:r w:rsidR="005A2A0F"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aplicativo web</w: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 xml:space="preserve"> en diferentes </w:t>
      </w:r>
      <w:r w:rsidR="005A2A0F"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microempresas y empresas</w: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 xml:space="preserve"> en la area petropolitana.</w:t>
      </w:r>
    </w:p>
    <w:p w14:paraId="02E292BF" w14:textId="77777777" w:rsidR="009B2CBC" w:rsidRPr="009B4D38" w:rsidRDefault="009B2CBC" w:rsidP="009B4D38">
      <w:p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50A7B81D" w14:textId="39A16EF8" w:rsidR="009B2CBC" w:rsidRPr="009B4D38" w:rsidRDefault="009B2CBC" w:rsidP="009B4D38">
      <w:pPr>
        <w:pStyle w:val="Ttulo1"/>
        <w:jc w:val="both"/>
        <w:rPr>
          <w:rFonts w:cstheme="majorHAnsi"/>
          <w:noProof/>
          <w:color w:val="082A75" w:themeColor="text2"/>
          <w:sz w:val="36"/>
          <w:szCs w:val="36"/>
        </w:rPr>
      </w:pPr>
      <w:bookmarkStart w:id="55" w:name="_Toc107228851"/>
      <w:r w:rsidRPr="009B4D38">
        <w:rPr>
          <w:rFonts w:cstheme="majorHAnsi"/>
          <w:noProof/>
          <w:color w:val="082A75" w:themeColor="text2"/>
          <w:sz w:val="36"/>
          <w:szCs w:val="36"/>
        </w:rPr>
        <w:t>Procedimiento para el uso del software</w:t>
      </w:r>
      <w:bookmarkEnd w:id="55"/>
    </w:p>
    <w:p w14:paraId="171E60F5" w14:textId="7F82E226" w:rsidR="009B2CBC" w:rsidRPr="009B4D38" w:rsidRDefault="009B2CBC" w:rsidP="009B4D38">
      <w:pPr>
        <w:pStyle w:val="Ttulo2"/>
        <w:jc w:val="both"/>
        <w:rPr>
          <w:rFonts w:asciiTheme="majorHAnsi" w:hAnsiTheme="majorHAnsi" w:cstheme="majorHAnsi"/>
          <w:b/>
          <w:sz w:val="28"/>
          <w:szCs w:val="28"/>
        </w:rPr>
      </w:pPr>
      <w:r w:rsidRPr="009B4D38">
        <w:rPr>
          <w:rFonts w:asciiTheme="majorHAnsi" w:hAnsiTheme="majorHAnsi" w:cstheme="majorHAnsi"/>
          <w:bCs/>
          <w:noProof/>
          <w:sz w:val="24"/>
          <w:szCs w:val="24"/>
        </w:rPr>
        <w:t xml:space="preserve">         </w:t>
      </w:r>
      <w:bookmarkStart w:id="56" w:name="_Toc107228852"/>
      <w:r w:rsidRPr="009B4D38">
        <w:rPr>
          <w:rFonts w:asciiTheme="majorHAnsi" w:hAnsiTheme="majorHAnsi" w:cstheme="majorHAnsi"/>
          <w:b/>
          <w:sz w:val="28"/>
          <w:szCs w:val="28"/>
        </w:rPr>
        <w:t xml:space="preserve">Requisitos </w:t>
      </w:r>
      <w:r w:rsidR="00912D7E" w:rsidRPr="009B4D38">
        <w:rPr>
          <w:rFonts w:asciiTheme="majorHAnsi" w:hAnsiTheme="majorHAnsi" w:cstheme="majorHAnsi"/>
          <w:b/>
          <w:sz w:val="28"/>
          <w:szCs w:val="28"/>
        </w:rPr>
        <w:t>mínimos</w:t>
      </w:r>
      <w:bookmarkEnd w:id="56"/>
    </w:p>
    <w:p w14:paraId="3C385C7A" w14:textId="0BA9C787" w:rsidR="009B2CBC" w:rsidRPr="009B4D38" w:rsidRDefault="009B2CBC" w:rsidP="009B4D38">
      <w:pPr>
        <w:pStyle w:val="Ttulo4"/>
        <w:ind w:firstLine="720"/>
        <w:jc w:val="both"/>
        <w:rPr>
          <w:rFonts w:cstheme="majorHAnsi"/>
          <w:i w:val="0"/>
          <w:iCs w:val="0"/>
          <w:noProof/>
          <w:color w:val="082A75" w:themeColor="text2"/>
          <w:sz w:val="24"/>
          <w:szCs w:val="24"/>
        </w:rPr>
      </w:pPr>
      <w:r w:rsidRPr="009B4D38">
        <w:rPr>
          <w:rFonts w:cstheme="majorHAnsi"/>
          <w:i w:val="0"/>
          <w:iCs w:val="0"/>
          <w:noProof/>
          <w:color w:val="082A75" w:themeColor="text2"/>
          <w:sz w:val="24"/>
          <w:szCs w:val="24"/>
        </w:rPr>
        <w:t>Hardware</w:t>
      </w:r>
    </w:p>
    <w:p w14:paraId="0B58419D" w14:textId="0723789A" w:rsidR="009B2CBC" w:rsidRPr="009B4D38" w:rsidRDefault="005A2A0F" w:rsidP="009B4D38">
      <w:pPr>
        <w:pStyle w:val="Prrafodelista"/>
        <w:numPr>
          <w:ilvl w:val="0"/>
          <w:numId w:val="3"/>
        </w:num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 xml:space="preserve">Procesador: Dual 2 </w:t>
      </w:r>
      <w:r w:rsidR="009B2CBC"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GHz</w:t>
      </w:r>
    </w:p>
    <w:p w14:paraId="0C5CDED6" w14:textId="304B9AEB" w:rsidR="009B2CBC" w:rsidRPr="009B4D38" w:rsidRDefault="005A2A0F" w:rsidP="009B4D38">
      <w:pPr>
        <w:pStyle w:val="Prrafodelista"/>
        <w:numPr>
          <w:ilvl w:val="0"/>
          <w:numId w:val="3"/>
        </w:num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 xml:space="preserve">RAM: 4 </w:t>
      </w:r>
      <w:r w:rsidR="009B2CBC"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GB</w:t>
      </w:r>
    </w:p>
    <w:p w14:paraId="7A810AE7" w14:textId="45A7103E" w:rsidR="009B2CBC" w:rsidRPr="009B4D38" w:rsidRDefault="005A2A0F" w:rsidP="009B4D38">
      <w:pPr>
        <w:pStyle w:val="Prrafodelista"/>
        <w:numPr>
          <w:ilvl w:val="0"/>
          <w:numId w:val="3"/>
        </w:num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 xml:space="preserve">Disco duro: 256 </w:t>
      </w:r>
      <w:r w:rsidR="009B2CBC"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GB</w:t>
      </w:r>
    </w:p>
    <w:p w14:paraId="6DA85868" w14:textId="0D0DAC82" w:rsidR="00D3787C" w:rsidRPr="009B4D38" w:rsidRDefault="005A2A0F" w:rsidP="009B4D38">
      <w:pPr>
        <w:pStyle w:val="Prrafodelista"/>
        <w:numPr>
          <w:ilvl w:val="0"/>
          <w:numId w:val="3"/>
        </w:num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Conexión estable a internet o internet por cable de ser posible</w:t>
      </w:r>
      <w:r w:rsidR="00D3787C"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.</w:t>
      </w:r>
    </w:p>
    <w:p w14:paraId="75C7C855" w14:textId="0C5D5A38" w:rsidR="00D3787C" w:rsidRPr="009B4D38" w:rsidRDefault="00D3787C" w:rsidP="009B4D38">
      <w:pPr>
        <w:pStyle w:val="Prrafodelista"/>
        <w:spacing w:after="200"/>
        <w:ind w:left="144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745ADB33" w14:textId="471E385B" w:rsidR="00D3787C" w:rsidRPr="009B4D38" w:rsidRDefault="00D3787C" w:rsidP="009B4D38">
      <w:pPr>
        <w:pStyle w:val="Ttulo4"/>
        <w:ind w:firstLine="720"/>
        <w:jc w:val="both"/>
        <w:rPr>
          <w:rFonts w:cstheme="majorHAnsi"/>
          <w:i w:val="0"/>
          <w:iCs w:val="0"/>
          <w:noProof/>
          <w:color w:val="082A75" w:themeColor="text2"/>
          <w:sz w:val="24"/>
          <w:szCs w:val="24"/>
        </w:rPr>
      </w:pPr>
      <w:r w:rsidRPr="009B4D38">
        <w:rPr>
          <w:rFonts w:cstheme="majorHAnsi"/>
          <w:i w:val="0"/>
          <w:iCs w:val="0"/>
          <w:noProof/>
          <w:color w:val="082A75" w:themeColor="text2"/>
          <w:sz w:val="24"/>
          <w:szCs w:val="24"/>
        </w:rPr>
        <w:t>Software</w:t>
      </w:r>
    </w:p>
    <w:p w14:paraId="6D64DCFD" w14:textId="4AE286EB" w:rsidR="00D3787C" w:rsidRPr="009B4D38" w:rsidRDefault="00D3787C" w:rsidP="009B4D38">
      <w:pPr>
        <w:pStyle w:val="Prrafodelista"/>
        <w:numPr>
          <w:ilvl w:val="0"/>
          <w:numId w:val="3"/>
        </w:num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Sistema operativo: Windows 7 en adelante.</w:t>
      </w:r>
    </w:p>
    <w:p w14:paraId="6F5EBE88" w14:textId="0C6CD8BC" w:rsidR="00D3787C" w:rsidRPr="009B4D38" w:rsidRDefault="000B4E75" w:rsidP="009B4D38">
      <w:pPr>
        <w:pStyle w:val="Prrafodelista"/>
        <w:numPr>
          <w:ilvl w:val="0"/>
          <w:numId w:val="3"/>
        </w:num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t>XAMPP</w:t>
      </w:r>
    </w:p>
    <w:p w14:paraId="630B678E" w14:textId="18DF6A47" w:rsidR="00A26E08" w:rsidRPr="009B4D38" w:rsidRDefault="00D3787C" w:rsidP="009B4D38">
      <w:pPr>
        <w:pStyle w:val="Prrafodelista"/>
        <w:numPr>
          <w:ilvl w:val="0"/>
          <w:numId w:val="3"/>
        </w:num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  <w:lang w:val="en-US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n-US"/>
        </w:rPr>
        <w:t>Navegador web: Mozilla FireFox, Google Chrome</w:t>
      </w:r>
      <w:r w:rsidR="000B4E75"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n-US"/>
        </w:rPr>
        <w:t>, Opera GX, Opera, Brave</w: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n-US"/>
        </w:rPr>
        <w:t>.</w:t>
      </w:r>
    </w:p>
    <w:p w14:paraId="4DFCF3F1" w14:textId="23A5ED25" w:rsidR="00A26E08" w:rsidRPr="009B4D38" w:rsidRDefault="00CE4068" w:rsidP="009B4D38">
      <w:pPr>
        <w:pStyle w:val="Ttulo1"/>
        <w:jc w:val="both"/>
        <w:rPr>
          <w:rFonts w:cstheme="majorHAnsi"/>
          <w:noProof/>
          <w:color w:val="082A75" w:themeColor="text2"/>
          <w:sz w:val="24"/>
          <w:szCs w:val="24"/>
        </w:rPr>
      </w:pPr>
      <w:bookmarkStart w:id="57" w:name="_Toc107228853"/>
      <w:r w:rsidRPr="009B4D38">
        <w:rPr>
          <w:rFonts w:cstheme="majorHAnsi"/>
          <w:noProof/>
          <w:color w:val="082A75" w:themeColor="text2"/>
          <w:sz w:val="36"/>
          <w:szCs w:val="36"/>
        </w:rPr>
        <w:lastRenderedPageBreak/>
        <w:t>Guía de usuario</w:t>
      </w:r>
      <w:bookmarkEnd w:id="57"/>
    </w:p>
    <w:p w14:paraId="5EFF133C" w14:textId="1ACD0891" w:rsidR="00CE4068" w:rsidRPr="009B4D38" w:rsidRDefault="00CE4068" w:rsidP="009B4D38">
      <w:p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  <w:lang w:val="es-CO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/>
        </w:rPr>
        <w:t>En esta sección se explicará de forma desglozada los pasos a seguir dentro de cada uno de los módulos del sistema, y según el rol que tenga el usuario</w:t>
      </w:r>
    </w:p>
    <w:p w14:paraId="263780E5" w14:textId="77777777" w:rsidR="00CE4068" w:rsidRPr="009B4D38" w:rsidRDefault="00CE4068" w:rsidP="009B4D38">
      <w:pPr>
        <w:pStyle w:val="Ttulo2"/>
        <w:jc w:val="both"/>
        <w:rPr>
          <w:rFonts w:asciiTheme="majorHAnsi" w:hAnsiTheme="majorHAnsi" w:cstheme="majorHAnsi"/>
          <w:b/>
          <w:sz w:val="28"/>
          <w:szCs w:val="28"/>
        </w:rPr>
      </w:pPr>
      <w:bookmarkStart w:id="58" w:name="_Toc107228854"/>
      <w:r w:rsidRPr="009B4D38">
        <w:rPr>
          <w:rFonts w:asciiTheme="majorHAnsi" w:hAnsiTheme="majorHAnsi" w:cstheme="majorHAnsi"/>
          <w:b/>
          <w:sz w:val="28"/>
          <w:szCs w:val="28"/>
        </w:rPr>
        <w:t>Ingreso al sistema (</w:t>
      </w:r>
      <w:proofErr w:type="spellStart"/>
      <w:r w:rsidRPr="009B4D38">
        <w:rPr>
          <w:rFonts w:asciiTheme="majorHAnsi" w:hAnsiTheme="majorHAnsi" w:cstheme="majorHAnsi"/>
          <w:b/>
          <w:sz w:val="28"/>
          <w:szCs w:val="28"/>
        </w:rPr>
        <w:t>Login</w:t>
      </w:r>
      <w:proofErr w:type="spellEnd"/>
      <w:r w:rsidRPr="009B4D38">
        <w:rPr>
          <w:rFonts w:asciiTheme="majorHAnsi" w:hAnsiTheme="majorHAnsi" w:cstheme="majorHAnsi"/>
          <w:b/>
          <w:sz w:val="28"/>
          <w:szCs w:val="28"/>
        </w:rPr>
        <w:t>)</w:t>
      </w:r>
      <w:bookmarkEnd w:id="58"/>
    </w:p>
    <w:p w14:paraId="3981C4EB" w14:textId="24BAFEEA" w:rsidR="006E7452" w:rsidRPr="009B4D38" w:rsidRDefault="00CE4068" w:rsidP="009B4D38">
      <w:pPr>
        <w:spacing w:after="200"/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  <w:lang w:val="es-CO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/>
        </w:rPr>
        <w:t>Tenemos dos formas para ingresar al aplicativo</w:t>
      </w:r>
    </w:p>
    <w:p w14:paraId="7EB133D9" w14:textId="463E35B7" w:rsidR="00CE4068" w:rsidRPr="009B4D38" w:rsidRDefault="00CE4068" w:rsidP="009B4D38">
      <w:pPr>
        <w:pStyle w:val="Ttulo4"/>
        <w:jc w:val="both"/>
        <w:rPr>
          <w:rFonts w:cstheme="majorHAnsi"/>
          <w:i w:val="0"/>
          <w:iCs w:val="0"/>
          <w:color w:val="082A75" w:themeColor="text2"/>
          <w:sz w:val="24"/>
          <w:szCs w:val="24"/>
          <w:lang w:val="es-MX"/>
        </w:rPr>
      </w:pPr>
      <w:r w:rsidRPr="009B4D38">
        <w:rPr>
          <w:rFonts w:cstheme="majorHAnsi"/>
          <w:i w:val="0"/>
          <w:iCs w:val="0"/>
          <w:color w:val="082A75" w:themeColor="text2"/>
          <w:sz w:val="24"/>
          <w:szCs w:val="24"/>
          <w:lang w:val="es-MX"/>
        </w:rPr>
        <w:t>Forma 1:</w:t>
      </w:r>
    </w:p>
    <w:p w14:paraId="6F1F18B2" w14:textId="08830B45" w:rsidR="00CE4068" w:rsidRPr="009B4D38" w:rsidRDefault="00CE4068" w:rsidP="009B4D38">
      <w:pPr>
        <w:tabs>
          <w:tab w:val="left" w:pos="2316"/>
        </w:tabs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Ingresamos al siguiente directorio “C:\</w:t>
      </w:r>
      <w:proofErr w:type="spellStart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xampp</w:t>
      </w:r>
      <w:proofErr w:type="spellEnd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\</w:t>
      </w:r>
      <w:proofErr w:type="spellStart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htdocs</w:t>
      </w:r>
      <w:proofErr w:type="spellEnd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\</w:t>
      </w:r>
      <w:proofErr w:type="spellStart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HogarVitalSAS</w:t>
      </w:r>
      <w:proofErr w:type="spellEnd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\</w:t>
      </w:r>
      <w:proofErr w:type="spellStart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Views</w:t>
      </w:r>
      <w:proofErr w:type="spellEnd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\</w:t>
      </w:r>
      <w:proofErr w:type="spellStart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Html</w:t>
      </w:r>
      <w:proofErr w:type="spellEnd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” para abrir desde los archivos el aplicativo web, debemos abrir el archivo llamado “index.html” que nos enviara al navegador web donde se encuentra el aplicativo web.</w:t>
      </w:r>
    </w:p>
    <w:p w14:paraId="639C6DCE" w14:textId="34D21460" w:rsidR="00CE4068" w:rsidRPr="009B4D38" w:rsidRDefault="004533FA" w:rsidP="009B4D38">
      <w:pPr>
        <w:tabs>
          <w:tab w:val="left" w:pos="2316"/>
        </w:tabs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81A575" wp14:editId="0CB234E4">
                <wp:simplePos x="0" y="0"/>
                <wp:positionH relativeFrom="column">
                  <wp:posOffset>968309</wp:posOffset>
                </wp:positionH>
                <wp:positionV relativeFrom="paragraph">
                  <wp:posOffset>1654478</wp:posOffset>
                </wp:positionV>
                <wp:extent cx="1405719" cy="117485"/>
                <wp:effectExtent l="0" t="0" r="23495" b="15875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719" cy="11748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879DF" id="Rectángulo 13" o:spid="_x0000_s1026" style="position:absolute;margin-left:76.25pt;margin-top:130.25pt;width:110.7pt;height:9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" filled="f" strokecolor="red" strokeweight="1pt">
                <v:stroke joinstyle="round"/>
              </v:rect>
            </w:pict>
          </mc:Fallback>
        </mc:AlternateContent>
      </w:r>
      <w:r w:rsidR="00CE4068"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4B5B83C" wp14:editId="7A69D6E5">
                <wp:simplePos x="0" y="0"/>
                <wp:positionH relativeFrom="column">
                  <wp:posOffset>702945</wp:posOffset>
                </wp:positionH>
                <wp:positionV relativeFrom="paragraph">
                  <wp:posOffset>1647825</wp:posOffset>
                </wp:positionV>
                <wp:extent cx="205740" cy="125730"/>
                <wp:effectExtent l="0" t="19050" r="41910" b="45720"/>
                <wp:wrapNone/>
                <wp:docPr id="17" name="Flecha: a la der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12573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D5680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17" o:spid="_x0000_s1026" type="#_x0000_t13" style="position:absolute;margin-left:55.35pt;margin-top:129.75pt;width:16.2pt;height:9.9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" adj="15000" fillcolor="red" strokecolor="red" strokeweight="2pt"/>
            </w:pict>
          </mc:Fallback>
        </mc:AlternateContent>
      </w:r>
      <w:r w:rsidR="00CE4068"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drawing>
          <wp:inline distT="0" distB="0" distL="0" distR="0" wp14:anchorId="49660E32" wp14:editId="6B3B6981">
            <wp:extent cx="5897570" cy="3381375"/>
            <wp:effectExtent l="0" t="0" r="825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8887" cy="339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9D04" w14:textId="3C8F427E" w:rsidR="006E7452" w:rsidRPr="009B4D38" w:rsidRDefault="006E7452" w:rsidP="009B4D38">
      <w:pPr>
        <w:tabs>
          <w:tab w:val="left" w:pos="2316"/>
        </w:tabs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Así se visualiza el aplicativo web en el navegador web.</w:t>
      </w:r>
    </w:p>
    <w:p w14:paraId="3FD57CC2" w14:textId="5C0B8509" w:rsidR="00F65E8D" w:rsidRPr="009B4D38" w:rsidRDefault="006E7452" w:rsidP="009B4D38">
      <w:pPr>
        <w:tabs>
          <w:tab w:val="left" w:pos="2316"/>
        </w:tabs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lastRenderedPageBreak/>
        <w:drawing>
          <wp:inline distT="0" distB="0" distL="0" distR="0" wp14:anchorId="3694F464" wp14:editId="5A78AE95">
            <wp:extent cx="5734050" cy="3113325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5767" cy="313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9D96" w14:textId="0FD94BE0" w:rsidR="004533FA" w:rsidRPr="009B4D38" w:rsidRDefault="004533FA" w:rsidP="009B4D38">
      <w:pPr>
        <w:tabs>
          <w:tab w:val="left" w:pos="2316"/>
        </w:tabs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1E4095B0" w14:textId="2EBB3517" w:rsidR="004533FA" w:rsidRPr="009B4D38" w:rsidRDefault="004533FA" w:rsidP="009B4D38">
      <w:pPr>
        <w:tabs>
          <w:tab w:val="left" w:pos="2316"/>
        </w:tabs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5EF07704" w14:textId="77777777" w:rsidR="004533FA" w:rsidRPr="009B4D38" w:rsidRDefault="004533FA" w:rsidP="009B4D38">
      <w:pPr>
        <w:tabs>
          <w:tab w:val="left" w:pos="2316"/>
        </w:tabs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03DBCCEF" w14:textId="4A12AF1E" w:rsidR="00F65E8D" w:rsidRPr="009B4D38" w:rsidRDefault="00F65E8D" w:rsidP="009B4D38">
      <w:pPr>
        <w:pStyle w:val="Ttulo4"/>
        <w:jc w:val="both"/>
        <w:rPr>
          <w:rFonts w:cstheme="majorHAnsi"/>
          <w:i w:val="0"/>
          <w:iCs w:val="0"/>
          <w:color w:val="082A75" w:themeColor="text2"/>
          <w:sz w:val="24"/>
          <w:szCs w:val="24"/>
          <w:lang w:val="es-MX"/>
        </w:rPr>
      </w:pPr>
      <w:r w:rsidRPr="009B4D38">
        <w:rPr>
          <w:rFonts w:cstheme="majorHAnsi"/>
          <w:i w:val="0"/>
          <w:iCs w:val="0"/>
          <w:color w:val="082A75" w:themeColor="text2"/>
          <w:sz w:val="24"/>
          <w:szCs w:val="24"/>
          <w:lang w:val="es-MX"/>
        </w:rPr>
        <w:t>Forma 2:</w:t>
      </w:r>
    </w:p>
    <w:p w14:paraId="22519CC8" w14:textId="6EF80DD8" w:rsidR="00F65E8D" w:rsidRPr="009B4D38" w:rsidRDefault="00F65E8D" w:rsidP="009B4D38">
      <w:pPr>
        <w:tabs>
          <w:tab w:val="left" w:pos="2316"/>
        </w:tabs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La otra forma de abrir el aplicativo web es entrando a su navegador de preferencia</w:t>
      </w:r>
      <w:r w:rsidR="006E7452"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 xml:space="preserve"> y accediendo a la siguiente URL</w:t>
      </w: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 xml:space="preserve"> “localhost/</w:t>
      </w:r>
      <w:proofErr w:type="spellStart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HogarVital</w:t>
      </w:r>
      <w:proofErr w:type="spellEnd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/</w:t>
      </w:r>
      <w:proofErr w:type="spellStart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Views</w:t>
      </w:r>
      <w:proofErr w:type="spellEnd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/</w:t>
      </w:r>
      <w:proofErr w:type="spellStart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Html</w:t>
      </w:r>
      <w:proofErr w:type="spellEnd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/index.html”</w:t>
      </w:r>
    </w:p>
    <w:p w14:paraId="6A29B5F2" w14:textId="52BE91A8" w:rsidR="00207F62" w:rsidRPr="009B4D38" w:rsidRDefault="00207F6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26541C90" w14:textId="19BC5C07" w:rsidR="00EC166B" w:rsidRPr="009B4D38" w:rsidRDefault="00EC166B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36F3829" wp14:editId="2A9BC43B">
                <wp:simplePos x="0" y="0"/>
                <wp:positionH relativeFrom="column">
                  <wp:posOffset>1491614</wp:posOffset>
                </wp:positionH>
                <wp:positionV relativeFrom="paragraph">
                  <wp:posOffset>389891</wp:posOffset>
                </wp:positionV>
                <wp:extent cx="2619375" cy="171450"/>
                <wp:effectExtent l="0" t="0" r="28575" b="1905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5" cy="1714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9EC7D" id="Rectángulo 20" o:spid="_x0000_s1026" style="position:absolute;margin-left:117.45pt;margin-top:30.7pt;width:206.25pt;height:13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" filled="f" strokecolor="red">
                <v:stroke joinstyle="round"/>
              </v:rect>
            </w:pict>
          </mc:Fallback>
        </mc:AlternateContent>
      </w:r>
      <w:r w:rsidR="00F65E8D"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t xml:space="preserve"> </w:t>
      </w:r>
      <w:r w:rsidR="00F65E8D"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drawing>
          <wp:inline distT="0" distB="0" distL="0" distR="0" wp14:anchorId="0D9B7FE1" wp14:editId="21858141">
            <wp:extent cx="4096322" cy="666843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AF5A" w14:textId="3C6AAC42" w:rsidR="00EC166B" w:rsidRPr="009B4D38" w:rsidRDefault="00EC166B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2808AB18" w14:textId="7BE7038C" w:rsidR="0014428B" w:rsidRPr="009B4D38" w:rsidRDefault="006E7452" w:rsidP="009B4D38">
      <w:pPr>
        <w:tabs>
          <w:tab w:val="left" w:pos="1008"/>
        </w:tabs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Así se visualiza el aplicativo web en el navegador web</w:t>
      </w:r>
    </w:p>
    <w:p w14:paraId="688015A8" w14:textId="14CBBB5B" w:rsidR="004533FA" w:rsidRPr="009B4D38" w:rsidRDefault="004533FA" w:rsidP="009B4D38">
      <w:pPr>
        <w:tabs>
          <w:tab w:val="left" w:pos="1008"/>
        </w:tabs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drawing>
          <wp:inline distT="0" distB="0" distL="0" distR="0" wp14:anchorId="66DF460F" wp14:editId="1E8F898A">
            <wp:extent cx="5734050" cy="311332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5767" cy="313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239A" w14:textId="182D7C1F" w:rsidR="006E7452" w:rsidRPr="009B4D38" w:rsidRDefault="006E745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32288CD8" w14:textId="473EC65B" w:rsidR="004533FA" w:rsidRPr="009B4D38" w:rsidRDefault="006E745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lastRenderedPageBreak/>
        <w:t>Para poder poner a prueba el aplicativo web debemos estar en la interfaz inicial y dar clic en “Iniciar Sesión” para acceder al sistema</w:t>
      </w:r>
      <w:r w:rsidR="004533FA"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.</w:t>
      </w:r>
    </w:p>
    <w:p w14:paraId="44091DE8" w14:textId="5390896D" w:rsidR="006E7452" w:rsidRPr="009B4D38" w:rsidRDefault="006E745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B9B710B" wp14:editId="02459056">
                <wp:simplePos x="0" y="0"/>
                <wp:positionH relativeFrom="column">
                  <wp:posOffset>1567815</wp:posOffset>
                </wp:positionH>
                <wp:positionV relativeFrom="paragraph">
                  <wp:posOffset>1984375</wp:posOffset>
                </wp:positionV>
                <wp:extent cx="476250" cy="257175"/>
                <wp:effectExtent l="0" t="19050" r="38100" b="47625"/>
                <wp:wrapNone/>
                <wp:docPr id="204" name="Flecha derecha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571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115B" id="Flecha derecha 204" o:spid="_x0000_s1026" type="#_x0000_t13" style="position:absolute;margin-left:123.45pt;margin-top:156.25pt;width:37.5pt;height:20.2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" adj="15768" fillcolor="red" strokecolor="red" strokeweight="2pt"/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drawing>
          <wp:inline distT="0" distB="0" distL="0" distR="0" wp14:anchorId="2BF4F75A" wp14:editId="4DD09F9E">
            <wp:extent cx="5400880" cy="2932430"/>
            <wp:effectExtent l="0" t="0" r="9525" b="127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7508" cy="29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EC91" w14:textId="254F3187" w:rsidR="006E7452" w:rsidRPr="009B4D38" w:rsidRDefault="006E745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 xml:space="preserve">Al dar clic en “Iniciar Sesión” </w:t>
      </w:r>
      <w:r w:rsidR="00415AA1"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nos redirige al formulario para poner el correo electrónico y contraseña que se encuentren en el sistema.</w:t>
      </w:r>
    </w:p>
    <w:p w14:paraId="3F2E1B3F" w14:textId="446507C2" w:rsidR="00415AA1" w:rsidRPr="009B4D38" w:rsidRDefault="00415AA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drawing>
          <wp:inline distT="0" distB="0" distL="0" distR="0" wp14:anchorId="334478F9" wp14:editId="54E396D3">
            <wp:extent cx="3000375" cy="3112635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7599" cy="315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7AAF" w14:textId="68D06919" w:rsidR="00415AA1" w:rsidRPr="009B4D38" w:rsidRDefault="00415AA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Correo electrónico: Hogargeriatricovital@gmail.com</w:t>
      </w:r>
    </w:p>
    <w:p w14:paraId="32B9DC8B" w14:textId="41BED4BC" w:rsidR="00415AA1" w:rsidRPr="009B4D38" w:rsidRDefault="00415AA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Contraseña: andres12</w:t>
      </w:r>
    </w:p>
    <w:p w14:paraId="50F4118E" w14:textId="14FAB992" w:rsidR="004533FA" w:rsidRPr="009B4D38" w:rsidRDefault="004533FA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Este usuario es de un administrador</w:t>
      </w:r>
    </w:p>
    <w:p w14:paraId="0F30D0B3" w14:textId="713B07AF" w:rsidR="00415AA1" w:rsidRPr="009B4D38" w:rsidRDefault="00415AA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lastRenderedPageBreak/>
        <w:drawing>
          <wp:inline distT="0" distB="0" distL="0" distR="0" wp14:anchorId="5E603C4C" wp14:editId="2C62D03E">
            <wp:extent cx="6371590" cy="3101340"/>
            <wp:effectExtent l="0" t="0" r="0" b="381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90B4" w14:textId="6DE0A17D" w:rsidR="00415AA1" w:rsidRPr="009B4D38" w:rsidRDefault="00415AA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Cuando se ingresan datos erróneos en el iniciar sesión nos arroja un error ya que no estamos registrados en el sistema y debemos pedirle a algún administrador que nos registre en el sistema para poder realizar funciones como empleado</w:t>
      </w:r>
      <w:r w:rsidR="00C32436"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 xml:space="preserve"> o administrador</w:t>
      </w: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.</w:t>
      </w:r>
    </w:p>
    <w:p w14:paraId="6F85E832" w14:textId="011060D5" w:rsidR="004533FA" w:rsidRPr="009B4D38" w:rsidRDefault="00912D7E" w:rsidP="009B4D38">
      <w:pPr>
        <w:pStyle w:val="Ttulo2"/>
        <w:jc w:val="both"/>
        <w:rPr>
          <w:rFonts w:asciiTheme="majorHAnsi" w:hAnsiTheme="majorHAnsi" w:cstheme="majorHAnsi"/>
          <w:bCs/>
          <w:sz w:val="24"/>
          <w:szCs w:val="24"/>
          <w:lang w:val="es-MX"/>
        </w:rPr>
      </w:pPr>
      <w:bookmarkStart w:id="59" w:name="_Toc107228855"/>
      <w:r w:rsidRPr="009B4D38">
        <w:rPr>
          <w:rFonts w:asciiTheme="majorHAnsi" w:hAnsiTheme="majorHAnsi" w:cstheme="majorHAnsi"/>
          <w:bCs/>
          <w:sz w:val="24"/>
          <w:szCs w:val="24"/>
          <w:lang w:val="es-MX"/>
        </w:rPr>
        <w:t>Página Inicial</w:t>
      </w:r>
      <w:bookmarkEnd w:id="59"/>
    </w:p>
    <w:p w14:paraId="7F9DA20C" w14:textId="00E13739" w:rsidR="004533FA" w:rsidRPr="009B4D38" w:rsidRDefault="004533FA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Al iniciar sesión como administrador tendremos esta página inicial</w:t>
      </w:r>
    </w:p>
    <w:p w14:paraId="253CBEF2" w14:textId="471B9551" w:rsidR="004533FA" w:rsidRPr="009B4D38" w:rsidRDefault="004533FA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drawing>
          <wp:inline distT="0" distB="0" distL="0" distR="0" wp14:anchorId="11947662" wp14:editId="59E74070">
            <wp:extent cx="6371590" cy="324802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DF91" w14:textId="704FAFB9" w:rsidR="00430D0B" w:rsidRPr="009B4D38" w:rsidRDefault="00430D0B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Si queremos ver nuestros datos como administrador vamos hasta el botón de “perfil”</w:t>
      </w:r>
    </w:p>
    <w:p w14:paraId="3C1542D2" w14:textId="16B13A73" w:rsidR="00912D7E" w:rsidRPr="009B4D38" w:rsidRDefault="00912D7E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281BFE2F" w14:textId="54F31196" w:rsidR="00912D7E" w:rsidRPr="009B4D38" w:rsidRDefault="00912D7E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0BF69065" w14:textId="0D0E318F" w:rsidR="00912D7E" w:rsidRPr="009B4D38" w:rsidRDefault="00912D7E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748FFDA2" w14:textId="53022304" w:rsidR="00912D7E" w:rsidRPr="009B4D38" w:rsidRDefault="00912D7E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14063157" w14:textId="104EB9DD" w:rsidR="00912D7E" w:rsidRPr="009B4D38" w:rsidRDefault="00912D7E" w:rsidP="009B4D38">
      <w:pPr>
        <w:pStyle w:val="Ttulo2"/>
        <w:jc w:val="both"/>
        <w:rPr>
          <w:rFonts w:asciiTheme="majorHAnsi" w:hAnsiTheme="majorHAnsi" w:cstheme="majorHAnsi"/>
          <w:b/>
          <w:sz w:val="28"/>
          <w:szCs w:val="28"/>
          <w:lang w:val="es-MX"/>
        </w:rPr>
      </w:pPr>
      <w:bookmarkStart w:id="60" w:name="_Toc107228856"/>
      <w:r w:rsidRPr="009B4D38">
        <w:rPr>
          <w:rFonts w:asciiTheme="majorHAnsi" w:hAnsiTheme="majorHAnsi" w:cstheme="majorHAnsi"/>
          <w:b/>
          <w:sz w:val="28"/>
          <w:szCs w:val="28"/>
          <w:lang w:val="es-MX"/>
        </w:rPr>
        <w:lastRenderedPageBreak/>
        <w:t>Perfil</w:t>
      </w:r>
      <w:bookmarkEnd w:id="60"/>
    </w:p>
    <w:p w14:paraId="22F25E8F" w14:textId="4501B745" w:rsidR="00430D0B" w:rsidRPr="009B4D38" w:rsidRDefault="00912D7E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9B68CA1" wp14:editId="3D82F459">
                <wp:simplePos x="0" y="0"/>
                <wp:positionH relativeFrom="column">
                  <wp:posOffset>-419707</wp:posOffset>
                </wp:positionH>
                <wp:positionV relativeFrom="paragraph">
                  <wp:posOffset>-87023</wp:posOffset>
                </wp:positionV>
                <wp:extent cx="692150" cy="381000"/>
                <wp:effectExtent l="0" t="0" r="50800" b="57150"/>
                <wp:wrapNone/>
                <wp:docPr id="137" name="Conector recto de flecha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150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9FFBF5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37" o:spid="_x0000_s1026" type="#_x0000_t32" style="position:absolute;margin-left:-33.05pt;margin-top:-6.85pt;width:54.5pt;height:30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" strokecolor="red" strokeweight="1pt">
                <v:stroke endarrow="block"/>
              </v:shape>
            </w:pict>
          </mc:Fallback>
        </mc:AlternateContent>
      </w:r>
      <w:r w:rsidR="00430D0B"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187B4D4" wp14:editId="042E9D79">
                <wp:simplePos x="0" y="0"/>
                <wp:positionH relativeFrom="margin">
                  <wp:posOffset>334645</wp:posOffset>
                </wp:positionH>
                <wp:positionV relativeFrom="paragraph">
                  <wp:posOffset>151765</wp:posOffset>
                </wp:positionV>
                <wp:extent cx="626746" cy="314326"/>
                <wp:effectExtent l="0" t="0" r="20955" b="28575"/>
                <wp:wrapNone/>
                <wp:docPr id="123" name="Rectángul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6" cy="31432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EF8B89" id="Rectángulo 123" o:spid="_x0000_s1026" style="position:absolute;margin-left:26.35pt;margin-top:11.95pt;width:49.35pt;height:24.7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430D0B"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drawing>
          <wp:inline distT="0" distB="0" distL="0" distR="0" wp14:anchorId="6A8EF292" wp14:editId="1B42082A">
            <wp:extent cx="6371590" cy="32480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5C3E" w14:textId="44F645F3" w:rsidR="00430D0B" w:rsidRPr="009B4D38" w:rsidRDefault="00430D0B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Al dar clic en perfil veremos todos nuestros datos personales</w:t>
      </w:r>
    </w:p>
    <w:p w14:paraId="3DCC0E87" w14:textId="58561813" w:rsidR="009B4D38" w:rsidRPr="009B4D38" w:rsidRDefault="00430D0B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drawing>
          <wp:inline distT="0" distB="0" distL="0" distR="0" wp14:anchorId="5A73D7A5" wp14:editId="0DAC8A55">
            <wp:extent cx="6371590" cy="2700020"/>
            <wp:effectExtent l="0" t="0" r="0" b="508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3DEB" w14:textId="45CFC426" w:rsidR="00900F74" w:rsidRPr="009B4D38" w:rsidRDefault="005767DD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Si queremos editar nuestro perfil le daremos a “editar perfil”</w:t>
      </w:r>
    </w:p>
    <w:p w14:paraId="29281519" w14:textId="560C7641" w:rsidR="00900F74" w:rsidRDefault="00900F7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37217B26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42416089" w14:textId="61215025" w:rsidR="00602BF4" w:rsidRPr="00602BF4" w:rsidRDefault="00900F74" w:rsidP="00602BF4">
      <w:pPr>
        <w:pStyle w:val="Ttulo2"/>
        <w:jc w:val="both"/>
        <w:rPr>
          <w:rFonts w:asciiTheme="majorHAnsi" w:hAnsiTheme="majorHAnsi" w:cstheme="majorHAnsi"/>
          <w:b/>
          <w:sz w:val="28"/>
          <w:szCs w:val="28"/>
          <w:lang w:val="es-MX"/>
        </w:rPr>
      </w:pPr>
      <w:bookmarkStart w:id="61" w:name="_Toc107228857"/>
      <w:r w:rsidRPr="009B4D38">
        <w:rPr>
          <w:rFonts w:asciiTheme="majorHAnsi" w:hAnsiTheme="majorHAnsi" w:cstheme="majorHAnsi"/>
          <w:b/>
          <w:sz w:val="28"/>
          <w:szCs w:val="28"/>
          <w:lang w:val="es-MX"/>
        </w:rPr>
        <w:t>Editar Perfil</w:t>
      </w:r>
      <w:bookmarkEnd w:id="61"/>
    </w:p>
    <w:p w14:paraId="26232F99" w14:textId="77777777" w:rsidR="009B4D38" w:rsidRPr="009B4D38" w:rsidRDefault="009B4D38" w:rsidP="009B4D38">
      <w:pPr>
        <w:rPr>
          <w:lang w:val="es-MX"/>
        </w:rPr>
      </w:pPr>
    </w:p>
    <w:p w14:paraId="14C573F0" w14:textId="1493C944" w:rsidR="005767DD" w:rsidRPr="009B4D38" w:rsidRDefault="005767DD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EE1C60A" wp14:editId="55119278">
                <wp:simplePos x="0" y="0"/>
                <wp:positionH relativeFrom="margin">
                  <wp:posOffset>3895090</wp:posOffset>
                </wp:positionH>
                <wp:positionV relativeFrom="paragraph">
                  <wp:posOffset>824230</wp:posOffset>
                </wp:positionV>
                <wp:extent cx="749300" cy="263525"/>
                <wp:effectExtent l="0" t="0" r="12700" b="22225"/>
                <wp:wrapNone/>
                <wp:docPr id="180" name="Rectángulo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26352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5A62B5" id="Rectángulo 180" o:spid="_x0000_s1026" style="position:absolute;margin-left:306.7pt;margin-top:64.9pt;width:59pt;height:20.7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0E6E293" wp14:editId="47ECE489">
                <wp:simplePos x="0" y="0"/>
                <wp:positionH relativeFrom="column">
                  <wp:posOffset>3088640</wp:posOffset>
                </wp:positionH>
                <wp:positionV relativeFrom="paragraph">
                  <wp:posOffset>557530</wp:posOffset>
                </wp:positionV>
                <wp:extent cx="692150" cy="381000"/>
                <wp:effectExtent l="0" t="0" r="50800" b="57150"/>
                <wp:wrapNone/>
                <wp:docPr id="183" name="Conector recto de flecha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150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ACD00C" id="Conector recto de flecha 183" o:spid="_x0000_s1026" type="#_x0000_t32" style="position:absolute;margin-left:243.2pt;margin-top:43.9pt;width:54.5pt;height:30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drawing>
          <wp:inline distT="0" distB="0" distL="0" distR="0" wp14:anchorId="35F177C7" wp14:editId="66A09A99">
            <wp:extent cx="6371590" cy="2700020"/>
            <wp:effectExtent l="0" t="0" r="0" b="508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D0C7" w14:textId="1BCC2488" w:rsidR="004533FA" w:rsidRPr="009B4D38" w:rsidRDefault="004533FA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01A23EC4" w14:textId="45FC70D6" w:rsidR="004533FA" w:rsidRPr="009B4D38" w:rsidRDefault="00710FB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Al dar clic nos aparecerá esta pantalla</w:t>
      </w:r>
    </w:p>
    <w:p w14:paraId="0081A3AD" w14:textId="4F911BFB" w:rsidR="00710FB4" w:rsidRPr="009B4D38" w:rsidRDefault="00710FB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drawing>
          <wp:inline distT="0" distB="0" distL="0" distR="0" wp14:anchorId="3FA1476A" wp14:editId="15C155C4">
            <wp:extent cx="6371590" cy="2733675"/>
            <wp:effectExtent l="0" t="0" r="0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43C7" w14:textId="3893E9BB" w:rsidR="00710FB4" w:rsidRPr="009B4D38" w:rsidRDefault="00710FB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1D7A8CDE" w14:textId="036E67EF" w:rsidR="00710FB4" w:rsidRPr="009B4D38" w:rsidRDefault="00710FB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No podremos editar nuestro tipo de documento ni el correo, y si intentamos cambiar el número de documento no podremos, nos lanzará esta alerta</w:t>
      </w:r>
    </w:p>
    <w:p w14:paraId="3D95FA64" w14:textId="64AB13BD" w:rsidR="00710FB4" w:rsidRPr="009B4D38" w:rsidRDefault="00710FB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drawing>
          <wp:inline distT="0" distB="0" distL="0" distR="0" wp14:anchorId="6F2BF300" wp14:editId="4A9973C3">
            <wp:extent cx="2642994" cy="1997074"/>
            <wp:effectExtent l="0" t="0" r="5080" b="381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8847" cy="200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209D" w14:textId="6E539757" w:rsidR="00710FB4" w:rsidRPr="009B4D38" w:rsidRDefault="00710FB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 xml:space="preserve">Si cambiamos algún campo distinto, por </w:t>
      </w:r>
      <w:proofErr w:type="gramStart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ejemplo</w:t>
      </w:r>
      <w:proofErr w:type="gramEnd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 xml:space="preserve"> el nombre si quitamos el “</w:t>
      </w:r>
      <w:proofErr w:type="spellStart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Andres</w:t>
      </w:r>
      <w:proofErr w:type="spellEnd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”, nos arrojará esta alerta</w:t>
      </w:r>
    </w:p>
    <w:p w14:paraId="17E1E0B1" w14:textId="7681FCD1" w:rsidR="00710FB4" w:rsidRPr="009B4D38" w:rsidRDefault="00710FB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lastRenderedPageBreak/>
        <w:drawing>
          <wp:inline distT="0" distB="0" distL="0" distR="0" wp14:anchorId="73CCCB18" wp14:editId="18E295BE">
            <wp:extent cx="2866854" cy="2095280"/>
            <wp:effectExtent l="0" t="0" r="0" b="63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0682" cy="209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4866" w14:textId="167398B3" w:rsidR="004533FA" w:rsidRPr="009B4D38" w:rsidRDefault="00710FB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Y si vamos a “regresar”, nos dirigirá a la página del perfil, donde correctamente podemos ver la información editada</w:t>
      </w:r>
    </w:p>
    <w:p w14:paraId="4791C271" w14:textId="2DC887D9" w:rsidR="004533FA" w:rsidRPr="009B4D38" w:rsidRDefault="00710FB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6FA9D8C" wp14:editId="1D4301FF">
                <wp:simplePos x="0" y="0"/>
                <wp:positionH relativeFrom="margin">
                  <wp:posOffset>631190</wp:posOffset>
                </wp:positionH>
                <wp:positionV relativeFrom="paragraph">
                  <wp:posOffset>869315</wp:posOffset>
                </wp:positionV>
                <wp:extent cx="495300" cy="225424"/>
                <wp:effectExtent l="0" t="0" r="19050" b="22860"/>
                <wp:wrapNone/>
                <wp:docPr id="216" name="Rectángulo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542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CDA67A" id="Rectángulo 216" o:spid="_x0000_s1026" style="position:absolute;margin-left:49.7pt;margin-top:68.45pt;width:39pt;height:17.7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drawing>
          <wp:inline distT="0" distB="0" distL="0" distR="0" wp14:anchorId="6CC85F10" wp14:editId="3459805C">
            <wp:extent cx="2433788" cy="3070224"/>
            <wp:effectExtent l="0" t="0" r="508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5601" cy="308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EEE3" w14:textId="5A7C2DEF" w:rsidR="009A57FC" w:rsidRPr="009B4D38" w:rsidRDefault="009A57F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195476F4" w14:textId="1A7E2AFC" w:rsidR="00900F74" w:rsidRPr="009B4D38" w:rsidRDefault="009A57F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Ahora que ya sabemos editar nuestro perfil de administrador, vamos al apartado de empleados</w:t>
      </w:r>
    </w:p>
    <w:p w14:paraId="175D8977" w14:textId="7A6F606F" w:rsidR="00900F74" w:rsidRPr="009B4D38" w:rsidRDefault="00900F7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1DD38A19" w14:textId="576599A7" w:rsidR="00900F74" w:rsidRPr="009B4D38" w:rsidRDefault="00900F7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6FC47AD3" w14:textId="4C1DC983" w:rsidR="00900F74" w:rsidRPr="00602BF4" w:rsidRDefault="00900F74" w:rsidP="009B4D38">
      <w:pPr>
        <w:pStyle w:val="Ttulo2"/>
        <w:jc w:val="both"/>
        <w:rPr>
          <w:rFonts w:asciiTheme="majorHAnsi" w:hAnsiTheme="majorHAnsi" w:cstheme="majorHAnsi"/>
          <w:b/>
          <w:sz w:val="28"/>
          <w:szCs w:val="28"/>
          <w:lang w:val="es-MX"/>
        </w:rPr>
      </w:pPr>
      <w:bookmarkStart w:id="62" w:name="_Toc107228858"/>
      <w:r w:rsidRPr="00602BF4">
        <w:rPr>
          <w:rFonts w:asciiTheme="majorHAnsi" w:hAnsiTheme="majorHAnsi" w:cstheme="majorHAnsi"/>
          <w:b/>
          <w:sz w:val="28"/>
          <w:szCs w:val="28"/>
          <w:lang w:val="es-MX"/>
        </w:rPr>
        <w:lastRenderedPageBreak/>
        <w:t>Apartado Empleados</w:t>
      </w:r>
      <w:bookmarkEnd w:id="62"/>
    </w:p>
    <w:p w14:paraId="6E9DBC81" w14:textId="566F46F4" w:rsidR="004533FA" w:rsidRPr="009B4D38" w:rsidRDefault="009A57F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82FEA78" wp14:editId="5987A4E1">
                <wp:simplePos x="0" y="0"/>
                <wp:positionH relativeFrom="column">
                  <wp:posOffset>-200660</wp:posOffset>
                </wp:positionH>
                <wp:positionV relativeFrom="paragraph">
                  <wp:posOffset>845820</wp:posOffset>
                </wp:positionV>
                <wp:extent cx="692150" cy="381000"/>
                <wp:effectExtent l="0" t="0" r="50800" b="57150"/>
                <wp:wrapNone/>
                <wp:docPr id="219" name="Conector recto de flecha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150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53BB87" id="Conector recto de flecha 219" o:spid="_x0000_s1026" type="#_x0000_t32" style="position:absolute;margin-left:-15.8pt;margin-top:66.6pt;width:54.5pt;height:30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8EA0049" wp14:editId="798DA630">
                <wp:simplePos x="0" y="0"/>
                <wp:positionH relativeFrom="margin">
                  <wp:posOffset>535940</wp:posOffset>
                </wp:positionH>
                <wp:positionV relativeFrom="paragraph">
                  <wp:posOffset>1144270</wp:posOffset>
                </wp:positionV>
                <wp:extent cx="1276350" cy="260350"/>
                <wp:effectExtent l="0" t="0" r="19050" b="25400"/>
                <wp:wrapNone/>
                <wp:docPr id="218" name="Rectángul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2603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139D9A" id="Rectángulo 218" o:spid="_x0000_s1026" style="position:absolute;margin-left:42.2pt;margin-top:90.1pt;width:100.5pt;height:20.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drawing>
          <wp:inline distT="0" distB="0" distL="0" distR="0" wp14:anchorId="25173FBD" wp14:editId="69B1D015">
            <wp:extent cx="5737004" cy="2737568"/>
            <wp:effectExtent l="0" t="0" r="0" b="571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3952" cy="274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A2F5" w14:textId="2B39C3AE" w:rsidR="004533FA" w:rsidRPr="009B4D38" w:rsidRDefault="009A57F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Aquí veremos una tabla con todos los empleados registrados y su información, también tendremos acceso a las posibles acciones que tiene el rol de administrador, agregar personal, agregar otro administrador, modificar personal, y eliminar personal</w:t>
      </w:r>
    </w:p>
    <w:p w14:paraId="6214AA46" w14:textId="21353E26" w:rsidR="009A57FC" w:rsidRPr="009B4D38" w:rsidRDefault="009A57F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drawing>
          <wp:inline distT="0" distB="0" distL="0" distR="0" wp14:anchorId="129E037C" wp14:editId="06DB18AB">
            <wp:extent cx="6371590" cy="3096260"/>
            <wp:effectExtent l="0" t="0" r="0" b="889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AE0F" w14:textId="171F4FF7" w:rsidR="004533FA" w:rsidRPr="009B4D38" w:rsidRDefault="004533FA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274B7A64" w14:textId="6C5F8C6A" w:rsidR="004533FA" w:rsidRPr="009B4D38" w:rsidRDefault="002719A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Para agregar personal daremos clic en el botón debido, y nos llevará a este apartado</w:t>
      </w:r>
    </w:p>
    <w:p w14:paraId="289AB1D3" w14:textId="68515931" w:rsidR="00900F74" w:rsidRPr="009B4D38" w:rsidRDefault="00900F74" w:rsidP="009B4D38">
      <w:pPr>
        <w:pStyle w:val="Ttulo4"/>
        <w:jc w:val="both"/>
        <w:rPr>
          <w:rFonts w:cstheme="majorHAnsi"/>
          <w:b w:val="0"/>
          <w:bCs/>
          <w:i w:val="0"/>
          <w:iCs w:val="0"/>
          <w:color w:val="082A75" w:themeColor="text2"/>
          <w:sz w:val="24"/>
          <w:szCs w:val="24"/>
          <w:lang w:val="es-MX"/>
        </w:rPr>
      </w:pPr>
      <w:r w:rsidRPr="009B4D38">
        <w:rPr>
          <w:rFonts w:cstheme="majorHAnsi"/>
          <w:b w:val="0"/>
          <w:bCs/>
          <w:i w:val="0"/>
          <w:iCs w:val="0"/>
          <w:color w:val="082A75" w:themeColor="text2"/>
          <w:sz w:val="24"/>
          <w:szCs w:val="24"/>
          <w:lang w:val="es-MX"/>
        </w:rPr>
        <w:t>Agregar Personal</w:t>
      </w:r>
    </w:p>
    <w:p w14:paraId="33CB87F9" w14:textId="1429E6C1" w:rsidR="002719A1" w:rsidRPr="009B4D38" w:rsidRDefault="002719A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81EC273" wp14:editId="6871B73A">
                <wp:simplePos x="0" y="0"/>
                <wp:positionH relativeFrom="margin">
                  <wp:posOffset>628650</wp:posOffset>
                </wp:positionH>
                <wp:positionV relativeFrom="paragraph">
                  <wp:posOffset>76200</wp:posOffset>
                </wp:positionV>
                <wp:extent cx="1822450" cy="501650"/>
                <wp:effectExtent l="0" t="0" r="25400" b="12700"/>
                <wp:wrapNone/>
                <wp:docPr id="224" name="Rectángul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2450" cy="5016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6A3022" id="Rectángulo 224" o:spid="_x0000_s1026" style="position:absolute;margin-left:49.5pt;margin-top:6pt;width:143.5pt;height:39.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drawing>
          <wp:inline distT="0" distB="0" distL="0" distR="0" wp14:anchorId="13D006A0" wp14:editId="15C307F7">
            <wp:extent cx="2511388" cy="803274"/>
            <wp:effectExtent l="0" t="0" r="381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31344" cy="8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F600" w14:textId="55BC2AA7" w:rsidR="002719A1" w:rsidRPr="009B4D38" w:rsidRDefault="002719A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2EBD1B8A" w14:textId="27D652ED" w:rsidR="002719A1" w:rsidRPr="009B4D38" w:rsidRDefault="002719A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6438271C" w14:textId="59415548" w:rsidR="002719A1" w:rsidRPr="009B4D38" w:rsidRDefault="002719A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3A718B84" w14:textId="3102110F" w:rsidR="002719A1" w:rsidRPr="009B4D38" w:rsidRDefault="002719A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37553894" w14:textId="5B684E38" w:rsidR="002719A1" w:rsidRPr="009B4D38" w:rsidRDefault="002719A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4B8DACFC" w14:textId="163EA9EC" w:rsidR="002719A1" w:rsidRPr="009B4D38" w:rsidRDefault="002719A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drawing>
          <wp:inline distT="0" distB="0" distL="0" distR="0" wp14:anchorId="01A9C427" wp14:editId="6C5DBBB1">
            <wp:extent cx="3639800" cy="2978150"/>
            <wp:effectExtent l="0" t="0" r="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4822" cy="298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4A6C" w14:textId="6F8CC0E8" w:rsidR="002719A1" w:rsidRPr="009B4D38" w:rsidRDefault="002719A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Deberemos poner obligatoriamente todos los datos, si no el aplicativo nos arrojará estas alertas</w:t>
      </w:r>
    </w:p>
    <w:p w14:paraId="05D179EC" w14:textId="024BC59A" w:rsidR="002719A1" w:rsidRPr="009B4D38" w:rsidRDefault="002719A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408B19C" wp14:editId="5EAB9D85">
                <wp:simplePos x="0" y="0"/>
                <wp:positionH relativeFrom="margin">
                  <wp:posOffset>1031240</wp:posOffset>
                </wp:positionH>
                <wp:positionV relativeFrom="paragraph">
                  <wp:posOffset>411480</wp:posOffset>
                </wp:positionV>
                <wp:extent cx="1644650" cy="292100"/>
                <wp:effectExtent l="0" t="0" r="12700" b="12700"/>
                <wp:wrapNone/>
                <wp:docPr id="225" name="Rectángulo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2921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8CB1B" id="Rectángulo 225" o:spid="_x0000_s1026" style="position:absolute;margin-left:81.2pt;margin-top:32.4pt;width:129.5pt;height:23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drawing>
          <wp:inline distT="0" distB="0" distL="0" distR="0" wp14:anchorId="0A6021FE" wp14:editId="2504C027">
            <wp:extent cx="3067478" cy="866896"/>
            <wp:effectExtent l="0" t="0" r="0" b="952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5CC5" w14:textId="797D4F4E" w:rsidR="00422C9B" w:rsidRPr="009B4D38" w:rsidRDefault="00422C9B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Para el documento tendremos 4 opciones</w:t>
      </w:r>
    </w:p>
    <w:p w14:paraId="57586DBA" w14:textId="43AC14B9" w:rsidR="00422C9B" w:rsidRPr="009B4D38" w:rsidRDefault="00422C9B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drawing>
          <wp:inline distT="0" distB="0" distL="0" distR="0" wp14:anchorId="0ECE1575" wp14:editId="1319E5D3">
            <wp:extent cx="1991003" cy="1009791"/>
            <wp:effectExtent l="0" t="0" r="9525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br/>
        <w:t>En teléfono deberemos poner el número completo, si no el aplicativo nos arrojará la siguiente alerta</w:t>
      </w:r>
    </w:p>
    <w:p w14:paraId="6F38DCE1" w14:textId="58C47129" w:rsidR="00F97077" w:rsidRPr="009B4D38" w:rsidRDefault="00F97077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drawing>
          <wp:inline distT="0" distB="0" distL="0" distR="0" wp14:anchorId="527086BA" wp14:editId="41ED714D">
            <wp:extent cx="2810267" cy="876422"/>
            <wp:effectExtent l="0" t="0" r="9525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0720" w14:textId="0830F219" w:rsidR="00F97077" w:rsidRPr="009B4D38" w:rsidRDefault="00F97077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Si ponemos todo correctamente el aplicativo lanzará esta alerta</w:t>
      </w:r>
    </w:p>
    <w:p w14:paraId="6EA66E90" w14:textId="39BD295E" w:rsidR="002719A1" w:rsidRPr="009B4D38" w:rsidRDefault="00F97077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lastRenderedPageBreak/>
        <w:drawing>
          <wp:inline distT="0" distB="0" distL="0" distR="0" wp14:anchorId="28E8CFF9" wp14:editId="7ECBAC9A">
            <wp:extent cx="2797176" cy="1971546"/>
            <wp:effectExtent l="0" t="0" r="3175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00295" cy="197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76FF" w14:textId="3148B064" w:rsidR="00F97077" w:rsidRPr="009B4D38" w:rsidRDefault="00F97077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4CA3C0FF" w14:textId="4888BD9A" w:rsidR="00F97077" w:rsidRPr="009B4D38" w:rsidRDefault="00F97077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Acá podemos ver al nuevo empleado creado</w:t>
      </w:r>
    </w:p>
    <w:p w14:paraId="236EF1A4" w14:textId="7653439B" w:rsidR="004533FA" w:rsidRPr="009B4D38" w:rsidRDefault="00F97077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43E30CE" wp14:editId="1B7EBC26">
                <wp:simplePos x="0" y="0"/>
                <wp:positionH relativeFrom="column">
                  <wp:posOffset>-397510</wp:posOffset>
                </wp:positionH>
                <wp:positionV relativeFrom="paragraph">
                  <wp:posOffset>1137920</wp:posOffset>
                </wp:positionV>
                <wp:extent cx="565150" cy="323850"/>
                <wp:effectExtent l="0" t="0" r="82550" b="57150"/>
                <wp:wrapNone/>
                <wp:docPr id="231" name="Conector recto de flecha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150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02EA1" id="Conector recto de flecha 231" o:spid="_x0000_s1026" type="#_x0000_t32" style="position:absolute;margin-left:-31.3pt;margin-top:89.6pt;width:44.5pt;height:25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126C390" wp14:editId="57156A52">
                <wp:simplePos x="0" y="0"/>
                <wp:positionH relativeFrom="margin">
                  <wp:posOffset>212090</wp:posOffset>
                </wp:positionH>
                <wp:positionV relativeFrom="paragraph">
                  <wp:posOffset>1410970</wp:posOffset>
                </wp:positionV>
                <wp:extent cx="6019800" cy="177800"/>
                <wp:effectExtent l="0" t="0" r="19050" b="12700"/>
                <wp:wrapNone/>
                <wp:docPr id="230" name="Rectángul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0" cy="1778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76398" id="Rectángulo 230" o:spid="_x0000_s1026" style="position:absolute;margin-left:16.7pt;margin-top:111.1pt;width:474pt;height:14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drawing>
          <wp:inline distT="0" distB="0" distL="0" distR="0" wp14:anchorId="4A1E7350" wp14:editId="0B6B649E">
            <wp:extent cx="6371590" cy="299974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C13D" w14:textId="1F833EEF" w:rsidR="004533FA" w:rsidRPr="009B4D38" w:rsidRDefault="00AC322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Para agregar administrador es el mismo proceso</w:t>
      </w:r>
    </w:p>
    <w:p w14:paraId="09120EA6" w14:textId="14C8B626" w:rsidR="00900F74" w:rsidRPr="009B4D38" w:rsidRDefault="00900F7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730079FD" w14:textId="7304AF1B" w:rsidR="00900F74" w:rsidRPr="00602BF4" w:rsidRDefault="00900F74" w:rsidP="009B4D38">
      <w:pPr>
        <w:pStyle w:val="Ttulo4"/>
        <w:jc w:val="both"/>
        <w:rPr>
          <w:rFonts w:cstheme="majorHAnsi"/>
          <w:i w:val="0"/>
          <w:iCs w:val="0"/>
          <w:color w:val="082A75" w:themeColor="text2"/>
          <w:sz w:val="24"/>
          <w:szCs w:val="24"/>
          <w:lang w:val="es-MX"/>
        </w:rPr>
      </w:pPr>
      <w:r w:rsidRPr="00602BF4">
        <w:rPr>
          <w:rFonts w:cstheme="majorHAnsi"/>
          <w:i w:val="0"/>
          <w:iCs w:val="0"/>
          <w:color w:val="082A75" w:themeColor="text2"/>
          <w:sz w:val="24"/>
          <w:szCs w:val="24"/>
          <w:lang w:val="es-MX"/>
        </w:rPr>
        <w:t>Agregar Administrador</w:t>
      </w:r>
    </w:p>
    <w:p w14:paraId="72C47E1C" w14:textId="77777777" w:rsidR="00900F74" w:rsidRPr="009B4D38" w:rsidRDefault="00900F7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0C7FFD3F" w14:textId="6480ADB2" w:rsidR="00AC3222" w:rsidRPr="009B4D38" w:rsidRDefault="00AC322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79462CE" wp14:editId="4A288ACD">
                <wp:simplePos x="0" y="0"/>
                <wp:positionH relativeFrom="margin">
                  <wp:posOffset>662940</wp:posOffset>
                </wp:positionH>
                <wp:positionV relativeFrom="paragraph">
                  <wp:posOffset>175895</wp:posOffset>
                </wp:positionV>
                <wp:extent cx="1644650" cy="292100"/>
                <wp:effectExtent l="0" t="0" r="12700" b="12700"/>
                <wp:wrapNone/>
                <wp:docPr id="233" name="Rectángul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2921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FE65C" id="Rectángulo 233" o:spid="_x0000_s1026" style="position:absolute;margin-left:52.2pt;margin-top:13.85pt;width:129.5pt;height:23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drawing>
          <wp:inline distT="0" distB="0" distL="0" distR="0" wp14:anchorId="1FC6E629" wp14:editId="5FB8CD38">
            <wp:extent cx="2497708" cy="676274"/>
            <wp:effectExtent l="0" t="0" r="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6062" cy="68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56FC" w14:textId="40DD6A01" w:rsidR="004533FA" w:rsidRPr="009B4D38" w:rsidRDefault="00AC322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lastRenderedPageBreak/>
        <w:drawing>
          <wp:inline distT="0" distB="0" distL="0" distR="0" wp14:anchorId="0938728C" wp14:editId="25E0F516">
            <wp:extent cx="4521054" cy="3599180"/>
            <wp:effectExtent l="0" t="0" r="0" b="127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3840" cy="360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2D84" w14:textId="1CBDE298" w:rsidR="004533FA" w:rsidRPr="009B4D38" w:rsidRDefault="004533FA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3BAA9931" w14:textId="1AC3BA94" w:rsidR="004533FA" w:rsidRPr="009B4D38" w:rsidRDefault="004533FA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61D98812" w14:textId="7145FF3D" w:rsidR="004533FA" w:rsidRPr="009B4D38" w:rsidRDefault="004533FA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255DCC29" w14:textId="1A6E0442" w:rsidR="004533FA" w:rsidRPr="009B4D38" w:rsidRDefault="004533FA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09A616C5" w14:textId="42270D6E" w:rsidR="004533FA" w:rsidRPr="009B4D38" w:rsidRDefault="004533FA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6F3B16E4" w14:textId="48EA122D" w:rsidR="00AC3222" w:rsidRPr="009B4D38" w:rsidRDefault="00AC322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56C8312C" w14:textId="0394ECFE" w:rsidR="00AC3222" w:rsidRPr="009B4D38" w:rsidRDefault="00AC322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1A38EFC" wp14:editId="7973AFED">
                <wp:simplePos x="0" y="0"/>
                <wp:positionH relativeFrom="column">
                  <wp:posOffset>-486410</wp:posOffset>
                </wp:positionH>
                <wp:positionV relativeFrom="paragraph">
                  <wp:posOffset>1015365</wp:posOffset>
                </wp:positionV>
                <wp:extent cx="565150" cy="323850"/>
                <wp:effectExtent l="0" t="0" r="82550" b="57150"/>
                <wp:wrapNone/>
                <wp:docPr id="238" name="Conector recto de flecha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150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B5528" id="Conector recto de flecha 238" o:spid="_x0000_s1026" type="#_x0000_t32" style="position:absolute;margin-left:-38.3pt;margin-top:79.95pt;width:44.5pt;height:25.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CE8ADA0" wp14:editId="237E4D7E">
                <wp:simplePos x="0" y="0"/>
                <wp:positionH relativeFrom="margin">
                  <wp:align>center</wp:align>
                </wp:positionH>
                <wp:positionV relativeFrom="paragraph">
                  <wp:posOffset>1224915</wp:posOffset>
                </wp:positionV>
                <wp:extent cx="6019800" cy="177800"/>
                <wp:effectExtent l="0" t="0" r="19050" b="12700"/>
                <wp:wrapNone/>
                <wp:docPr id="237" name="Rectángulo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0" cy="1778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230F57" id="Rectángulo 237" o:spid="_x0000_s1026" style="position:absolute;margin-left:0;margin-top:96.45pt;width:474pt;height:14pt;z-index:251810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drawing>
          <wp:inline distT="0" distB="0" distL="0" distR="0" wp14:anchorId="19342AA7" wp14:editId="6361B8F0">
            <wp:extent cx="6371590" cy="2999740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A471" w14:textId="15BE93A0" w:rsidR="004533FA" w:rsidRPr="009B4D38" w:rsidRDefault="001A5EE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Para modificar nuestros empleados iremos al botón “modificar personal”</w:t>
      </w:r>
    </w:p>
    <w:p w14:paraId="4B321B7E" w14:textId="5C559DB8" w:rsidR="00900F74" w:rsidRPr="009B4D38" w:rsidRDefault="00900F7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5BEB397E" w14:textId="09EF3499" w:rsidR="00900F74" w:rsidRPr="009B4D38" w:rsidRDefault="00900F7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0AD83EAE" w14:textId="42787D4A" w:rsidR="00900F74" w:rsidRPr="00602BF4" w:rsidRDefault="00900F74" w:rsidP="009B4D38">
      <w:pPr>
        <w:pStyle w:val="Ttulo4"/>
        <w:jc w:val="both"/>
        <w:rPr>
          <w:rFonts w:cstheme="majorHAnsi"/>
          <w:i w:val="0"/>
          <w:iCs w:val="0"/>
          <w:color w:val="082A75" w:themeColor="text2"/>
          <w:sz w:val="24"/>
          <w:szCs w:val="24"/>
          <w:lang w:val="es-MX"/>
        </w:rPr>
      </w:pPr>
      <w:r w:rsidRPr="00602BF4">
        <w:rPr>
          <w:rFonts w:cstheme="majorHAnsi"/>
          <w:i w:val="0"/>
          <w:iCs w:val="0"/>
          <w:color w:val="082A75" w:themeColor="text2"/>
          <w:sz w:val="24"/>
          <w:szCs w:val="24"/>
          <w:lang w:val="es-MX"/>
        </w:rPr>
        <w:t>Modificar Personal</w:t>
      </w:r>
    </w:p>
    <w:p w14:paraId="236B5467" w14:textId="77777777" w:rsidR="00900F74" w:rsidRPr="009B4D38" w:rsidRDefault="00900F7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3B6D43D4" w14:textId="08782651" w:rsidR="001A5EEC" w:rsidRPr="009B4D38" w:rsidRDefault="001A5EE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4629B9D" wp14:editId="276B3D9E">
                <wp:simplePos x="0" y="0"/>
                <wp:positionH relativeFrom="margin">
                  <wp:posOffset>770890</wp:posOffset>
                </wp:positionH>
                <wp:positionV relativeFrom="paragraph">
                  <wp:posOffset>173990</wp:posOffset>
                </wp:positionV>
                <wp:extent cx="1644650" cy="292100"/>
                <wp:effectExtent l="0" t="0" r="12700" b="1270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2921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054589" id="Rectángulo 7" o:spid="_x0000_s1026" style="position:absolute;margin-left:60.7pt;margin-top:13.7pt;width:129.5pt;height:23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01065BD9" wp14:editId="6BFE4C8D">
            <wp:extent cx="2562583" cy="695422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5D1F" w14:textId="498B9CC3" w:rsidR="004533FA" w:rsidRPr="009B4D38" w:rsidRDefault="00AC237D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El aplicativo nos arrojará una validación para verificar el documento del empleado que deseamos modificar</w:t>
      </w:r>
    </w:p>
    <w:p w14:paraId="0C09B371" w14:textId="05CD66DA" w:rsidR="00AC237D" w:rsidRPr="009B4D38" w:rsidRDefault="00AC237D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33EF6A93" wp14:editId="7EE24234">
            <wp:extent cx="2918332" cy="216107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38322" cy="217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4230" w14:textId="47CD3BB8" w:rsidR="004533FA" w:rsidRPr="009B4D38" w:rsidRDefault="00AC237D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Pondremos por ejemplo la cédula 71612998</w:t>
      </w:r>
    </w:p>
    <w:p w14:paraId="2778E760" w14:textId="38C19132" w:rsidR="00AC237D" w:rsidRDefault="00AC237D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31F19F72" wp14:editId="29AFC732">
            <wp:extent cx="4366294" cy="185243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75791" cy="185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0D2B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7B5E14D1" w14:textId="58466CC0" w:rsidR="00D34FAA" w:rsidRPr="009B4D38" w:rsidRDefault="00D34FAA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Podremos visualizar todos los campos que podremos editar, al igual que en el perfil no podremos cambiar el número de documento, ni el tipo de documento, ni el correo electrónico, y con el celular deberemos poner el número completo ósea 10 números.</w:t>
      </w:r>
    </w:p>
    <w:p w14:paraId="20C6E063" w14:textId="1EC21AF1" w:rsidR="00D34FAA" w:rsidRDefault="00D34FAA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Si damos clic en guardar nos arrojará la siguiente alerta</w:t>
      </w:r>
    </w:p>
    <w:p w14:paraId="17904DD2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0469E8A1" w14:textId="77777777" w:rsidR="00602BF4" w:rsidRDefault="00FE153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A936680" wp14:editId="62E1CA63">
                <wp:simplePos x="0" y="0"/>
                <wp:positionH relativeFrom="margin">
                  <wp:posOffset>897890</wp:posOffset>
                </wp:positionH>
                <wp:positionV relativeFrom="paragraph">
                  <wp:posOffset>1226185</wp:posOffset>
                </wp:positionV>
                <wp:extent cx="577850" cy="203200"/>
                <wp:effectExtent l="0" t="0" r="12700" b="2540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2032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4C72F" id="Rectángulo 15" o:spid="_x0000_s1026" style="position:absolute;margin-left:70.7pt;margin-top:96.55pt;width:45.5pt;height:16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D34FAA"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7E4D95D7" wp14:editId="02ED120B">
            <wp:extent cx="2399544" cy="1698624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2479" cy="170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2367" w14:textId="16062298" w:rsidR="00D34FAA" w:rsidRPr="009B4D38" w:rsidRDefault="00D34FAA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br/>
        <w:t>Si damos clic en “regresar” nos mandará a la página inicial donde se ven todos los empleados registrados</w:t>
      </w:r>
    </w:p>
    <w:p w14:paraId="6912BDE1" w14:textId="6791C90F" w:rsidR="00FE1538" w:rsidRPr="009B4D38" w:rsidRDefault="00FE153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lastRenderedPageBreak/>
        <w:t>Para eliminar personal deberemos dar clic en el botón “eliminar personal”</w:t>
      </w:r>
    </w:p>
    <w:p w14:paraId="32FB4E80" w14:textId="2E6AC917" w:rsidR="00900F74" w:rsidRDefault="00900F74" w:rsidP="009B4D38">
      <w:pPr>
        <w:pStyle w:val="Ttulo4"/>
        <w:jc w:val="both"/>
        <w:rPr>
          <w:rFonts w:cstheme="majorHAnsi"/>
          <w:b w:val="0"/>
          <w:bCs/>
          <w:i w:val="0"/>
          <w:iCs w:val="0"/>
          <w:color w:val="082A75" w:themeColor="text2"/>
          <w:sz w:val="24"/>
          <w:szCs w:val="24"/>
          <w:lang w:val="es-MX"/>
        </w:rPr>
      </w:pPr>
      <w:r w:rsidRPr="009B4D38">
        <w:rPr>
          <w:rFonts w:cstheme="majorHAnsi"/>
          <w:b w:val="0"/>
          <w:bCs/>
          <w:i w:val="0"/>
          <w:iCs w:val="0"/>
          <w:color w:val="082A75" w:themeColor="text2"/>
          <w:sz w:val="24"/>
          <w:szCs w:val="24"/>
          <w:lang w:val="es-MX"/>
        </w:rPr>
        <w:t>Eliminar Personal</w:t>
      </w:r>
    </w:p>
    <w:p w14:paraId="51B13A0A" w14:textId="77777777" w:rsidR="00602BF4" w:rsidRPr="00602BF4" w:rsidRDefault="00602BF4" w:rsidP="00602BF4">
      <w:pPr>
        <w:rPr>
          <w:lang w:val="es-MX"/>
        </w:rPr>
      </w:pPr>
    </w:p>
    <w:p w14:paraId="2EEBFD8D" w14:textId="5DC51CBD" w:rsidR="00602BF4" w:rsidRPr="009B4D38" w:rsidRDefault="00FE153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6988DE4" wp14:editId="5C4409CB">
                <wp:simplePos x="0" y="0"/>
                <wp:positionH relativeFrom="margin">
                  <wp:posOffset>756920</wp:posOffset>
                </wp:positionH>
                <wp:positionV relativeFrom="paragraph">
                  <wp:posOffset>122555</wp:posOffset>
                </wp:positionV>
                <wp:extent cx="1644650" cy="292100"/>
                <wp:effectExtent l="0" t="0" r="12700" b="12700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2921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13EECF" id="Rectángulo 14" o:spid="_x0000_s1026" style="position:absolute;margin-left:59.6pt;margin-top:9.65pt;width:129.5pt;height:23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3694F719" wp14:editId="0BD85D24">
            <wp:extent cx="2629267" cy="638264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5CFE" w14:textId="4BEF2FA1" w:rsidR="00FE1538" w:rsidRPr="009B4D38" w:rsidRDefault="00FE153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Esto nos enviará a una validación para verificar el documento del empleado que queremos eliminar</w:t>
      </w:r>
    </w:p>
    <w:p w14:paraId="735C1320" w14:textId="65209085" w:rsidR="00D34FAA" w:rsidRPr="009B4D38" w:rsidRDefault="00FE153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264BB526" wp14:editId="7F4D911E">
            <wp:extent cx="2438238" cy="1738098"/>
            <wp:effectExtent l="0" t="0" r="63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58196" cy="175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3348" w14:textId="6DEC6DC7" w:rsidR="00FE1538" w:rsidRDefault="00FE153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Haremos el mismo ejemplo con el documento 71612998, daremos clic en “eliminar el empleado”</w:t>
      </w:r>
    </w:p>
    <w:p w14:paraId="223C5372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2446A186" w14:textId="7F5A0278" w:rsidR="00FE1538" w:rsidRDefault="00FE153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ABBEAC4" wp14:editId="5B3B8D22">
                <wp:simplePos x="0" y="0"/>
                <wp:positionH relativeFrom="margin">
                  <wp:posOffset>307340</wp:posOffset>
                </wp:positionH>
                <wp:positionV relativeFrom="paragraph">
                  <wp:posOffset>1718945</wp:posOffset>
                </wp:positionV>
                <wp:extent cx="1111250" cy="203200"/>
                <wp:effectExtent l="0" t="0" r="12700" b="2540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2032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C07A0" id="Rectángulo 21" o:spid="_x0000_s1026" style="position:absolute;margin-left:24.2pt;margin-top:135.35pt;width:87.5pt;height:16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196F1673" wp14:editId="5B08E3FB">
            <wp:extent cx="2954678" cy="21336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6735" cy="213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AF6E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67CFB7EB" w14:textId="4BF53B7E" w:rsidR="00FE1538" w:rsidRPr="009B4D38" w:rsidRDefault="00FE153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El aplicativo nos arrojará la siguiente alerta al dar clic en el botón</w:t>
      </w:r>
    </w:p>
    <w:p w14:paraId="19F8399A" w14:textId="7CDFCFEC" w:rsidR="00FE1538" w:rsidRDefault="00FE153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A13C212" wp14:editId="4510854C">
                <wp:simplePos x="0" y="0"/>
                <wp:positionH relativeFrom="margin">
                  <wp:posOffset>935990</wp:posOffset>
                </wp:positionH>
                <wp:positionV relativeFrom="paragraph">
                  <wp:posOffset>1250315</wp:posOffset>
                </wp:positionV>
                <wp:extent cx="495300" cy="146050"/>
                <wp:effectExtent l="0" t="0" r="19050" b="25400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460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C68F7" id="Rectángulo 24" o:spid="_x0000_s1026" style="position:absolute;margin-left:73.7pt;margin-top:98.45pt;width:39pt;height:11.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033A90BB" wp14:editId="6DDC439D">
            <wp:extent cx="2357708" cy="1666874"/>
            <wp:effectExtent l="0" t="0" r="508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69276" cy="167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7D15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68A56164" w14:textId="5F235B47" w:rsidR="00FE1538" w:rsidRDefault="00FE153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Si damos clic en regresar, podremos ver la tabla donde efectivamente se borró el empleado que seleccionamos por medio del documento</w:t>
      </w:r>
    </w:p>
    <w:p w14:paraId="6A71AC06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3C0665FA" w14:textId="387E73D8" w:rsidR="00FE1538" w:rsidRPr="009B4D38" w:rsidRDefault="00FE153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60EF0D0F" wp14:editId="75B3C36A">
            <wp:extent cx="4969510" cy="1580892"/>
            <wp:effectExtent l="0" t="0" r="254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0403" cy="158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F15E" w14:textId="759446A6" w:rsidR="00FE1538" w:rsidRPr="009B4D38" w:rsidRDefault="00FE153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Ahora que sabemos cómo manejar nuestro personal, iremos al apartado de productos</w:t>
      </w:r>
    </w:p>
    <w:p w14:paraId="54674FDB" w14:textId="17EE4B16" w:rsidR="00900F74" w:rsidRPr="00602BF4" w:rsidRDefault="00900F74" w:rsidP="009B4D38">
      <w:pPr>
        <w:pStyle w:val="Ttulo2"/>
        <w:jc w:val="both"/>
        <w:rPr>
          <w:rFonts w:asciiTheme="majorHAnsi" w:hAnsiTheme="majorHAnsi" w:cstheme="majorHAnsi"/>
          <w:b/>
          <w:sz w:val="28"/>
          <w:szCs w:val="28"/>
          <w:lang w:val="es-MX"/>
        </w:rPr>
      </w:pPr>
      <w:bookmarkStart w:id="63" w:name="_Toc107228859"/>
      <w:r w:rsidRPr="00602BF4">
        <w:rPr>
          <w:rFonts w:asciiTheme="majorHAnsi" w:hAnsiTheme="majorHAnsi" w:cstheme="majorHAnsi"/>
          <w:b/>
          <w:sz w:val="28"/>
          <w:szCs w:val="28"/>
          <w:lang w:val="es-MX"/>
        </w:rPr>
        <w:t>Apartado Productos</w:t>
      </w:r>
      <w:bookmarkEnd w:id="63"/>
    </w:p>
    <w:p w14:paraId="60284A32" w14:textId="6F467539" w:rsidR="00FE1538" w:rsidRPr="009B4D38" w:rsidRDefault="00FE153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1431404" wp14:editId="328D3C13">
                <wp:simplePos x="0" y="0"/>
                <wp:positionH relativeFrom="column">
                  <wp:posOffset>1799590</wp:posOffset>
                </wp:positionH>
                <wp:positionV relativeFrom="paragraph">
                  <wp:posOffset>867410</wp:posOffset>
                </wp:positionV>
                <wp:extent cx="400050" cy="203200"/>
                <wp:effectExtent l="0" t="0" r="76200" b="63500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203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74D7C" id="Conector recto de flecha 28" o:spid="_x0000_s1026" type="#_x0000_t32" style="position:absolute;margin-left:141.7pt;margin-top:68.3pt;width:31.5pt;height:16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883DD08" wp14:editId="6CF33D0C">
                <wp:simplePos x="0" y="0"/>
                <wp:positionH relativeFrom="margin">
                  <wp:posOffset>2275840</wp:posOffset>
                </wp:positionH>
                <wp:positionV relativeFrom="paragraph">
                  <wp:posOffset>988060</wp:posOffset>
                </wp:positionV>
                <wp:extent cx="495300" cy="146050"/>
                <wp:effectExtent l="0" t="0" r="19050" b="25400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460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A0671E" id="Rectángulo 27" o:spid="_x0000_s1026" style="position:absolute;margin-left:179.2pt;margin-top:77.8pt;width:39pt;height:11.5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46E1EE7E" wp14:editId="114F4643">
            <wp:extent cx="5024706" cy="2321560"/>
            <wp:effectExtent l="0" t="0" r="508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025" cy="23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011E" w14:textId="524A0571" w:rsidR="00FE1538" w:rsidRPr="009B4D38" w:rsidRDefault="008D1AE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Al dar clic en productos, nos saldrá esta pantalla donde tendremos distintos apartados</w:t>
      </w:r>
    </w:p>
    <w:p w14:paraId="7CBF982A" w14:textId="4F39A175" w:rsidR="008D1AE2" w:rsidRPr="009B4D38" w:rsidRDefault="008D1AE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7363079E" wp14:editId="19D3037D">
            <wp:extent cx="5038222" cy="2351404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4319" cy="23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F78B" w14:textId="5A6C7ADE" w:rsidR="008D1AE2" w:rsidRPr="009B4D38" w:rsidRDefault="008D1AE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0EB27BBB" w14:textId="266F3971" w:rsidR="008D1AE2" w:rsidRPr="009B4D38" w:rsidRDefault="008D1AE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Podremos visualizar el stock total de todos los productos, la opción para agregar productos, y los productos divididos entre categorías, en las cuáles están Aseo, Medicamentos, Lavandería, Alimentos, Oficina y Enseres.</w:t>
      </w:r>
    </w:p>
    <w:p w14:paraId="13FB695D" w14:textId="7E5712F2" w:rsidR="008D1AE2" w:rsidRDefault="008D1AE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Agregaremos un nuevo producto para que podamos visualizar su creación, y ver como el stock aumenta</w:t>
      </w:r>
    </w:p>
    <w:p w14:paraId="33D4A2D8" w14:textId="77777777" w:rsidR="00602BF4" w:rsidRPr="009B4D38" w:rsidRDefault="00602BF4" w:rsidP="00602BF4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704F78A7" w14:textId="3904D92B" w:rsidR="00602BF4" w:rsidRPr="00602BF4" w:rsidRDefault="00602BF4" w:rsidP="00602BF4">
      <w:pPr>
        <w:pStyle w:val="Ttulo4"/>
        <w:jc w:val="both"/>
        <w:rPr>
          <w:rFonts w:cstheme="majorHAnsi"/>
          <w:i w:val="0"/>
          <w:iCs w:val="0"/>
          <w:color w:val="082A75" w:themeColor="text2"/>
          <w:sz w:val="24"/>
          <w:szCs w:val="24"/>
          <w:lang w:val="es-MX"/>
        </w:rPr>
      </w:pPr>
      <w:r w:rsidRPr="00602BF4">
        <w:rPr>
          <w:rFonts w:cstheme="majorHAnsi"/>
          <w:i w:val="0"/>
          <w:iCs w:val="0"/>
          <w:color w:val="082A75" w:themeColor="text2"/>
          <w:sz w:val="24"/>
          <w:szCs w:val="24"/>
          <w:lang w:val="es-MX"/>
        </w:rPr>
        <w:lastRenderedPageBreak/>
        <w:t>Agregar Productos</w:t>
      </w:r>
    </w:p>
    <w:p w14:paraId="107B1A9B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17775DC7" w14:textId="033DA0C9" w:rsidR="001C1A2B" w:rsidRDefault="001C1A2B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Iremos al botón “agregar productos”</w:t>
      </w:r>
    </w:p>
    <w:p w14:paraId="6E4DE4C8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73F07823" w14:textId="27C9F07D" w:rsidR="001C1A2B" w:rsidRPr="009B4D38" w:rsidRDefault="001C1A2B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8B87814" wp14:editId="6F492632">
                <wp:simplePos x="0" y="0"/>
                <wp:positionH relativeFrom="margin">
                  <wp:posOffset>675640</wp:posOffset>
                </wp:positionH>
                <wp:positionV relativeFrom="paragraph">
                  <wp:posOffset>118745</wp:posOffset>
                </wp:positionV>
                <wp:extent cx="1587500" cy="215900"/>
                <wp:effectExtent l="0" t="0" r="12700" b="12700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2159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034887" id="Rectángulo 33" o:spid="_x0000_s1026" style="position:absolute;margin-left:53.2pt;margin-top:9.35pt;width:125pt;height:17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05E11D6F" wp14:editId="2832E46C">
            <wp:extent cx="2457793" cy="42868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93E1" w14:textId="77777777" w:rsidR="00900F74" w:rsidRPr="009B4D38" w:rsidRDefault="00900F7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39E84D95" w14:textId="61D204B6" w:rsidR="00FE1538" w:rsidRPr="009B4D38" w:rsidRDefault="001C1A2B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El aplicativo nos enviará al siguiente formulario</w:t>
      </w:r>
    </w:p>
    <w:p w14:paraId="510BA4AA" w14:textId="547A62E9" w:rsidR="001C1A2B" w:rsidRPr="009B4D38" w:rsidRDefault="001C1A2B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7F42B66B" wp14:editId="50E74CCE">
            <wp:extent cx="4116950" cy="480441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21749" cy="481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69F2" w14:textId="686B3135" w:rsidR="001C1A2B" w:rsidRPr="009B4D38" w:rsidRDefault="001C1A2B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Como podemos observar tendremos distintos campos por rellenar, y muchos de estos son obligatorios, si no se llenan el aplicativo lanzará estas alertas</w:t>
      </w:r>
    </w:p>
    <w:p w14:paraId="734BA594" w14:textId="2DBE97E1" w:rsidR="001C1A2B" w:rsidRPr="009B4D38" w:rsidRDefault="001C1A2B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25F61F63" wp14:editId="7F8F0BA4">
            <wp:extent cx="2216570" cy="10350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17300" cy="103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112F" w14:textId="06EF1607" w:rsidR="001C1A2B" w:rsidRPr="009B4D38" w:rsidRDefault="001C1A2B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Todos los campos que contenga asterisco son obligatorios</w:t>
      </w:r>
    </w:p>
    <w:p w14:paraId="1D2CC2E4" w14:textId="246C82AC" w:rsidR="00631648" w:rsidRPr="009B4D38" w:rsidRDefault="0063164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Para las fechas veremos que si damos clic en el pequeño botón del calendario nos arrojará esto</w:t>
      </w:r>
    </w:p>
    <w:p w14:paraId="71DDBCF3" w14:textId="62A6A685" w:rsidR="00631648" w:rsidRPr="009B4D38" w:rsidRDefault="0063164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2E4F1A0E" w14:textId="4F7A57A9" w:rsidR="00631648" w:rsidRPr="009B4D38" w:rsidRDefault="0063164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5F2F021" wp14:editId="2EEE1933">
                <wp:simplePos x="0" y="0"/>
                <wp:positionH relativeFrom="column">
                  <wp:posOffset>3450590</wp:posOffset>
                </wp:positionH>
                <wp:positionV relativeFrom="paragraph">
                  <wp:posOffset>196215</wp:posOffset>
                </wp:positionV>
                <wp:extent cx="304800" cy="152400"/>
                <wp:effectExtent l="0" t="0" r="76200" b="57150"/>
                <wp:wrapNone/>
                <wp:docPr id="40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75CF5" id="Conector recto de flecha 40" o:spid="_x0000_s1026" type="#_x0000_t32" style="position:absolute;margin-left:271.7pt;margin-top:15.45pt;width:24pt;height:12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E9EA09B" wp14:editId="2E5BC0A4">
                <wp:simplePos x="0" y="0"/>
                <wp:positionH relativeFrom="column">
                  <wp:posOffset>1437640</wp:posOffset>
                </wp:positionH>
                <wp:positionV relativeFrom="paragraph">
                  <wp:posOffset>786765</wp:posOffset>
                </wp:positionV>
                <wp:extent cx="304800" cy="152400"/>
                <wp:effectExtent l="0" t="0" r="76200" b="57150"/>
                <wp:wrapNone/>
                <wp:docPr id="39" name="Conector recto de fl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119F1" id="Conector recto de flecha 39" o:spid="_x0000_s1026" type="#_x0000_t32" style="position:absolute;margin-left:113.2pt;margin-top:61.95pt;width:24pt;height:12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043CFA3" wp14:editId="03957DBE">
                <wp:simplePos x="0" y="0"/>
                <wp:positionH relativeFrom="margin">
                  <wp:posOffset>1780540</wp:posOffset>
                </wp:positionH>
                <wp:positionV relativeFrom="paragraph">
                  <wp:posOffset>843915</wp:posOffset>
                </wp:positionV>
                <wp:extent cx="127000" cy="203200"/>
                <wp:effectExtent l="0" t="0" r="25400" b="25400"/>
                <wp:wrapNone/>
                <wp:docPr id="38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" cy="2032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23C9B9" id="Rectángulo 38" o:spid="_x0000_s1026" style="position:absolute;margin-left:140.2pt;margin-top:66.45pt;width:10pt;height:16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4E11268" wp14:editId="4AD02459">
                <wp:simplePos x="0" y="0"/>
                <wp:positionH relativeFrom="margin">
                  <wp:posOffset>3863340</wp:posOffset>
                </wp:positionH>
                <wp:positionV relativeFrom="paragraph">
                  <wp:posOffset>240665</wp:posOffset>
                </wp:positionV>
                <wp:extent cx="127000" cy="203200"/>
                <wp:effectExtent l="0" t="0" r="25400" b="2540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" cy="2032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604CF4" id="Rectángulo 37" o:spid="_x0000_s1026" style="position:absolute;margin-left:304.2pt;margin-top:18.95pt;width:10pt;height:16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02416EEF" wp14:editId="38F0601C">
            <wp:extent cx="4092574" cy="1225220"/>
            <wp:effectExtent l="0" t="0" r="381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7205" cy="12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748D" w14:textId="27DE3E1B" w:rsidR="00631648" w:rsidRPr="009B4D38" w:rsidRDefault="0063164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Al dar clic tendremos el calendario</w:t>
      </w:r>
    </w:p>
    <w:p w14:paraId="258410B3" w14:textId="0A0C28DB" w:rsidR="001C1A2B" w:rsidRDefault="0063164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7A5A037A" wp14:editId="4C7FCF04">
            <wp:extent cx="2238687" cy="3229426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120F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59EEC813" w14:textId="6EA31205" w:rsidR="00FE1538" w:rsidRPr="009B4D38" w:rsidRDefault="00F37FF3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Luego de haber puesto las fechas, tendremos los apartados de marca, proveedor y categoría</w:t>
      </w:r>
    </w:p>
    <w:p w14:paraId="00F7357E" w14:textId="7568825C" w:rsidR="00F37FF3" w:rsidRDefault="00F37FF3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En estas 3 tendremos un desplegable donde deberemos elegir la que deseamos agregar</w:t>
      </w:r>
    </w:p>
    <w:p w14:paraId="455DEFC5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5107462D" w14:textId="72297B46" w:rsidR="00F37FF3" w:rsidRDefault="00F37FF3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7685711" wp14:editId="22EFAB2C">
                <wp:simplePos x="0" y="0"/>
                <wp:positionH relativeFrom="column">
                  <wp:posOffset>1736090</wp:posOffset>
                </wp:positionH>
                <wp:positionV relativeFrom="paragraph">
                  <wp:posOffset>146685</wp:posOffset>
                </wp:positionV>
                <wp:extent cx="304800" cy="152400"/>
                <wp:effectExtent l="0" t="0" r="76200" b="57150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6257C" id="Conector recto de flecha 46" o:spid="_x0000_s1026" type="#_x0000_t32" style="position:absolute;margin-left:136.7pt;margin-top:11.55pt;width:24pt;height:1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E05657F" wp14:editId="1742F740">
                <wp:simplePos x="0" y="0"/>
                <wp:positionH relativeFrom="margin">
                  <wp:posOffset>2091690</wp:posOffset>
                </wp:positionH>
                <wp:positionV relativeFrom="paragraph">
                  <wp:posOffset>178435</wp:posOffset>
                </wp:positionV>
                <wp:extent cx="127000" cy="203200"/>
                <wp:effectExtent l="0" t="0" r="25400" b="25400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" cy="2032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42E515" id="Rectángulo 45" o:spid="_x0000_s1026" style="position:absolute;margin-left:164.7pt;margin-top:14.05pt;width:10pt;height:1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drawing>
          <wp:inline distT="0" distB="0" distL="0" distR="0" wp14:anchorId="61060C43" wp14:editId="401160FF">
            <wp:extent cx="2266950" cy="5905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249D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29731C04" w14:textId="09CF14C0" w:rsidR="00F37FF3" w:rsidRPr="009B4D38" w:rsidRDefault="00F37FF3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drawing>
          <wp:inline distT="0" distB="0" distL="0" distR="0" wp14:anchorId="2D270537" wp14:editId="21A5552F">
            <wp:extent cx="2305050" cy="208597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0FCB" w14:textId="54BED7A2" w:rsidR="00FE1538" w:rsidRPr="009B4D38" w:rsidRDefault="00FE1538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657BA3F5" w14:textId="37D88CC8" w:rsidR="00F37FF3" w:rsidRPr="009B4D38" w:rsidRDefault="00F37FF3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49B876A" wp14:editId="1FC63966">
                <wp:simplePos x="0" y="0"/>
                <wp:positionH relativeFrom="column">
                  <wp:posOffset>1672590</wp:posOffset>
                </wp:positionH>
                <wp:positionV relativeFrom="paragraph">
                  <wp:posOffset>217170</wp:posOffset>
                </wp:positionV>
                <wp:extent cx="304800" cy="152400"/>
                <wp:effectExtent l="0" t="0" r="76200" b="57150"/>
                <wp:wrapNone/>
                <wp:docPr id="49" name="Conector recto de flech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D288D" id="Conector recto de flecha 49" o:spid="_x0000_s1026" type="#_x0000_t32" style="position:absolute;margin-left:131.7pt;margin-top:17.1pt;width:24pt;height:1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9852CAB" wp14:editId="4FE4EB6C">
                <wp:simplePos x="0" y="0"/>
                <wp:positionH relativeFrom="margin">
                  <wp:posOffset>2028190</wp:posOffset>
                </wp:positionH>
                <wp:positionV relativeFrom="paragraph">
                  <wp:posOffset>255270</wp:posOffset>
                </wp:positionV>
                <wp:extent cx="127000" cy="203200"/>
                <wp:effectExtent l="0" t="0" r="25400" b="2540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" cy="2032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329AE" id="Rectángulo 48" o:spid="_x0000_s1026" style="position:absolute;margin-left:159.7pt;margin-top:20.1pt;width:10pt;height:16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drawing>
          <wp:inline distT="0" distB="0" distL="0" distR="0" wp14:anchorId="18903A56" wp14:editId="1CE0FC37">
            <wp:extent cx="2209800" cy="5334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50AC" w14:textId="02C8BDF7" w:rsidR="00F37FF3" w:rsidRPr="009B4D38" w:rsidRDefault="00F37FF3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6A2C667F" w14:textId="3FC42538" w:rsidR="00F37FF3" w:rsidRDefault="00F37FF3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drawing>
          <wp:inline distT="0" distB="0" distL="0" distR="0" wp14:anchorId="3E1E20AA" wp14:editId="24D7FBC4">
            <wp:extent cx="2152650" cy="194310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A836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59B97FAA" w14:textId="7BBFA53D" w:rsidR="00F37FF3" w:rsidRPr="009B4D38" w:rsidRDefault="00F37FF3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8CC96AC" wp14:editId="54CC730D">
                <wp:simplePos x="0" y="0"/>
                <wp:positionH relativeFrom="margin">
                  <wp:posOffset>2002790</wp:posOffset>
                </wp:positionH>
                <wp:positionV relativeFrom="paragraph">
                  <wp:posOffset>233680</wp:posOffset>
                </wp:positionV>
                <wp:extent cx="127000" cy="203200"/>
                <wp:effectExtent l="0" t="0" r="25400" b="25400"/>
                <wp:wrapNone/>
                <wp:docPr id="54" name="Rectá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" cy="2032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07E362" id="Rectángulo 54" o:spid="_x0000_s1026" style="position:absolute;margin-left:157.7pt;margin-top:18.4pt;width:10pt;height:16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E026D34" wp14:editId="4266A6BE">
                <wp:simplePos x="0" y="0"/>
                <wp:positionH relativeFrom="column">
                  <wp:posOffset>1647190</wp:posOffset>
                </wp:positionH>
                <wp:positionV relativeFrom="paragraph">
                  <wp:posOffset>195580</wp:posOffset>
                </wp:positionV>
                <wp:extent cx="304800" cy="152400"/>
                <wp:effectExtent l="0" t="0" r="76200" b="57150"/>
                <wp:wrapNone/>
                <wp:docPr id="56" name="Conector recto de fl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02466" id="Conector recto de flecha 56" o:spid="_x0000_s1026" type="#_x0000_t32" style="position:absolute;margin-left:129.7pt;margin-top:15.4pt;width:24pt;height:12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drawing>
          <wp:inline distT="0" distB="0" distL="0" distR="0" wp14:anchorId="1E699227" wp14:editId="7717ABE0">
            <wp:extent cx="2190750" cy="4953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B566" w14:textId="13461BC7" w:rsidR="00F37FF3" w:rsidRDefault="00F37FF3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drawing>
          <wp:inline distT="0" distB="0" distL="0" distR="0" wp14:anchorId="4A7D4125" wp14:editId="5F978494">
            <wp:extent cx="2181225" cy="1438275"/>
            <wp:effectExtent l="0" t="0" r="9525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53F3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6E96666B" w14:textId="52353CA9" w:rsidR="00F37FF3" w:rsidRDefault="00F37FF3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Ahora los lotes, que acá solo es si agregaremos productos en la CATEGORÍA de ALIMENTO y MEDICAMENTOS</w:t>
      </w:r>
    </w:p>
    <w:p w14:paraId="5F64FFC0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19F6970E" w14:textId="76D29F8D" w:rsidR="00F37FF3" w:rsidRPr="009B4D38" w:rsidRDefault="00F37FF3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D289A79" wp14:editId="64B5204C">
                <wp:simplePos x="0" y="0"/>
                <wp:positionH relativeFrom="column">
                  <wp:posOffset>4013200</wp:posOffset>
                </wp:positionH>
                <wp:positionV relativeFrom="paragraph">
                  <wp:posOffset>250825</wp:posOffset>
                </wp:positionV>
                <wp:extent cx="304800" cy="152400"/>
                <wp:effectExtent l="0" t="0" r="76200" b="57150"/>
                <wp:wrapNone/>
                <wp:docPr id="64" name="Conector recto de fl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3B8E0" id="Conector recto de flecha 64" o:spid="_x0000_s1026" type="#_x0000_t32" style="position:absolute;margin-left:316pt;margin-top:19.75pt;width:24pt;height:12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03F2819" wp14:editId="55A075CB">
                <wp:simplePos x="0" y="0"/>
                <wp:positionH relativeFrom="margin">
                  <wp:posOffset>4368800</wp:posOffset>
                </wp:positionH>
                <wp:positionV relativeFrom="paragraph">
                  <wp:posOffset>288925</wp:posOffset>
                </wp:positionV>
                <wp:extent cx="127000" cy="203200"/>
                <wp:effectExtent l="0" t="0" r="25400" b="25400"/>
                <wp:wrapNone/>
                <wp:docPr id="63" name="Rectá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" cy="2032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AA32A7" id="Rectángulo 63" o:spid="_x0000_s1026" style="position:absolute;margin-left:344pt;margin-top:22.75pt;width:10pt;height:16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71DB03E" wp14:editId="4FB7751A">
                <wp:simplePos x="0" y="0"/>
                <wp:positionH relativeFrom="column">
                  <wp:posOffset>1676400</wp:posOffset>
                </wp:positionH>
                <wp:positionV relativeFrom="paragraph">
                  <wp:posOffset>236855</wp:posOffset>
                </wp:positionV>
                <wp:extent cx="304800" cy="152400"/>
                <wp:effectExtent l="0" t="0" r="76200" b="57150"/>
                <wp:wrapNone/>
                <wp:docPr id="62" name="Conector recto de flech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9F007" id="Conector recto de flecha 62" o:spid="_x0000_s1026" type="#_x0000_t32" style="position:absolute;margin-left:132pt;margin-top:18.65pt;width:24pt;height:12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1D50F8F" wp14:editId="6439200A">
                <wp:simplePos x="0" y="0"/>
                <wp:positionH relativeFrom="margin">
                  <wp:posOffset>2032000</wp:posOffset>
                </wp:positionH>
                <wp:positionV relativeFrom="paragraph">
                  <wp:posOffset>274955</wp:posOffset>
                </wp:positionV>
                <wp:extent cx="127000" cy="203200"/>
                <wp:effectExtent l="0" t="0" r="25400" b="25400"/>
                <wp:wrapNone/>
                <wp:docPr id="61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" cy="2032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42A99" id="Rectángulo 61" o:spid="_x0000_s1026" style="position:absolute;margin-left:160pt;margin-top:21.65pt;width:10pt;height:16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drawing>
          <wp:inline distT="0" distB="0" distL="0" distR="0" wp14:anchorId="6A31D846" wp14:editId="1542E680">
            <wp:extent cx="4552950" cy="61912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7BC1" w14:textId="40B45938" w:rsidR="00F37FF3" w:rsidRDefault="00F37FF3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drawing>
          <wp:inline distT="0" distB="0" distL="0" distR="0" wp14:anchorId="5B2DA996" wp14:editId="01CFD07D">
            <wp:extent cx="2390775" cy="1419225"/>
            <wp:effectExtent l="0" t="0" r="9525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drawing>
          <wp:inline distT="0" distB="0" distL="0" distR="0" wp14:anchorId="29D2E068" wp14:editId="19F7B686">
            <wp:extent cx="2200275" cy="1314450"/>
            <wp:effectExtent l="0" t="0" r="952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8578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29A091B8" w14:textId="670ECE34" w:rsidR="00F37FF3" w:rsidRPr="009B4D38" w:rsidRDefault="00F37FF3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Al poner algún dato incorrecto inmediatamente el aplicativo nos arrojará la siguiente alerta, en este caso fue porque no hay una marca asociada</w:t>
      </w:r>
    </w:p>
    <w:p w14:paraId="1759F2F6" w14:textId="71403B69" w:rsidR="00F37FF3" w:rsidRDefault="00F37FF3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lastRenderedPageBreak/>
        <w:drawing>
          <wp:inline distT="0" distB="0" distL="0" distR="0" wp14:anchorId="4ECDD19C" wp14:editId="10F5297C">
            <wp:extent cx="2888154" cy="2101850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90896" cy="210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1DC9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7A3AF481" w14:textId="317FE667" w:rsidR="00F37FF3" w:rsidRPr="009B4D38" w:rsidRDefault="00F37FF3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Y en esta es porque hace falta un proveedor</w:t>
      </w:r>
    </w:p>
    <w:p w14:paraId="01E1B47E" w14:textId="12677E91" w:rsidR="00F37FF3" w:rsidRDefault="00F37FF3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drawing>
          <wp:inline distT="0" distB="0" distL="0" distR="0" wp14:anchorId="48173F71" wp14:editId="61C78BA4">
            <wp:extent cx="3200538" cy="230505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02450" cy="230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2C49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6FAEA413" w14:textId="65133D9E" w:rsidR="00F37FF3" w:rsidRPr="009B4D38" w:rsidRDefault="00F37FF3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 xml:space="preserve">Si ponemos todos los datos correctamente </w:t>
      </w:r>
      <w:r w:rsidR="001B289C"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nos arrojará esta alerta</w:t>
      </w:r>
    </w:p>
    <w:p w14:paraId="2E2FD0C2" w14:textId="6F02BB6B" w:rsidR="001B289C" w:rsidRDefault="001B289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drawing>
          <wp:inline distT="0" distB="0" distL="0" distR="0" wp14:anchorId="6F8643D9" wp14:editId="5E647E36">
            <wp:extent cx="3221864" cy="1984374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50813" cy="200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DBF9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02C8BD1B" w14:textId="327DBAE9" w:rsidR="001B289C" w:rsidRPr="009B4D38" w:rsidRDefault="001B289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Cuando agregamos un tipo de producto medicamento, nos exige que le agregamos un lote, si no lo tenemos deberemos crearlo</w:t>
      </w:r>
    </w:p>
    <w:p w14:paraId="54C8F1E1" w14:textId="71EFD312" w:rsidR="001B289C" w:rsidRDefault="001B289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lastRenderedPageBreak/>
        <w:drawing>
          <wp:inline distT="0" distB="0" distL="0" distR="0" wp14:anchorId="43FA6D95" wp14:editId="5CB8913F">
            <wp:extent cx="3282390" cy="234950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85546" cy="235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3DCC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05225379" w14:textId="210E35EA" w:rsidR="001B289C" w:rsidRPr="009B4D38" w:rsidRDefault="001B289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Al igual pasa con la fecha de vencimiento</w:t>
      </w:r>
      <w:r w:rsidR="00AA5EF6"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, esto nos lo pedirá sobre todo para el alimento ya que es de los más importantes</w:t>
      </w:r>
    </w:p>
    <w:p w14:paraId="4C04FDE9" w14:textId="312C7016" w:rsidR="001B289C" w:rsidRDefault="001B289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drawing>
          <wp:inline distT="0" distB="0" distL="0" distR="0" wp14:anchorId="57995C7B" wp14:editId="2A9FA7B7">
            <wp:extent cx="3175278" cy="2257424"/>
            <wp:effectExtent l="0" t="0" r="635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82131" cy="226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BF95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4F95154E" w14:textId="255F4135" w:rsidR="00AE2131" w:rsidRPr="009B4D38" w:rsidRDefault="00AE213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2CDE4810" w14:textId="77777777" w:rsidR="00AE2131" w:rsidRPr="00602BF4" w:rsidRDefault="00AE2131" w:rsidP="009B4D38">
      <w:pPr>
        <w:pStyle w:val="Ttulo4"/>
        <w:jc w:val="both"/>
        <w:rPr>
          <w:rFonts w:cstheme="majorHAnsi"/>
          <w:i w:val="0"/>
          <w:iCs w:val="0"/>
          <w:color w:val="082A75" w:themeColor="text2"/>
          <w:sz w:val="24"/>
          <w:szCs w:val="24"/>
          <w:lang w:val="es-MX"/>
        </w:rPr>
      </w:pPr>
      <w:r w:rsidRPr="00602BF4">
        <w:rPr>
          <w:rFonts w:cstheme="majorHAnsi"/>
          <w:i w:val="0"/>
          <w:iCs w:val="0"/>
          <w:color w:val="082A75" w:themeColor="text2"/>
          <w:sz w:val="24"/>
          <w:szCs w:val="24"/>
          <w:lang w:val="es-MX"/>
        </w:rPr>
        <w:t>Suma Productos</w:t>
      </w:r>
    </w:p>
    <w:p w14:paraId="525548FF" w14:textId="77777777" w:rsidR="00AE2131" w:rsidRPr="009B4D38" w:rsidRDefault="00AE213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06F7A62B" w14:textId="667F5717" w:rsidR="00AE2131" w:rsidRPr="009B4D38" w:rsidRDefault="001B289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Cuando agregamos un producto con el mismo id, se actualiza ya sea la fecha, o la cantidad que este tenía, ósea que, si por ejemplo teníamos 3 panes, y agregamos otros 3, automáticamente se actualizará ese producto y ahora tendrá 6 panes, nos arrojará la siguiente alerta</w:t>
      </w:r>
    </w:p>
    <w:p w14:paraId="44244EA4" w14:textId="77777777" w:rsidR="00AE2131" w:rsidRPr="009B4D38" w:rsidRDefault="00AE213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7B9FCFE1" w14:textId="4CC66476" w:rsidR="001B289C" w:rsidRDefault="001B289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</w:rPr>
        <w:lastRenderedPageBreak/>
        <w:drawing>
          <wp:inline distT="0" distB="0" distL="0" distR="0" wp14:anchorId="1A7F6487" wp14:editId="2C0C1185">
            <wp:extent cx="3558302" cy="2460624"/>
            <wp:effectExtent l="0" t="0" r="444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65500" cy="246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D895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3710E03D" w14:textId="53E41236" w:rsidR="001B289C" w:rsidRPr="009B4D38" w:rsidRDefault="001B289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Haremos un ejemplo con la pasta dental</w:t>
      </w:r>
    </w:p>
    <w:p w14:paraId="6F9B8CB0" w14:textId="5869C48A" w:rsidR="001B289C" w:rsidRDefault="001B289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2897CA27" wp14:editId="6232F43C">
            <wp:extent cx="2353003" cy="590632"/>
            <wp:effectExtent l="0" t="0" r="952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B813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78935ACD" w14:textId="5628D90E" w:rsidR="001B289C" w:rsidRPr="009B4D38" w:rsidRDefault="001B289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Es el código 9812</w:t>
      </w:r>
    </w:p>
    <w:p w14:paraId="781BC3BA" w14:textId="2C9397DB" w:rsidR="001B289C" w:rsidRDefault="001B289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5E5D4A9F" wp14:editId="3C04954C">
            <wp:extent cx="2267266" cy="600159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7637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363B6E7B" w14:textId="42CA961D" w:rsidR="001B289C" w:rsidRPr="009B4D38" w:rsidRDefault="001B289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Vamos a agregar 2 más</w:t>
      </w:r>
    </w:p>
    <w:p w14:paraId="70EDB23F" w14:textId="38F38C1C" w:rsidR="00FF6796" w:rsidRPr="009B4D38" w:rsidRDefault="00FF679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31867EFE" wp14:editId="126B499B">
            <wp:extent cx="6371590" cy="64833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EEFA" w14:textId="5F04E4A9" w:rsidR="00FF6796" w:rsidRDefault="00FF679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La cantidad actual es 12, si agregamos estos 2 deberán ser 14</w:t>
      </w:r>
    </w:p>
    <w:p w14:paraId="59C50893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4248F959" w14:textId="76E6DFCB" w:rsidR="00FF6796" w:rsidRDefault="00FF679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87F05D4" wp14:editId="3C3295FD">
                <wp:simplePos x="0" y="0"/>
                <wp:positionH relativeFrom="margin">
                  <wp:posOffset>948690</wp:posOffset>
                </wp:positionH>
                <wp:positionV relativeFrom="paragraph">
                  <wp:posOffset>1536065</wp:posOffset>
                </wp:positionV>
                <wp:extent cx="374650" cy="203200"/>
                <wp:effectExtent l="0" t="0" r="25400" b="25400"/>
                <wp:wrapNone/>
                <wp:docPr id="77" name="Rectá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2032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E3A9E" id="Rectángulo 77" o:spid="_x0000_s1026" style="position:absolute;margin-left:74.7pt;margin-top:120.95pt;width:29.5pt;height:16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3F2FC61" wp14:editId="3699737D">
                <wp:simplePos x="0" y="0"/>
                <wp:positionH relativeFrom="column">
                  <wp:posOffset>593090</wp:posOffset>
                </wp:positionH>
                <wp:positionV relativeFrom="paragraph">
                  <wp:posOffset>1497965</wp:posOffset>
                </wp:positionV>
                <wp:extent cx="304800" cy="152400"/>
                <wp:effectExtent l="0" t="0" r="76200" b="57150"/>
                <wp:wrapNone/>
                <wp:docPr id="78" name="Conector recto de flecha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6A80" id="Conector recto de flecha 78" o:spid="_x0000_s1026" type="#_x0000_t32" style="position:absolute;margin-left:46.7pt;margin-top:117.95pt;width:24pt;height:1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3D2D98D4" wp14:editId="04695280">
            <wp:extent cx="2166036" cy="1908174"/>
            <wp:effectExtent l="0" t="0" r="571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70259" cy="191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5A45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5E4F8AC0" w14:textId="39B12F7D" w:rsidR="001B289C" w:rsidRPr="009B4D38" w:rsidRDefault="00FF679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Vamos a nuestra categoría de aseo</w:t>
      </w:r>
    </w:p>
    <w:p w14:paraId="3B2B5FFF" w14:textId="17A7D5B9" w:rsidR="00FF6796" w:rsidRDefault="00FF679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w:lastRenderedPageBreak/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7540621" wp14:editId="4899F256">
                <wp:simplePos x="0" y="0"/>
                <wp:positionH relativeFrom="column">
                  <wp:posOffset>637540</wp:posOffset>
                </wp:positionH>
                <wp:positionV relativeFrom="paragraph">
                  <wp:posOffset>777240</wp:posOffset>
                </wp:positionV>
                <wp:extent cx="304800" cy="152400"/>
                <wp:effectExtent l="0" t="0" r="76200" b="57150"/>
                <wp:wrapNone/>
                <wp:docPr id="81" name="Conector recto de flecha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42C2" id="Conector recto de flecha 81" o:spid="_x0000_s1026" type="#_x0000_t32" style="position:absolute;margin-left:50.2pt;margin-top:61.2pt;width:24pt;height:1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4BB8262" wp14:editId="590BDD41">
                <wp:simplePos x="0" y="0"/>
                <wp:positionH relativeFrom="margin">
                  <wp:posOffset>1018540</wp:posOffset>
                </wp:positionH>
                <wp:positionV relativeFrom="paragraph">
                  <wp:posOffset>872490</wp:posOffset>
                </wp:positionV>
                <wp:extent cx="374650" cy="203200"/>
                <wp:effectExtent l="0" t="0" r="25400" b="25400"/>
                <wp:wrapNone/>
                <wp:docPr id="80" name="Rectángul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2032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43E7D6" id="Rectángulo 80" o:spid="_x0000_s1026" style="position:absolute;margin-left:80.2pt;margin-top:68.7pt;width:29.5pt;height:16pt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7ADC8EB1" wp14:editId="634BA230">
            <wp:extent cx="5809316" cy="1443354"/>
            <wp:effectExtent l="0" t="0" r="1270" b="508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26474" cy="144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C6B8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167AC673" w14:textId="7F1BD528" w:rsidR="00602BF4" w:rsidRPr="009B4D38" w:rsidRDefault="00FF679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Y como podemos ver efectivamente se sumó la cantidad, y se actualizaron las fechas de este producto, el stock lo teníamos en 57</w:t>
      </w:r>
    </w:p>
    <w:p w14:paraId="4892327D" w14:textId="2BA7CC4A" w:rsidR="00AE2131" w:rsidRPr="009B4D38" w:rsidRDefault="00AE213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5F54F56B" w14:textId="57C4BBDE" w:rsidR="00AE2131" w:rsidRPr="00602BF4" w:rsidRDefault="00AE2131" w:rsidP="009B4D38">
      <w:pPr>
        <w:pStyle w:val="Ttulo2"/>
        <w:jc w:val="both"/>
        <w:rPr>
          <w:rFonts w:asciiTheme="majorHAnsi" w:hAnsiTheme="majorHAnsi" w:cstheme="majorHAnsi"/>
          <w:b/>
          <w:sz w:val="28"/>
          <w:szCs w:val="28"/>
          <w:lang w:val="es-MX"/>
        </w:rPr>
      </w:pPr>
      <w:bookmarkStart w:id="64" w:name="_Toc107228860"/>
      <w:r w:rsidRPr="00602BF4">
        <w:rPr>
          <w:rFonts w:asciiTheme="majorHAnsi" w:hAnsiTheme="majorHAnsi" w:cstheme="majorHAnsi"/>
          <w:b/>
          <w:sz w:val="28"/>
          <w:szCs w:val="28"/>
          <w:lang w:val="es-MX"/>
        </w:rPr>
        <w:t>Stock</w:t>
      </w:r>
      <w:bookmarkEnd w:id="64"/>
    </w:p>
    <w:p w14:paraId="31680E3D" w14:textId="6B12DE38" w:rsidR="00AE2131" w:rsidRPr="009B4D38" w:rsidRDefault="00AE213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Stock: Cantidad de productos almacenados en la bodega</w:t>
      </w:r>
    </w:p>
    <w:p w14:paraId="1D7C7B22" w14:textId="77777777" w:rsidR="00AE2131" w:rsidRPr="009B4D38" w:rsidRDefault="00AE213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23B42EF2" w14:textId="5F45ECB0" w:rsidR="00FF6796" w:rsidRDefault="00FF679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B653B9B" wp14:editId="6D53ACDB">
                <wp:simplePos x="0" y="0"/>
                <wp:positionH relativeFrom="column">
                  <wp:posOffset>2580640</wp:posOffset>
                </wp:positionH>
                <wp:positionV relativeFrom="paragraph">
                  <wp:posOffset>86360</wp:posOffset>
                </wp:positionV>
                <wp:extent cx="304800" cy="152400"/>
                <wp:effectExtent l="0" t="0" r="76200" b="57150"/>
                <wp:wrapNone/>
                <wp:docPr id="85" name="Conector recto de flech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3CDD0" id="Conector recto de flecha 85" o:spid="_x0000_s1026" type="#_x0000_t32" style="position:absolute;margin-left:203.2pt;margin-top:6.8pt;width:24pt;height:1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8B10398" wp14:editId="7581F018">
                <wp:simplePos x="0" y="0"/>
                <wp:positionH relativeFrom="margin">
                  <wp:align>center</wp:align>
                </wp:positionH>
                <wp:positionV relativeFrom="paragraph">
                  <wp:posOffset>118110</wp:posOffset>
                </wp:positionV>
                <wp:extent cx="374650" cy="203200"/>
                <wp:effectExtent l="0" t="0" r="25400" b="25400"/>
                <wp:wrapNone/>
                <wp:docPr id="84" name="Rectá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2032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D157C9" id="Rectángulo 84" o:spid="_x0000_s1026" style="position:absolute;margin-left:0;margin-top:9.3pt;width:29.5pt;height:16pt;z-index:2518640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61D14B3C" wp14:editId="35401716">
            <wp:extent cx="3686689" cy="428685"/>
            <wp:effectExtent l="0" t="0" r="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11A7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120BB51E" w14:textId="502FF4DB" w:rsidR="00FF6796" w:rsidRDefault="00FF679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Si damos clic en “ver”, nos arrojará la tabla con el stock de todos los productos</w:t>
      </w:r>
    </w:p>
    <w:p w14:paraId="5AD15072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088E8516" w14:textId="2B080BEB" w:rsidR="00FF6796" w:rsidRDefault="00FF679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28D2C5A4" wp14:editId="4BAF4229">
                <wp:simplePos x="0" y="0"/>
                <wp:positionH relativeFrom="column">
                  <wp:posOffset>707390</wp:posOffset>
                </wp:positionH>
                <wp:positionV relativeFrom="paragraph">
                  <wp:posOffset>2373630</wp:posOffset>
                </wp:positionV>
                <wp:extent cx="304800" cy="152400"/>
                <wp:effectExtent l="0" t="0" r="76200" b="57150"/>
                <wp:wrapNone/>
                <wp:docPr id="87" name="Conector recto de flech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A0B60" id="Conector recto de flecha 87" o:spid="_x0000_s1026" type="#_x0000_t32" style="position:absolute;margin-left:55.7pt;margin-top:186.9pt;width:24pt;height:12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6B2AC76" wp14:editId="44CE90D5">
                <wp:simplePos x="0" y="0"/>
                <wp:positionH relativeFrom="margin">
                  <wp:posOffset>1088390</wp:posOffset>
                </wp:positionH>
                <wp:positionV relativeFrom="paragraph">
                  <wp:posOffset>2500630</wp:posOffset>
                </wp:positionV>
                <wp:extent cx="2952750" cy="203200"/>
                <wp:effectExtent l="0" t="0" r="19050" b="25400"/>
                <wp:wrapNone/>
                <wp:docPr id="86" name="Rectá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0" cy="2032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CC2CB" id="Rectángulo 86" o:spid="_x0000_s1026" style="position:absolute;margin-left:85.7pt;margin-top:196.9pt;width:232.5pt;height:16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58D97BDB" wp14:editId="3DA7E2AC">
            <wp:extent cx="6371590" cy="297624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FC6D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5BFB6C56" w14:textId="0989DB6F" w:rsidR="00AA5EF6" w:rsidRDefault="00AA5EF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Si agregamos otras 2 pastas, el stock debería aumentar a 59</w:t>
      </w:r>
    </w:p>
    <w:p w14:paraId="08B3F24A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557448BC" w14:textId="47FD2608" w:rsidR="00AA5EF6" w:rsidRPr="009B4D38" w:rsidRDefault="00AA5EF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4B07478" wp14:editId="67D3DD3F">
                <wp:simplePos x="0" y="0"/>
                <wp:positionH relativeFrom="column">
                  <wp:posOffset>2599690</wp:posOffset>
                </wp:positionH>
                <wp:positionV relativeFrom="paragraph">
                  <wp:posOffset>196850</wp:posOffset>
                </wp:positionV>
                <wp:extent cx="304800" cy="152400"/>
                <wp:effectExtent l="0" t="0" r="76200" b="57150"/>
                <wp:wrapNone/>
                <wp:docPr id="90" name="Conector recto de flecha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3A2A" id="Conector recto de flecha 90" o:spid="_x0000_s1026" type="#_x0000_t32" style="position:absolute;margin-left:204.7pt;margin-top:15.5pt;width:24pt;height:12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D51B068" wp14:editId="796F9EA1">
                <wp:simplePos x="0" y="0"/>
                <wp:positionH relativeFrom="margin">
                  <wp:align>center</wp:align>
                </wp:positionH>
                <wp:positionV relativeFrom="paragraph">
                  <wp:posOffset>228600</wp:posOffset>
                </wp:positionV>
                <wp:extent cx="374650" cy="203200"/>
                <wp:effectExtent l="0" t="0" r="25400" b="25400"/>
                <wp:wrapNone/>
                <wp:docPr id="89" name="Rectángul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2032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FAF79" id="Rectángulo 89" o:spid="_x0000_s1026" style="position:absolute;margin-left:0;margin-top:18pt;width:29.5pt;height:16pt;z-index:2518722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72749BE4" wp14:editId="7E8D7D06">
            <wp:extent cx="3629532" cy="647790"/>
            <wp:effectExtent l="0" t="0" r="952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D7E6" w14:textId="22B1C59D" w:rsidR="00AA5EF6" w:rsidRPr="009B4D38" w:rsidRDefault="00AA5EF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18F6CD63" w14:textId="4F320F07" w:rsidR="00AA5EF6" w:rsidRPr="009B4D38" w:rsidRDefault="00AA5EF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4E7764FF" w14:textId="440BDD1A" w:rsidR="00AA5EF6" w:rsidRPr="009B4D38" w:rsidRDefault="00AA5EF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4ECE4B6" wp14:editId="78829F44">
                <wp:simplePos x="0" y="0"/>
                <wp:positionH relativeFrom="margin">
                  <wp:posOffset>1120140</wp:posOffset>
                </wp:positionH>
                <wp:positionV relativeFrom="paragraph">
                  <wp:posOffset>2488565</wp:posOffset>
                </wp:positionV>
                <wp:extent cx="2952750" cy="203200"/>
                <wp:effectExtent l="0" t="0" r="19050" b="25400"/>
                <wp:wrapNone/>
                <wp:docPr id="92" name="Rectángul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0" cy="2032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40A9DD" id="Rectángulo 92" o:spid="_x0000_s1026" style="position:absolute;margin-left:88.2pt;margin-top:195.95pt;width:232.5pt;height:16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0CA83A33" wp14:editId="0C6BBBC3">
            <wp:extent cx="6371590" cy="301752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0C76" w14:textId="7BD9A018" w:rsidR="00AA5EF6" w:rsidRPr="009B4D38" w:rsidRDefault="00AA5EF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Y efectivamente podremos ver que se agregaron en el producto, y en el stock</w:t>
      </w:r>
    </w:p>
    <w:p w14:paraId="3F58DB56" w14:textId="28D4A8E1" w:rsidR="00AE2131" w:rsidRPr="009B4D38" w:rsidRDefault="00AA5EF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Al igual pasará cuándo le demos clic a cada uno de nuestros productos, ahora vamos a la categoría de medicamentos</w:t>
      </w:r>
    </w:p>
    <w:p w14:paraId="015F80A1" w14:textId="47D65F81" w:rsidR="00AE2131" w:rsidRPr="00602BF4" w:rsidRDefault="00AE2131" w:rsidP="009B4D38">
      <w:pPr>
        <w:jc w:val="both"/>
        <w:rPr>
          <w:rFonts w:asciiTheme="majorHAnsi" w:hAnsiTheme="majorHAnsi" w:cstheme="majorHAnsi"/>
          <w:szCs w:val="28"/>
          <w:lang w:val="es-MX"/>
        </w:rPr>
      </w:pPr>
    </w:p>
    <w:p w14:paraId="061AA87E" w14:textId="770E3ED1" w:rsidR="00AE2131" w:rsidRPr="00602BF4" w:rsidRDefault="00AE2131" w:rsidP="009B4D38">
      <w:pPr>
        <w:pStyle w:val="Ttulo2"/>
        <w:jc w:val="both"/>
        <w:rPr>
          <w:rFonts w:asciiTheme="majorHAnsi" w:hAnsiTheme="majorHAnsi" w:cstheme="majorHAnsi"/>
          <w:b/>
          <w:sz w:val="28"/>
          <w:szCs w:val="28"/>
          <w:lang w:val="es-MX"/>
        </w:rPr>
      </w:pPr>
      <w:bookmarkStart w:id="65" w:name="_Toc107228861"/>
      <w:r w:rsidRPr="00602BF4">
        <w:rPr>
          <w:rFonts w:asciiTheme="majorHAnsi" w:hAnsiTheme="majorHAnsi" w:cstheme="majorHAnsi"/>
          <w:b/>
          <w:sz w:val="28"/>
          <w:szCs w:val="28"/>
          <w:lang w:val="es-MX"/>
        </w:rPr>
        <w:t>Medicamentos</w:t>
      </w:r>
      <w:bookmarkEnd w:id="65"/>
    </w:p>
    <w:p w14:paraId="7EBFCC42" w14:textId="77777777" w:rsidR="00AE2131" w:rsidRPr="009B4D38" w:rsidRDefault="00AE213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61354625" w14:textId="0087A154" w:rsidR="00AA5EF6" w:rsidRPr="009B4D38" w:rsidRDefault="00AA5EF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MX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6823698" wp14:editId="1824778B">
                <wp:simplePos x="0" y="0"/>
                <wp:positionH relativeFrom="column">
                  <wp:posOffset>2142490</wp:posOffset>
                </wp:positionH>
                <wp:positionV relativeFrom="paragraph">
                  <wp:posOffset>972820</wp:posOffset>
                </wp:positionV>
                <wp:extent cx="304800" cy="152400"/>
                <wp:effectExtent l="0" t="0" r="76200" b="57150"/>
                <wp:wrapNone/>
                <wp:docPr id="96" name="Conector recto de flech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D7F3A" id="Conector recto de flecha 96" o:spid="_x0000_s1026" type="#_x0000_t32" style="position:absolute;margin-left:168.7pt;margin-top:76.6pt;width:24pt;height:1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0656558" wp14:editId="7C3CE53F">
                <wp:simplePos x="0" y="0"/>
                <wp:positionH relativeFrom="margin">
                  <wp:posOffset>2536190</wp:posOffset>
                </wp:positionH>
                <wp:positionV relativeFrom="paragraph">
                  <wp:posOffset>1061720</wp:posOffset>
                </wp:positionV>
                <wp:extent cx="781050" cy="184150"/>
                <wp:effectExtent l="0" t="0" r="19050" b="25400"/>
                <wp:wrapNone/>
                <wp:docPr id="95" name="Rectángul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841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517C17" id="Rectángulo 95" o:spid="_x0000_s1026" style="position:absolute;margin-left:199.7pt;margin-top:83.6pt;width:61.5pt;height:14.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662BC0C5" wp14:editId="63F89297">
            <wp:extent cx="5815484" cy="2656204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27544" cy="266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C604" w14:textId="123CF0DC" w:rsidR="00AA5EF6" w:rsidRPr="009B4D38" w:rsidRDefault="00AA5EF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Veremos la tabla con todos los productos creados de esta categoría</w:t>
      </w:r>
    </w:p>
    <w:p w14:paraId="46F0E284" w14:textId="75495FF7" w:rsidR="00AA5EF6" w:rsidRPr="009B4D38" w:rsidRDefault="00AA5EF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7632EDBC" wp14:editId="61898F3F">
            <wp:extent cx="6371590" cy="152654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7F25" w14:textId="7E752741" w:rsidR="00AA5EF6" w:rsidRPr="009B4D38" w:rsidRDefault="00AA5EF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Si damos clic en acciones</w:t>
      </w:r>
    </w:p>
    <w:p w14:paraId="370D7B8A" w14:textId="244525A3" w:rsidR="00AA5EF6" w:rsidRPr="009B4D38" w:rsidRDefault="00AA5EF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0993ECB" wp14:editId="6DC85D21">
                <wp:simplePos x="0" y="0"/>
                <wp:positionH relativeFrom="margin">
                  <wp:posOffset>50800</wp:posOffset>
                </wp:positionH>
                <wp:positionV relativeFrom="paragraph">
                  <wp:posOffset>333375</wp:posOffset>
                </wp:positionV>
                <wp:extent cx="349250" cy="184150"/>
                <wp:effectExtent l="0" t="0" r="12700" b="25400"/>
                <wp:wrapNone/>
                <wp:docPr id="99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841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FB2EE3" id="Rectángulo 99" o:spid="_x0000_s1026" style="position:absolute;margin-left:4pt;margin-top:26.25pt;width:27.5pt;height:14.5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382DBA3A" wp14:editId="377D9BE7">
            <wp:extent cx="534732" cy="681178"/>
            <wp:effectExtent l="0" t="0" r="0" b="508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129" cy="6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B25D" w14:textId="00D3105A" w:rsidR="00486B0C" w:rsidRPr="009B4D38" w:rsidRDefault="00486B0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Nos arrojará esta ventana donde podremos elegir entre modificar u eliminar el producto</w:t>
      </w:r>
    </w:p>
    <w:p w14:paraId="14CE2118" w14:textId="788CD5CD" w:rsidR="00AA5EF6" w:rsidRPr="009B4D38" w:rsidRDefault="00C260C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BB949E9" wp14:editId="3459E5C8">
                <wp:simplePos x="0" y="0"/>
                <wp:positionH relativeFrom="margin">
                  <wp:posOffset>300990</wp:posOffset>
                </wp:positionH>
                <wp:positionV relativeFrom="paragraph">
                  <wp:posOffset>915670</wp:posOffset>
                </wp:positionV>
                <wp:extent cx="349250" cy="184150"/>
                <wp:effectExtent l="0" t="0" r="12700" b="12700"/>
                <wp:wrapNone/>
                <wp:docPr id="109" name="Rectángul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841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59EFF9" id="Rectángulo 109" o:spid="_x0000_s1026" style="position:absolute;margin-left:23.7pt;margin-top:72.1pt;width:27.5pt;height:14.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AA5EF6"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0058ABA9" wp14:editId="79C67D8D">
            <wp:extent cx="1894336" cy="1317624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4490" cy="132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1FAB" w14:textId="0312C941" w:rsidR="00AE2131" w:rsidRPr="009B4D38" w:rsidRDefault="00AE213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02BF65D5" w14:textId="0A3ABF03" w:rsidR="00AE2131" w:rsidRPr="00602BF4" w:rsidRDefault="00AE2131" w:rsidP="009B4D38">
      <w:pPr>
        <w:pStyle w:val="Ttulo4"/>
        <w:jc w:val="both"/>
        <w:rPr>
          <w:rFonts w:cstheme="majorHAnsi"/>
          <w:i w:val="0"/>
          <w:iCs w:val="0"/>
          <w:color w:val="082A75" w:themeColor="text2"/>
          <w:sz w:val="24"/>
          <w:szCs w:val="24"/>
          <w:lang w:val="es-MX"/>
        </w:rPr>
      </w:pPr>
      <w:r w:rsidRPr="00602BF4">
        <w:rPr>
          <w:rFonts w:cstheme="majorHAnsi"/>
          <w:i w:val="0"/>
          <w:iCs w:val="0"/>
          <w:color w:val="082A75" w:themeColor="text2"/>
          <w:sz w:val="24"/>
          <w:szCs w:val="24"/>
          <w:lang w:val="es-MX"/>
        </w:rPr>
        <w:t>Modificar</w:t>
      </w:r>
      <w:r w:rsidR="007B53CE">
        <w:rPr>
          <w:rFonts w:cstheme="majorHAnsi"/>
          <w:i w:val="0"/>
          <w:iCs w:val="0"/>
          <w:color w:val="082A75" w:themeColor="text2"/>
          <w:sz w:val="24"/>
          <w:szCs w:val="24"/>
          <w:lang w:val="es-MX"/>
        </w:rPr>
        <w:t xml:space="preserve"> Producto</w:t>
      </w:r>
    </w:p>
    <w:p w14:paraId="6CD094A8" w14:textId="77777777" w:rsidR="00AE2131" w:rsidRPr="009B4D38" w:rsidRDefault="00AE2131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1E1CB794" w14:textId="6DA5DAB5" w:rsidR="00486B0C" w:rsidRPr="009B4D38" w:rsidRDefault="00486B0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Si damos clic en “modificar”, nos arrojará esta alerta para confirmar el código del producto, el cuál podremos ver en la tabla</w:t>
      </w:r>
    </w:p>
    <w:p w14:paraId="0EC431D1" w14:textId="6C40B548" w:rsidR="00486B0C" w:rsidRPr="009B4D38" w:rsidRDefault="00486B0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0E6FAC7C" wp14:editId="697C9A84">
            <wp:extent cx="2764590" cy="203835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68583" cy="204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8A9D" w14:textId="28AD3A81" w:rsidR="00486B0C" w:rsidRPr="009B4D38" w:rsidRDefault="00486B0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Si ingresamos el código 1 que es el código del ibuprofeno, nos enviará a esta ventana</w:t>
      </w:r>
    </w:p>
    <w:p w14:paraId="18AA2D39" w14:textId="3F501E55" w:rsidR="00486B0C" w:rsidRPr="009B4D38" w:rsidRDefault="00486B0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5C9C4B11" wp14:editId="6D010AEB">
            <wp:extent cx="5291914" cy="2240914"/>
            <wp:effectExtent l="0" t="0" r="4445" b="762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18805" cy="225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1E2D" w14:textId="75C93D6B" w:rsidR="00486B0C" w:rsidRPr="009B4D38" w:rsidRDefault="00486B0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Podremos modificar todo, y si damos clic en guardar sin agregar primero lo que nos pide el formulario, nos arrojará esta alerta</w:t>
      </w:r>
    </w:p>
    <w:p w14:paraId="4241C14B" w14:textId="7356D8DB" w:rsidR="00486B0C" w:rsidRPr="009B4D38" w:rsidRDefault="00486B0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lastRenderedPageBreak/>
        <w:drawing>
          <wp:inline distT="0" distB="0" distL="0" distR="0" wp14:anchorId="281EF6EB" wp14:editId="727B6BD0">
            <wp:extent cx="2389612" cy="170180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91096" cy="170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DF19" w14:textId="77777777" w:rsidR="00486B0C" w:rsidRPr="009B4D38" w:rsidRDefault="00486B0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539C27BC" w14:textId="582DC970" w:rsidR="00486B0C" w:rsidRDefault="00486B0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En el apartado de categoría, marca y proveedor nos lanzará las listas de lo que está creado actualmente</w:t>
      </w:r>
    </w:p>
    <w:p w14:paraId="6F95B4C9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10069AB8" w14:textId="7493E477" w:rsidR="00486B0C" w:rsidRDefault="00486B0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7470BA51" wp14:editId="7DFF5AF2">
            <wp:extent cx="4495240" cy="1352550"/>
            <wp:effectExtent l="0" t="0" r="635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97849" cy="13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8D68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70AFD32C" w14:textId="1D7682B3" w:rsidR="00486B0C" w:rsidRDefault="00486B0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4877069B" wp14:editId="30E05DE9">
            <wp:extent cx="4496366" cy="1422400"/>
            <wp:effectExtent l="0" t="0" r="0" b="635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07271" cy="14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C1B3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37AF5EED" w14:textId="6E70C7D6" w:rsidR="00AA5EF6" w:rsidRDefault="00486B0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75E21358" wp14:editId="055294BE">
            <wp:extent cx="4492626" cy="1315302"/>
            <wp:effectExtent l="0" t="0" r="317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09591" cy="132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5C58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24B181C3" w14:textId="06D2D630" w:rsidR="00486B0C" w:rsidRPr="009B4D38" w:rsidRDefault="00C260C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Vamos a modificar la cantidad del ibuprofeno, pondremos 10, y deberemos llenar los campos del formulario que especificamos anteriormente</w:t>
      </w:r>
    </w:p>
    <w:p w14:paraId="07F602F4" w14:textId="5D4580D3" w:rsidR="00C260C2" w:rsidRDefault="00C260C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882B124" wp14:editId="072A2933">
                <wp:simplePos x="0" y="0"/>
                <wp:positionH relativeFrom="column">
                  <wp:posOffset>802640</wp:posOffset>
                </wp:positionH>
                <wp:positionV relativeFrom="paragraph">
                  <wp:posOffset>2545080</wp:posOffset>
                </wp:positionV>
                <wp:extent cx="266700" cy="114300"/>
                <wp:effectExtent l="0" t="0" r="76200" b="57150"/>
                <wp:wrapNone/>
                <wp:docPr id="111" name="Conector recto de flech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188B8" id="Conector recto de flecha 111" o:spid="_x0000_s1026" type="#_x0000_t32" style="position:absolute;margin-left:63.2pt;margin-top:200.4pt;width:21pt;height:9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217C339E" wp14:editId="52932DFE">
                <wp:simplePos x="0" y="0"/>
                <wp:positionH relativeFrom="margin">
                  <wp:posOffset>1139190</wp:posOffset>
                </wp:positionH>
                <wp:positionV relativeFrom="paragraph">
                  <wp:posOffset>2583180</wp:posOffset>
                </wp:positionV>
                <wp:extent cx="400050" cy="184150"/>
                <wp:effectExtent l="0" t="0" r="19050" b="25400"/>
                <wp:wrapNone/>
                <wp:docPr id="110" name="Rectángul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841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E415" id="Rectángulo 110" o:spid="_x0000_s1026" style="position:absolute;margin-left:89.7pt;margin-top:203.4pt;width:31.5pt;height:14.5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1836849F" wp14:editId="4AE4504E">
            <wp:extent cx="4108450" cy="2898256"/>
            <wp:effectExtent l="0" t="0" r="635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3002" cy="290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F797" w14:textId="77777777" w:rsidR="00602BF4" w:rsidRPr="009B4D38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2508B3CC" w14:textId="225E06A0" w:rsidR="00C260C2" w:rsidRPr="009B4D38" w:rsidRDefault="00C260C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Si damos clic en “guardar”, nos arrojará esta alerta</w:t>
      </w:r>
    </w:p>
    <w:p w14:paraId="0C30E7D1" w14:textId="4B39FF89" w:rsidR="00C260C2" w:rsidRPr="009B4D38" w:rsidRDefault="00C260C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0B0D16F8" w14:textId="5CF86D1D" w:rsidR="00C260C2" w:rsidRDefault="00DB492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5ED3E96" wp14:editId="1EA0B2F0">
                <wp:simplePos x="0" y="0"/>
                <wp:positionH relativeFrom="column">
                  <wp:posOffset>693668</wp:posOffset>
                </wp:positionH>
                <wp:positionV relativeFrom="paragraph">
                  <wp:posOffset>1116357</wp:posOffset>
                </wp:positionV>
                <wp:extent cx="266700" cy="114300"/>
                <wp:effectExtent l="0" t="0" r="76200" b="57150"/>
                <wp:wrapNone/>
                <wp:docPr id="113" name="Conector recto de flech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A6D4C" id="Conector recto de flecha 113" o:spid="_x0000_s1026" type="#_x0000_t32" style="position:absolute;margin-left:54.6pt;margin-top:87.9pt;width:21pt;height:9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" strokecolor="red" strokeweight="1pt">
                <v:stroke endarrow="block"/>
              </v:shape>
            </w:pict>
          </mc:Fallback>
        </mc:AlternateContent>
      </w:r>
      <w:r w:rsidR="00C260C2"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A0439CB" wp14:editId="483CCB1E">
                <wp:simplePos x="0" y="0"/>
                <wp:positionH relativeFrom="margin">
                  <wp:posOffset>993140</wp:posOffset>
                </wp:positionH>
                <wp:positionV relativeFrom="paragraph">
                  <wp:posOffset>1136015</wp:posOffset>
                </wp:positionV>
                <wp:extent cx="400050" cy="184150"/>
                <wp:effectExtent l="0" t="0" r="19050" b="25400"/>
                <wp:wrapNone/>
                <wp:docPr id="112" name="Rectá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841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FB85C" id="Rectángulo 112" o:spid="_x0000_s1026" style="position:absolute;margin-left:78.2pt;margin-top:89.45pt;width:31.5pt;height:14.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C260C2"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2C423701" wp14:editId="021B81F2">
            <wp:extent cx="2438400" cy="1688662"/>
            <wp:effectExtent l="0" t="0" r="0" b="698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40495" cy="169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B71D" w14:textId="40A666C7" w:rsidR="00602BF4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4AC1AAB2" w14:textId="569929B9" w:rsidR="00602BF4" w:rsidRDefault="00602BF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 xml:space="preserve">Si damos clic en “volver”, </w:t>
      </w:r>
      <w:r w:rsidR="00DB4924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nos dirigirá nuevamente a la pantalla principal de productos</w:t>
      </w:r>
    </w:p>
    <w:p w14:paraId="135ACF4E" w14:textId="1DCF99A9" w:rsidR="00DB4924" w:rsidRDefault="00DB492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4046B652" w14:textId="417EE65A" w:rsidR="00DB4924" w:rsidRPr="009B4D38" w:rsidRDefault="00DB492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99E461B" wp14:editId="40E1241F">
                <wp:simplePos x="0" y="0"/>
                <wp:positionH relativeFrom="column">
                  <wp:posOffset>4018390</wp:posOffset>
                </wp:positionH>
                <wp:positionV relativeFrom="paragraph">
                  <wp:posOffset>1025966</wp:posOffset>
                </wp:positionV>
                <wp:extent cx="266700" cy="114300"/>
                <wp:effectExtent l="0" t="0" r="76200" b="57150"/>
                <wp:wrapNone/>
                <wp:docPr id="117" name="Conector recto de flecha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AA307" id="Conector recto de flecha 117" o:spid="_x0000_s1026" type="#_x0000_t32" style="position:absolute;margin-left:316.4pt;margin-top:80.8pt;width:21pt;height:9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8F55761" wp14:editId="687737A5">
                <wp:simplePos x="0" y="0"/>
                <wp:positionH relativeFrom="margin">
                  <wp:posOffset>4398977</wp:posOffset>
                </wp:positionH>
                <wp:positionV relativeFrom="paragraph">
                  <wp:posOffset>1033670</wp:posOffset>
                </wp:positionV>
                <wp:extent cx="400050" cy="184150"/>
                <wp:effectExtent l="0" t="0" r="19050" b="25400"/>
                <wp:wrapNone/>
                <wp:docPr id="116" name="Rectángul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841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A3793D" id="Rectángulo 116" o:spid="_x0000_s1026" style="position:absolute;margin-left:346.4pt;margin-top:81.4pt;width:31.5pt;height:14.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DB4924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62D022E3" wp14:editId="152EB174">
            <wp:extent cx="5566404" cy="2528570"/>
            <wp:effectExtent l="0" t="0" r="0" b="508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69384" cy="25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35CF" w14:textId="3B5A6983" w:rsidR="00C260C2" w:rsidRDefault="00C260C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168E8D2D" w14:textId="27479815" w:rsidR="00DB4924" w:rsidRDefault="00DB492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Ahora iremos a lavandería</w:t>
      </w:r>
    </w:p>
    <w:p w14:paraId="00A21E72" w14:textId="6676B375" w:rsidR="007A5114" w:rsidRDefault="007A511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72CF8A9C" w14:textId="77777777" w:rsidR="007A5114" w:rsidRDefault="007A511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5E0B2DC1" w14:textId="1EA55125" w:rsidR="00DB4924" w:rsidRDefault="007A511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008D165" wp14:editId="7EDDD0EF">
            <wp:extent cx="5714392" cy="1451094"/>
            <wp:effectExtent l="0" t="0" r="63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9819" cy="145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B6B5" w14:textId="01DC4C64" w:rsidR="007A5114" w:rsidRDefault="007A511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7B6B5BAF" w14:textId="32A4D9C9" w:rsidR="007A5114" w:rsidRDefault="007A511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Y tendremos lo mismo que en medicamentos, al igual en cada uno de nuestras categorías</w:t>
      </w:r>
    </w:p>
    <w:p w14:paraId="7943D0C7" w14:textId="337B0B04" w:rsidR="007A5114" w:rsidRDefault="007A511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Podremos editar y eliminar</w:t>
      </w:r>
    </w:p>
    <w:p w14:paraId="1262639C" w14:textId="226AE69B" w:rsidR="007A5114" w:rsidRDefault="007A511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7A1D9EC6" w14:textId="6CF78C23" w:rsidR="007A5114" w:rsidRPr="00EE1C15" w:rsidRDefault="007A5114" w:rsidP="00EE1C15">
      <w:pPr>
        <w:pStyle w:val="Ttulo2"/>
        <w:rPr>
          <w:b/>
          <w:bCs/>
          <w:lang w:val="es-MX"/>
        </w:rPr>
      </w:pPr>
      <w:bookmarkStart w:id="66" w:name="_Toc107228862"/>
      <w:r w:rsidRPr="00EE1C15">
        <w:rPr>
          <w:b/>
          <w:bCs/>
          <w:lang w:val="es-MX"/>
        </w:rPr>
        <w:t>Eliminar Productos</w:t>
      </w:r>
      <w:bookmarkEnd w:id="66"/>
    </w:p>
    <w:p w14:paraId="5B35D34A" w14:textId="5E8BC1C8" w:rsidR="00DB4924" w:rsidRPr="009B4D38" w:rsidRDefault="00DB492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422A29D2" w14:textId="5B492416" w:rsidR="00C260C2" w:rsidRDefault="0049227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7BF60E8" wp14:editId="71D6BC8C">
                <wp:simplePos x="0" y="0"/>
                <wp:positionH relativeFrom="column">
                  <wp:posOffset>876549</wp:posOffset>
                </wp:positionH>
                <wp:positionV relativeFrom="paragraph">
                  <wp:posOffset>881960</wp:posOffset>
                </wp:positionV>
                <wp:extent cx="266700" cy="114300"/>
                <wp:effectExtent l="0" t="0" r="76200" b="57150"/>
                <wp:wrapNone/>
                <wp:docPr id="142" name="Conector recto de flecha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1D13" id="Conector recto de flecha 142" o:spid="_x0000_s1026" type="#_x0000_t32" style="position:absolute;margin-left:69pt;margin-top:69.45pt;width:21pt;height:9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" strokecolor="red" strokeweight="1pt">
                <v:stroke endarrow="block"/>
              </v:shape>
            </w:pict>
          </mc:Fallback>
        </mc:AlternateContent>
      </w:r>
      <w:r w:rsidR="007A5114"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0011E4B0" wp14:editId="0C65A368">
                <wp:simplePos x="0" y="0"/>
                <wp:positionH relativeFrom="margin">
                  <wp:posOffset>1186649</wp:posOffset>
                </wp:positionH>
                <wp:positionV relativeFrom="paragraph">
                  <wp:posOffset>914400</wp:posOffset>
                </wp:positionV>
                <wp:extent cx="400050" cy="184150"/>
                <wp:effectExtent l="0" t="0" r="19050" b="25400"/>
                <wp:wrapNone/>
                <wp:docPr id="120" name="Rectángul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841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664B29" id="Rectángulo 120" o:spid="_x0000_s1026" style="position:absolute;margin-left:93.45pt;margin-top:1in;width:31.5pt;height:14.5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7A5114"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48AEA2A8" wp14:editId="6EA2D5DA">
            <wp:extent cx="1894336" cy="1317624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4490" cy="132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78B9" w14:textId="34D9465B" w:rsidR="007A5114" w:rsidRDefault="007A511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0CCD8074" w14:textId="00E6AF4A" w:rsidR="007A5114" w:rsidRDefault="007A511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 xml:space="preserve">En este caso como ya vimos modificar, vamos a eliminar </w:t>
      </w:r>
      <w:r w:rsidR="001E7D1C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si damos clic en el botón nos enviará a esta validación</w:t>
      </w:r>
    </w:p>
    <w:p w14:paraId="640C97D2" w14:textId="7B38B7E9" w:rsidR="001E7D1C" w:rsidRDefault="001E7D1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26BB4817" w14:textId="48755337" w:rsidR="001E7D1C" w:rsidRDefault="0049227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23AFBFE" wp14:editId="5806330E">
                <wp:simplePos x="0" y="0"/>
                <wp:positionH relativeFrom="margin">
                  <wp:align>left</wp:align>
                </wp:positionH>
                <wp:positionV relativeFrom="paragraph">
                  <wp:posOffset>1706355</wp:posOffset>
                </wp:positionV>
                <wp:extent cx="266700" cy="114300"/>
                <wp:effectExtent l="0" t="0" r="76200" b="57150"/>
                <wp:wrapNone/>
                <wp:docPr id="143" name="Conector recto de flecha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2FF50" id="Conector recto de flecha 143" o:spid="_x0000_s1026" type="#_x0000_t32" style="position:absolute;margin-left:0;margin-top:134.35pt;width:21pt;height:9pt;z-index:251914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" strokecolor="red" strokeweight="1pt">
                <v:stroke endarrow="block"/>
                <w10:wrap anchorx="margin"/>
              </v:shape>
            </w:pict>
          </mc:Fallback>
        </mc:AlternateContent>
      </w:r>
      <w:r w:rsidR="007B53CE"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DD8CECB" wp14:editId="68752455">
                <wp:simplePos x="0" y="0"/>
                <wp:positionH relativeFrom="margin">
                  <wp:posOffset>351844</wp:posOffset>
                </wp:positionH>
                <wp:positionV relativeFrom="paragraph">
                  <wp:posOffset>1690122</wp:posOffset>
                </wp:positionV>
                <wp:extent cx="1001865" cy="166977"/>
                <wp:effectExtent l="0" t="0" r="27305" b="24130"/>
                <wp:wrapNone/>
                <wp:docPr id="126" name="Rectángul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5" cy="16697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9B5C2" id="Rectángulo 126" o:spid="_x0000_s1026" style="position:absolute;margin-left:27.7pt;margin-top:133.1pt;width:78.9pt;height:13.15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1E7D1C" w:rsidRPr="001E7D1C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4266C76E" wp14:editId="3AA2B04D">
            <wp:extent cx="2887628" cy="2084402"/>
            <wp:effectExtent l="0" t="0" r="8255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91638" cy="208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8CEA" w14:textId="65248EF3" w:rsidR="001E7D1C" w:rsidRDefault="001E7D1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468CE4FB" w14:textId="0CF9BAB3" w:rsidR="001E7D1C" w:rsidRDefault="001E7D1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Deberemos poner el código del producto que vamos a eliminar, cuando demos clic en “Eliminar el producto”, nos arrojará esta alerta</w:t>
      </w:r>
    </w:p>
    <w:p w14:paraId="637C2337" w14:textId="2C5FEC0B" w:rsidR="001E7D1C" w:rsidRDefault="001E7D1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76EF2D85" w14:textId="4A3EB29E" w:rsidR="001E7D1C" w:rsidRDefault="0049227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669BF8EC" wp14:editId="5962C712">
                <wp:simplePos x="0" y="0"/>
                <wp:positionH relativeFrom="column">
                  <wp:posOffset>383567</wp:posOffset>
                </wp:positionH>
                <wp:positionV relativeFrom="paragraph">
                  <wp:posOffset>1449677</wp:posOffset>
                </wp:positionV>
                <wp:extent cx="266700" cy="114300"/>
                <wp:effectExtent l="0" t="0" r="76200" b="57150"/>
                <wp:wrapNone/>
                <wp:docPr id="144" name="Conector recto de flecha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9C48" id="Conector recto de flecha 144" o:spid="_x0000_s1026" type="#_x0000_t32" style="position:absolute;margin-left:30.2pt;margin-top:114.15pt;width:21pt;height:9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" strokecolor="red" strokeweight="1pt">
                <v:stroke endarrow="block"/>
              </v:shape>
            </w:pict>
          </mc:Fallback>
        </mc:AlternateContent>
      </w:r>
      <w:r w:rsidR="007B53CE"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073ABD87" wp14:editId="5606A221">
                <wp:simplePos x="0" y="0"/>
                <wp:positionH relativeFrom="margin">
                  <wp:posOffset>773182</wp:posOffset>
                </wp:positionH>
                <wp:positionV relativeFrom="paragraph">
                  <wp:posOffset>1481483</wp:posOffset>
                </wp:positionV>
                <wp:extent cx="1001865" cy="166977"/>
                <wp:effectExtent l="0" t="0" r="27305" b="24130"/>
                <wp:wrapNone/>
                <wp:docPr id="128" name="Rectángul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5" cy="16697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00652" id="Rectángulo 128" o:spid="_x0000_s1026" style="position:absolute;margin-left:60.9pt;margin-top:116.65pt;width:78.9pt;height:13.15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1E7D1C" w:rsidRPr="001E7D1C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7926E1DB" wp14:editId="59FD3691">
            <wp:extent cx="2661368" cy="1964714"/>
            <wp:effectExtent l="0" t="0" r="571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62724" cy="196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11B6" w14:textId="622337C2" w:rsidR="001E7D1C" w:rsidRDefault="001E7D1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7C1EFA92" w14:textId="17F05A62" w:rsidR="001E7D1C" w:rsidRDefault="001E7D1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Y como podemos ver si damos a “regresar”, y entramos nuevamente a “lavandería”, podremos ver la tabla vacía, ya que se eliminó el producto</w:t>
      </w:r>
    </w:p>
    <w:p w14:paraId="7AC825EF" w14:textId="77777777" w:rsidR="001E7D1C" w:rsidRDefault="001E7D1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5E6BF301" w14:textId="7D75AAA2" w:rsidR="001E7D1C" w:rsidRDefault="001E7D1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1E7D1C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1233031B" wp14:editId="7259433C">
            <wp:extent cx="5746198" cy="1073188"/>
            <wp:effectExtent l="0" t="0" r="6985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6680" cy="107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03E3" w14:textId="3541D8D5" w:rsidR="007B53CE" w:rsidRDefault="007B53CE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3A283427" w14:textId="630A0D1D" w:rsidR="007B53CE" w:rsidRPr="00EE1C15" w:rsidRDefault="007B53CE" w:rsidP="00EE1C15">
      <w:pPr>
        <w:pStyle w:val="Ttulo2"/>
        <w:rPr>
          <w:b/>
          <w:bCs/>
          <w:lang w:val="es-MX"/>
        </w:rPr>
      </w:pPr>
      <w:bookmarkStart w:id="67" w:name="_Toc107228863"/>
      <w:r w:rsidRPr="00EE1C15">
        <w:rPr>
          <w:b/>
          <w:bCs/>
          <w:lang w:val="es-MX"/>
        </w:rPr>
        <w:t>Alimentos</w:t>
      </w:r>
      <w:bookmarkEnd w:id="67"/>
    </w:p>
    <w:p w14:paraId="7E4BEF0C" w14:textId="421EA28F" w:rsidR="001E7D1C" w:rsidRDefault="001E7D1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2C4F23E3" w14:textId="2D55BD04" w:rsidR="001E7D1C" w:rsidRDefault="007B53CE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Lo mismo ocurre si vamos a “Alimentos”</w:t>
      </w:r>
    </w:p>
    <w:p w14:paraId="4D4103F1" w14:textId="52411BF3" w:rsidR="007B53CE" w:rsidRDefault="007B53CE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26DA2C98" w14:textId="5091B2CC" w:rsidR="007B53CE" w:rsidRDefault="0049227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445C761A" wp14:editId="76AB41E0">
                <wp:simplePos x="0" y="0"/>
                <wp:positionH relativeFrom="column">
                  <wp:posOffset>367665</wp:posOffset>
                </wp:positionH>
                <wp:positionV relativeFrom="paragraph">
                  <wp:posOffset>1972559</wp:posOffset>
                </wp:positionV>
                <wp:extent cx="266700" cy="114300"/>
                <wp:effectExtent l="0" t="0" r="76200" b="57150"/>
                <wp:wrapNone/>
                <wp:docPr id="145" name="Conector recto de flecha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5D298" id="Conector recto de flecha 145" o:spid="_x0000_s1026" type="#_x0000_t32" style="position:absolute;margin-left:28.95pt;margin-top:155.3pt;width:21pt;height:9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" strokecolor="red" strokeweight="1pt">
                <v:stroke endarrow="block"/>
              </v:shape>
            </w:pict>
          </mc:Fallback>
        </mc:AlternateContent>
      </w:r>
      <w:r w:rsidR="007B53CE"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83684BD" wp14:editId="16F4D3E0">
                <wp:simplePos x="0" y="0"/>
                <wp:positionH relativeFrom="margin">
                  <wp:posOffset>478983</wp:posOffset>
                </wp:positionH>
                <wp:positionV relativeFrom="paragraph">
                  <wp:posOffset>2139536</wp:posOffset>
                </wp:positionV>
                <wp:extent cx="1001865" cy="166977"/>
                <wp:effectExtent l="0" t="0" r="27305" b="24130"/>
                <wp:wrapNone/>
                <wp:docPr id="129" name="Rectángul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5" cy="16697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20D069" id="Rectángulo 129" o:spid="_x0000_s1026" style="position:absolute;margin-left:37.7pt;margin-top:168.45pt;width:78.9pt;height:13.15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7B53CE" w:rsidRPr="007B53CE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09658268" wp14:editId="60E95D16">
            <wp:extent cx="5332730" cy="2467596"/>
            <wp:effectExtent l="0" t="0" r="127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36020" cy="246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CDDB" w14:textId="4D111A50" w:rsidR="007B53CE" w:rsidRDefault="007B53CE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7B53CE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lastRenderedPageBreak/>
        <w:drawing>
          <wp:inline distT="0" distB="0" distL="0" distR="0" wp14:anchorId="242B3E1D" wp14:editId="23B4E861">
            <wp:extent cx="6255080" cy="1822164"/>
            <wp:effectExtent l="0" t="0" r="0" b="698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56278" cy="182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89FC" w14:textId="6BAC69F4" w:rsidR="007B53CE" w:rsidRDefault="007B53CE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50699493" w14:textId="3ECF4FB9" w:rsidR="007B53CE" w:rsidRDefault="007B53CE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Tendremos las mismas acciones para modificar o eliminar los productos</w:t>
      </w:r>
    </w:p>
    <w:p w14:paraId="3232388F" w14:textId="4BB0A34F" w:rsidR="007B53CE" w:rsidRDefault="007B53CE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5275F3FA" w14:textId="65D64376" w:rsidR="007B53CE" w:rsidRDefault="007B53CE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13F6E414" wp14:editId="019892F5">
            <wp:extent cx="1894336" cy="1317624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04490" cy="132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F07D" w14:textId="21A4D775" w:rsidR="007B53CE" w:rsidRDefault="007B53CE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4BEA7A7F" w14:textId="587EAAE8" w:rsidR="007B53CE" w:rsidRDefault="007B53CE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No haremos mucho énfasis en estas funcionalidades ya que son exactamente las mismas de lo anterior visto</w:t>
      </w:r>
    </w:p>
    <w:p w14:paraId="0E6F5CAD" w14:textId="61431CE1" w:rsidR="007B53CE" w:rsidRDefault="007B53CE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66B7E13E" w14:textId="45A5A698" w:rsidR="007B53CE" w:rsidRPr="00EE1C15" w:rsidRDefault="007B53CE" w:rsidP="00EE1C15">
      <w:pPr>
        <w:pStyle w:val="Ttulo2"/>
        <w:rPr>
          <w:b/>
          <w:bCs/>
          <w:lang w:val="es-MX"/>
        </w:rPr>
      </w:pPr>
      <w:bookmarkStart w:id="68" w:name="_Toc107228864"/>
      <w:r w:rsidRPr="00EE1C15">
        <w:rPr>
          <w:b/>
          <w:bCs/>
          <w:lang w:val="es-MX"/>
        </w:rPr>
        <w:t>Oficina</w:t>
      </w:r>
      <w:bookmarkEnd w:id="68"/>
    </w:p>
    <w:p w14:paraId="7EF4E34A" w14:textId="13C0986E" w:rsidR="007B53CE" w:rsidRDefault="007B53CE" w:rsidP="007B53CE">
      <w:pPr>
        <w:rPr>
          <w:lang w:val="es-MX"/>
        </w:rPr>
      </w:pPr>
    </w:p>
    <w:p w14:paraId="5EA461E4" w14:textId="1AA1DADB" w:rsidR="007B53CE" w:rsidRDefault="007B53CE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Nos dirigimos al apartado “oficina”</w:t>
      </w:r>
    </w:p>
    <w:p w14:paraId="4E55C50C" w14:textId="2D8949C3" w:rsidR="007B53CE" w:rsidRPr="007B53CE" w:rsidRDefault="00492272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0F35CF91" wp14:editId="27AB0E70">
                <wp:simplePos x="0" y="0"/>
                <wp:positionH relativeFrom="column">
                  <wp:posOffset>2307784</wp:posOffset>
                </wp:positionH>
                <wp:positionV relativeFrom="paragraph">
                  <wp:posOffset>1924851</wp:posOffset>
                </wp:positionV>
                <wp:extent cx="266700" cy="114300"/>
                <wp:effectExtent l="0" t="0" r="76200" b="57150"/>
                <wp:wrapNone/>
                <wp:docPr id="146" name="Conector recto de flecha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331EA" id="Conector recto de flecha 146" o:spid="_x0000_s1026" type="#_x0000_t32" style="position:absolute;margin-left:181.7pt;margin-top:151.55pt;width:21pt;height:9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" strokecolor="red" strokeweight="1pt">
                <v:stroke endarrow="block"/>
              </v:shape>
            </w:pict>
          </mc:Fallback>
        </mc:AlternateContent>
      </w:r>
      <w:r w:rsidR="007B53CE"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A34B9AE" wp14:editId="309B0D11">
                <wp:simplePos x="0" y="0"/>
                <wp:positionH relativeFrom="margin">
                  <wp:posOffset>2267999</wp:posOffset>
                </wp:positionH>
                <wp:positionV relativeFrom="paragraph">
                  <wp:posOffset>2147239</wp:posOffset>
                </wp:positionV>
                <wp:extent cx="866693" cy="135172"/>
                <wp:effectExtent l="0" t="0" r="10160" b="17780"/>
                <wp:wrapNone/>
                <wp:docPr id="134" name="Rectángul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3" cy="13517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DCCBD" id="Rectángulo 134" o:spid="_x0000_s1026" style="position:absolute;margin-left:178.6pt;margin-top:169.05pt;width:68.25pt;height:10.65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7B53CE" w:rsidRPr="007B53CE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2CB7AFD3" wp14:editId="1DE103ED">
            <wp:extent cx="5332730" cy="2467596"/>
            <wp:effectExtent l="0" t="0" r="1270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36020" cy="246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1A55" w14:textId="3065A02E" w:rsidR="001E7D1C" w:rsidRDefault="001E7D1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45BEC60C" w14:textId="39FF7A79" w:rsidR="007B53CE" w:rsidRDefault="007B53CE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Tendremos la tabla con todos los productos creados</w:t>
      </w:r>
    </w:p>
    <w:p w14:paraId="190A4FBF" w14:textId="3BA2196B" w:rsidR="007B53CE" w:rsidRDefault="007B53CE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54B5FF34" w14:textId="6B9503D3" w:rsidR="007B53CE" w:rsidRDefault="007B53CE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11D2D87E" wp14:editId="16C70199">
            <wp:extent cx="6371590" cy="2085975"/>
            <wp:effectExtent l="0" t="0" r="0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AD2A" w14:textId="281565C4" w:rsidR="007B53CE" w:rsidRDefault="007B53CE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Y las acciones de modificar, eliminar</w:t>
      </w:r>
    </w:p>
    <w:p w14:paraId="57EDDD01" w14:textId="5B44502B" w:rsidR="007B53CE" w:rsidRDefault="007B53CE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66C47588" w14:textId="326E8D99" w:rsidR="007B53CE" w:rsidRPr="00EE1C15" w:rsidRDefault="007B53CE" w:rsidP="00EE1C15">
      <w:pPr>
        <w:pStyle w:val="Ttulo2"/>
        <w:rPr>
          <w:b/>
          <w:bCs/>
          <w:lang w:val="es-MX"/>
        </w:rPr>
      </w:pPr>
      <w:bookmarkStart w:id="69" w:name="_Toc107228865"/>
      <w:r w:rsidRPr="00EE1C15">
        <w:rPr>
          <w:b/>
          <w:bCs/>
          <w:lang w:val="es-MX"/>
        </w:rPr>
        <w:t>Enseres</w:t>
      </w:r>
      <w:bookmarkEnd w:id="69"/>
    </w:p>
    <w:p w14:paraId="563B0212" w14:textId="30CB3E10" w:rsidR="007B53CE" w:rsidRDefault="007B53CE" w:rsidP="007B53CE">
      <w:pPr>
        <w:rPr>
          <w:lang w:val="es-MX"/>
        </w:rPr>
      </w:pPr>
    </w:p>
    <w:p w14:paraId="747C7691" w14:textId="5F4AA1C2" w:rsidR="007B53CE" w:rsidRDefault="007B53CE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Nos dirigimos al apartado “</w:t>
      </w:r>
      <w:r>
        <w:rPr>
          <w:b w:val="0"/>
          <w:bCs/>
          <w:lang w:val="es-MX"/>
        </w:rPr>
        <w:t>enseres</w:t>
      </w:r>
      <w:r>
        <w:rPr>
          <w:b w:val="0"/>
          <w:bCs/>
          <w:lang w:val="es-MX"/>
        </w:rPr>
        <w:t>”</w:t>
      </w:r>
    </w:p>
    <w:p w14:paraId="4D2C6C76" w14:textId="3C49D4AB" w:rsidR="007B53CE" w:rsidRDefault="007B53CE" w:rsidP="007B53CE">
      <w:pPr>
        <w:rPr>
          <w:b w:val="0"/>
          <w:bCs/>
          <w:lang w:val="es-MX"/>
        </w:rPr>
      </w:pPr>
    </w:p>
    <w:p w14:paraId="777069E0" w14:textId="5535D2CF" w:rsidR="007B53CE" w:rsidRDefault="00492272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4697B040" wp14:editId="1D933FBB">
                <wp:simplePos x="0" y="0"/>
                <wp:positionH relativeFrom="column">
                  <wp:posOffset>3818531</wp:posOffset>
                </wp:positionH>
                <wp:positionV relativeFrom="paragraph">
                  <wp:posOffset>1916265</wp:posOffset>
                </wp:positionV>
                <wp:extent cx="266700" cy="114300"/>
                <wp:effectExtent l="0" t="0" r="76200" b="57150"/>
                <wp:wrapNone/>
                <wp:docPr id="148" name="Conector recto de flecha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6F42" id="Conector recto de flecha 148" o:spid="_x0000_s1026" type="#_x0000_t32" style="position:absolute;margin-left:300.65pt;margin-top:150.9pt;width:21pt;height:9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" strokecolor="red" strokeweight="1pt">
                <v:stroke endarrow="block"/>
              </v:shape>
            </w:pict>
          </mc:Fallback>
        </mc:AlternateContent>
      </w:r>
      <w:r w:rsidR="007B53CE"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79601471" wp14:editId="2C9D844D">
                <wp:simplePos x="0" y="0"/>
                <wp:positionH relativeFrom="margin">
                  <wp:posOffset>4017313</wp:posOffset>
                </wp:positionH>
                <wp:positionV relativeFrom="paragraph">
                  <wp:posOffset>2146852</wp:posOffset>
                </wp:positionV>
                <wp:extent cx="866693" cy="135172"/>
                <wp:effectExtent l="0" t="0" r="10160" b="17780"/>
                <wp:wrapNone/>
                <wp:docPr id="138" name="Rectángul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3" cy="13517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29F22B" id="Rectángulo 138" o:spid="_x0000_s1026" style="position:absolute;margin-left:316.3pt;margin-top:169.05pt;width:68.25pt;height:10.65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7B53CE" w:rsidRPr="007B53CE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5FA7DB10" wp14:editId="458BEE59">
            <wp:extent cx="5332730" cy="2467596"/>
            <wp:effectExtent l="0" t="0" r="1270" b="952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36020" cy="246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FD3C" w14:textId="6780BADD" w:rsidR="00492272" w:rsidRDefault="00492272" w:rsidP="007B53CE">
      <w:pPr>
        <w:rPr>
          <w:b w:val="0"/>
          <w:bCs/>
          <w:lang w:val="es-MX"/>
        </w:rPr>
      </w:pPr>
    </w:p>
    <w:p w14:paraId="508DA8D8" w14:textId="65934A45" w:rsidR="00492272" w:rsidRDefault="00492272" w:rsidP="007B53CE">
      <w:pPr>
        <w:rPr>
          <w:b w:val="0"/>
          <w:bCs/>
          <w:lang w:val="es-MX"/>
        </w:rPr>
      </w:pPr>
      <w:r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Tendremos la tabla con todos los productos creados</w:t>
      </w:r>
    </w:p>
    <w:p w14:paraId="493C7AFC" w14:textId="22139644" w:rsidR="00492272" w:rsidRDefault="00492272" w:rsidP="007B53CE">
      <w:pPr>
        <w:rPr>
          <w:b w:val="0"/>
          <w:bCs/>
          <w:lang w:val="es-MX"/>
        </w:rPr>
      </w:pPr>
    </w:p>
    <w:p w14:paraId="64786C4B" w14:textId="480DE01C" w:rsidR="00492272" w:rsidRDefault="00492272" w:rsidP="007B53CE">
      <w:pPr>
        <w:rPr>
          <w:b w:val="0"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38946951" wp14:editId="4CE4CA8C">
            <wp:extent cx="6371590" cy="2259965"/>
            <wp:effectExtent l="0" t="0" r="0" b="698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44B2" w14:textId="0A475482" w:rsidR="00492272" w:rsidRDefault="00492272" w:rsidP="00492272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Y las acciones de modificar, eliminar</w:t>
      </w:r>
    </w:p>
    <w:p w14:paraId="6D81ABCE" w14:textId="22A900F6" w:rsidR="00492272" w:rsidRDefault="00492272" w:rsidP="00492272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4896B269" w14:textId="1350D69F" w:rsidR="00492272" w:rsidRDefault="00492272" w:rsidP="00492272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Ahora que sabemos todo el manejo de nuestros productos, nos dirigiremos al botón “volver”, el cuál nos direccionará a la página inicial</w:t>
      </w:r>
    </w:p>
    <w:p w14:paraId="1F464B29" w14:textId="66BE1C9D" w:rsidR="00492272" w:rsidRDefault="00492272" w:rsidP="00492272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265CA022" w14:textId="1C0F650D" w:rsidR="00492272" w:rsidRDefault="00492272" w:rsidP="00492272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4883C3D3" wp14:editId="6D6F2595">
                <wp:simplePos x="0" y="0"/>
                <wp:positionH relativeFrom="column">
                  <wp:posOffset>5599623</wp:posOffset>
                </wp:positionH>
                <wp:positionV relativeFrom="paragraph">
                  <wp:posOffset>131583</wp:posOffset>
                </wp:positionV>
                <wp:extent cx="266700" cy="114300"/>
                <wp:effectExtent l="0" t="0" r="76200" b="57150"/>
                <wp:wrapNone/>
                <wp:docPr id="150" name="Conector recto de flecha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8ADE4" id="Conector recto de flecha 150" o:spid="_x0000_s1026" type="#_x0000_t32" style="position:absolute;margin-left:440.9pt;margin-top:10.35pt;width:21pt;height:9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6D2E14E" wp14:editId="393F98A4">
                <wp:simplePos x="0" y="0"/>
                <wp:positionH relativeFrom="margin">
                  <wp:posOffset>5901856</wp:posOffset>
                </wp:positionH>
                <wp:positionV relativeFrom="paragraph">
                  <wp:posOffset>68249</wp:posOffset>
                </wp:positionV>
                <wp:extent cx="349857" cy="429315"/>
                <wp:effectExtent l="0" t="0" r="12700" b="27940"/>
                <wp:wrapNone/>
                <wp:docPr id="141" name="Rectángulo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57" cy="42931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009CBB" id="Rectángulo 141" o:spid="_x0000_s1026" style="position:absolute;margin-left:464.7pt;margin-top:5.35pt;width:27.55pt;height:33.8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492272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drawing>
          <wp:inline distT="0" distB="0" distL="0" distR="0" wp14:anchorId="3AA2A723" wp14:editId="49155823">
            <wp:extent cx="6371590" cy="2851150"/>
            <wp:effectExtent l="0" t="0" r="0" b="635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7685" w14:textId="61639B24" w:rsidR="00492272" w:rsidRDefault="00492272" w:rsidP="00492272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45439137" w14:textId="0846A0B8" w:rsidR="00492272" w:rsidRPr="00EE1C15" w:rsidRDefault="00492272" w:rsidP="00EE1C15">
      <w:pPr>
        <w:pStyle w:val="Ttulo2"/>
        <w:rPr>
          <w:b/>
          <w:bCs/>
          <w:lang w:val="es-MX"/>
        </w:rPr>
      </w:pPr>
      <w:bookmarkStart w:id="70" w:name="_Toc107228866"/>
      <w:r w:rsidRPr="00EE1C15">
        <w:rPr>
          <w:b/>
          <w:bCs/>
          <w:lang w:val="es-MX"/>
        </w:rPr>
        <w:t>Buscador</w:t>
      </w:r>
      <w:bookmarkEnd w:id="70"/>
    </w:p>
    <w:p w14:paraId="189075C2" w14:textId="79024ED1" w:rsidR="00492272" w:rsidRDefault="00492272" w:rsidP="00492272">
      <w:pPr>
        <w:rPr>
          <w:lang w:val="es-MX"/>
        </w:rPr>
      </w:pPr>
    </w:p>
    <w:p w14:paraId="6896A2BB" w14:textId="3E7A9688" w:rsidR="00492272" w:rsidRPr="00492272" w:rsidRDefault="00492272" w:rsidP="00492272">
      <w:pPr>
        <w:pStyle w:val="Contenido"/>
        <w:rPr>
          <w:lang w:val="es-MX"/>
        </w:rPr>
      </w:pPr>
      <w:r>
        <w:rPr>
          <w:lang w:val="es-MX"/>
        </w:rPr>
        <w:t xml:space="preserve">Ahora iremos al buscador, el cuál nos funcionará para </w:t>
      </w:r>
      <w:r w:rsidR="00CC38FC">
        <w:rPr>
          <w:lang w:val="es-MX"/>
        </w:rPr>
        <w:t>filtrar nuestros productos, y empleados</w:t>
      </w:r>
      <w:r>
        <w:rPr>
          <w:lang w:val="es-MX"/>
        </w:rPr>
        <w:t xml:space="preserve"> </w:t>
      </w:r>
    </w:p>
    <w:p w14:paraId="575B7C45" w14:textId="0F6CF6FA" w:rsidR="00492272" w:rsidRDefault="00492272" w:rsidP="007B53CE">
      <w:pPr>
        <w:rPr>
          <w:b w:val="0"/>
          <w:bCs/>
          <w:lang w:val="es-MX"/>
        </w:rPr>
      </w:pPr>
    </w:p>
    <w:p w14:paraId="1691A3D5" w14:textId="238A98DE" w:rsidR="00492272" w:rsidRDefault="00CC38FC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9AD6726" wp14:editId="60E545B3">
                <wp:simplePos x="0" y="0"/>
                <wp:positionH relativeFrom="column">
                  <wp:posOffset>4375122</wp:posOffset>
                </wp:positionH>
                <wp:positionV relativeFrom="paragraph">
                  <wp:posOffset>1162796</wp:posOffset>
                </wp:positionV>
                <wp:extent cx="266700" cy="114300"/>
                <wp:effectExtent l="0" t="0" r="76200" b="57150"/>
                <wp:wrapNone/>
                <wp:docPr id="154" name="Conector recto de flecha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44587" id="Conector recto de flecha 154" o:spid="_x0000_s1026" type="#_x0000_t32" style="position:absolute;margin-left:344.5pt;margin-top:91.55pt;width:21pt;height:9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E080B80" wp14:editId="6E5B39EF">
                <wp:simplePos x="0" y="0"/>
                <wp:positionH relativeFrom="margin">
                  <wp:posOffset>4740440</wp:posOffset>
                </wp:positionH>
                <wp:positionV relativeFrom="paragraph">
                  <wp:posOffset>1186484</wp:posOffset>
                </wp:positionV>
                <wp:extent cx="548640" cy="198783"/>
                <wp:effectExtent l="0" t="0" r="22860" b="10795"/>
                <wp:wrapNone/>
                <wp:docPr id="152" name="Rectángulo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9878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43B901" id="Rectángulo 152" o:spid="_x0000_s1026" style="position:absolute;margin-left:373.25pt;margin-top:93.4pt;width:43.2pt;height:15.65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492272" w:rsidRPr="00492272">
        <w:rPr>
          <w:b w:val="0"/>
          <w:bCs/>
          <w:lang w:val="es-MX"/>
        </w:rPr>
        <w:drawing>
          <wp:inline distT="0" distB="0" distL="0" distR="0" wp14:anchorId="72D7E0C4" wp14:editId="1587F6AF">
            <wp:extent cx="6371590" cy="2814955"/>
            <wp:effectExtent l="0" t="0" r="0" b="444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361F" w14:textId="74E5A636" w:rsidR="00CC38FC" w:rsidRDefault="00CC38FC" w:rsidP="007B53CE">
      <w:pPr>
        <w:rPr>
          <w:b w:val="0"/>
          <w:bCs/>
          <w:lang w:val="es-MX"/>
        </w:rPr>
      </w:pPr>
    </w:p>
    <w:p w14:paraId="2926550A" w14:textId="5F6A0FF7" w:rsidR="00CC38FC" w:rsidRDefault="00CC38FC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Si damos clic en el botón “buscador”, nos dirigirá a estos 2 botones donde podremos elegir entre productos y empleados</w:t>
      </w:r>
    </w:p>
    <w:p w14:paraId="02F35BBD" w14:textId="557630A6" w:rsidR="00CC38FC" w:rsidRDefault="00CC38FC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14CE705" wp14:editId="1A6E1887">
                <wp:simplePos x="0" y="0"/>
                <wp:positionH relativeFrom="column">
                  <wp:posOffset>296103</wp:posOffset>
                </wp:positionH>
                <wp:positionV relativeFrom="paragraph">
                  <wp:posOffset>1672314</wp:posOffset>
                </wp:positionV>
                <wp:extent cx="266700" cy="114300"/>
                <wp:effectExtent l="0" t="0" r="76200" b="57150"/>
                <wp:wrapNone/>
                <wp:docPr id="158" name="Conector recto de flecha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D1585" id="Conector recto de flecha 158" o:spid="_x0000_s1026" type="#_x0000_t32" style="position:absolute;margin-left:23.3pt;margin-top:131.7pt;width:21pt;height:9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CEBC615" wp14:editId="6D285AB9">
                <wp:simplePos x="0" y="0"/>
                <wp:positionH relativeFrom="margin">
                  <wp:posOffset>709654</wp:posOffset>
                </wp:positionH>
                <wp:positionV relativeFrom="paragraph">
                  <wp:posOffset>1704147</wp:posOffset>
                </wp:positionV>
                <wp:extent cx="866692" cy="198783"/>
                <wp:effectExtent l="0" t="0" r="10160" b="10795"/>
                <wp:wrapNone/>
                <wp:docPr id="157" name="Rectángul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2" cy="19878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4DD1F" id="Rectángulo 157" o:spid="_x0000_s1026" style="position:absolute;margin-left:55.9pt;margin-top:134.2pt;width:68.25pt;height:15.6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3A3180E" wp14:editId="59A12754">
            <wp:extent cx="4864952" cy="2259386"/>
            <wp:effectExtent l="0" t="0" r="0" b="762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66471" cy="226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C6F3" w14:textId="48481B1D" w:rsidR="00CC38FC" w:rsidRDefault="00CC38FC" w:rsidP="007B53CE">
      <w:pPr>
        <w:rPr>
          <w:b w:val="0"/>
          <w:bCs/>
          <w:lang w:val="es-MX"/>
        </w:rPr>
      </w:pPr>
    </w:p>
    <w:p w14:paraId="11450247" w14:textId="1BD1E2F5" w:rsidR="00CC38FC" w:rsidRDefault="00CC38FC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Vamos a comenzar con el de empleados, daremos clic en el botón “buscar empleados”</w:t>
      </w:r>
    </w:p>
    <w:p w14:paraId="0BA41D8C" w14:textId="320E4606" w:rsidR="00CC38FC" w:rsidRDefault="00CC38FC" w:rsidP="007B53CE">
      <w:pPr>
        <w:rPr>
          <w:b w:val="0"/>
          <w:bCs/>
          <w:lang w:val="es-MX"/>
        </w:rPr>
      </w:pPr>
    </w:p>
    <w:p w14:paraId="68A11690" w14:textId="5DFC95DD" w:rsidR="00CC38FC" w:rsidRDefault="00CC38FC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48A0730D" wp14:editId="6E7EA014">
            <wp:extent cx="4802870" cy="1898842"/>
            <wp:effectExtent l="0" t="0" r="0" b="635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07831" cy="190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165A" w14:textId="3D7C5715" w:rsidR="00CC38FC" w:rsidRDefault="00CC38FC" w:rsidP="007B53CE">
      <w:pPr>
        <w:rPr>
          <w:b w:val="0"/>
          <w:bCs/>
          <w:lang w:val="es-MX"/>
        </w:rPr>
      </w:pPr>
    </w:p>
    <w:p w14:paraId="6625990B" w14:textId="46514F4E" w:rsidR="00CC38FC" w:rsidRDefault="00CC38FC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lastRenderedPageBreak/>
        <w:t>Podremos filtrar por lo que deseemos, acá haremos un ejemplo con el número de documento</w:t>
      </w:r>
    </w:p>
    <w:p w14:paraId="385C4F29" w14:textId="485599FB" w:rsidR="00CC38FC" w:rsidRDefault="00CC38FC" w:rsidP="007B53CE">
      <w:pPr>
        <w:rPr>
          <w:b w:val="0"/>
          <w:bCs/>
          <w:lang w:val="es-MX"/>
        </w:rPr>
      </w:pPr>
    </w:p>
    <w:p w14:paraId="170113F8" w14:textId="4BDAA493" w:rsidR="00CC38FC" w:rsidRDefault="00CC38FC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5239BAE5" wp14:editId="0DF877AE">
                <wp:simplePos x="0" y="0"/>
                <wp:positionH relativeFrom="column">
                  <wp:posOffset>2529896</wp:posOffset>
                </wp:positionH>
                <wp:positionV relativeFrom="paragraph">
                  <wp:posOffset>753441</wp:posOffset>
                </wp:positionV>
                <wp:extent cx="266700" cy="114300"/>
                <wp:effectExtent l="0" t="0" r="76200" b="57150"/>
                <wp:wrapNone/>
                <wp:docPr id="161" name="Conector recto de flecha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8D4C6" id="Conector recto de flecha 161" o:spid="_x0000_s1026" type="#_x0000_t32" style="position:absolute;margin-left:199.2pt;margin-top:59.35pt;width:21pt;height:9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E18C5A5" wp14:editId="42F04B6A">
                <wp:simplePos x="0" y="0"/>
                <wp:positionH relativeFrom="margin">
                  <wp:posOffset>2928069</wp:posOffset>
                </wp:positionH>
                <wp:positionV relativeFrom="paragraph">
                  <wp:posOffset>737180</wp:posOffset>
                </wp:positionV>
                <wp:extent cx="453224" cy="262365"/>
                <wp:effectExtent l="0" t="0" r="23495" b="23495"/>
                <wp:wrapNone/>
                <wp:docPr id="160" name="Rectángul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" cy="26236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CADAF1" id="Rectángulo 160" o:spid="_x0000_s1026" style="position:absolute;margin-left:230.55pt;margin-top:58.05pt;width:35.7pt;height:20.6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9774641" wp14:editId="07A6698C">
            <wp:extent cx="3453680" cy="1268368"/>
            <wp:effectExtent l="0" t="0" r="0" b="825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68589" cy="127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D216" w14:textId="1DE885BA" w:rsidR="00CC38FC" w:rsidRDefault="00CC38FC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0CB5DE2A" wp14:editId="22590C6C">
            <wp:extent cx="6371590" cy="941070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00BD" w14:textId="57F5F0B6" w:rsidR="00CC38FC" w:rsidRDefault="00CC38FC" w:rsidP="007B53CE">
      <w:pPr>
        <w:rPr>
          <w:b w:val="0"/>
          <w:bCs/>
          <w:lang w:val="es-MX"/>
        </w:rPr>
      </w:pPr>
    </w:p>
    <w:p w14:paraId="11204D7D" w14:textId="1C6F899D" w:rsidR="00CC38FC" w:rsidRDefault="00CC38FC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Filtra por nuestro número de documento, haremos otro ejemplo con los nombres</w:t>
      </w:r>
    </w:p>
    <w:p w14:paraId="7DFF1AA2" w14:textId="3EADA772" w:rsidR="00CC38FC" w:rsidRDefault="00CC38FC" w:rsidP="007B53CE">
      <w:pPr>
        <w:rPr>
          <w:b w:val="0"/>
          <w:bCs/>
          <w:lang w:val="es-MX"/>
        </w:rPr>
      </w:pPr>
    </w:p>
    <w:p w14:paraId="26FD9E27" w14:textId="1AE0C5A8" w:rsidR="00CC38FC" w:rsidRDefault="00CC38FC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181956D2" wp14:editId="0C47003C">
            <wp:extent cx="3371353" cy="1227381"/>
            <wp:effectExtent l="0" t="0" r="63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81864" cy="123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78ED" w14:textId="77777777" w:rsidR="00CC38FC" w:rsidRDefault="00CC38FC" w:rsidP="007B53CE">
      <w:pPr>
        <w:rPr>
          <w:b w:val="0"/>
          <w:bCs/>
          <w:lang w:val="es-MX"/>
        </w:rPr>
      </w:pPr>
    </w:p>
    <w:p w14:paraId="729C4800" w14:textId="32A191B7" w:rsidR="00CC38FC" w:rsidRDefault="007C4389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B5FF364" wp14:editId="753187FC">
                <wp:simplePos x="0" y="0"/>
                <wp:positionH relativeFrom="margin">
                  <wp:posOffset>1146893</wp:posOffset>
                </wp:positionH>
                <wp:positionV relativeFrom="paragraph">
                  <wp:posOffset>410293</wp:posOffset>
                </wp:positionV>
                <wp:extent cx="453224" cy="262365"/>
                <wp:effectExtent l="0" t="0" r="23495" b="23495"/>
                <wp:wrapNone/>
                <wp:docPr id="171" name="Rectángulo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" cy="26236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F7985F" id="Rectángulo 171" o:spid="_x0000_s1026" style="position:absolute;margin-left:90.3pt;margin-top:32.3pt;width:35.7pt;height:20.65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CC38FC">
        <w:rPr>
          <w:noProof/>
        </w:rPr>
        <w:drawing>
          <wp:inline distT="0" distB="0" distL="0" distR="0" wp14:anchorId="31B69AA5" wp14:editId="0C6CDE7F">
            <wp:extent cx="6371590" cy="941070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915C" w14:textId="03376219" w:rsidR="00CC38FC" w:rsidRDefault="00CC38FC" w:rsidP="007B53CE">
      <w:pPr>
        <w:rPr>
          <w:b w:val="0"/>
          <w:bCs/>
          <w:lang w:val="es-MX"/>
        </w:rPr>
      </w:pPr>
    </w:p>
    <w:p w14:paraId="7EBB0D4E" w14:textId="66204E9C" w:rsidR="00CC38FC" w:rsidRDefault="00CC38FC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También podremos filtrar por apellido</w:t>
      </w:r>
    </w:p>
    <w:p w14:paraId="0074A904" w14:textId="1684B8FA" w:rsidR="00CC38FC" w:rsidRDefault="00CC38FC" w:rsidP="007B53CE">
      <w:pPr>
        <w:rPr>
          <w:b w:val="0"/>
          <w:bCs/>
          <w:lang w:val="es-MX"/>
        </w:rPr>
      </w:pPr>
    </w:p>
    <w:p w14:paraId="7CB8FCF9" w14:textId="75D6B7E8" w:rsidR="00CC38FC" w:rsidRDefault="00CC38FC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2124D8C5" wp14:editId="7530DF54">
            <wp:extent cx="2545202" cy="946902"/>
            <wp:effectExtent l="0" t="0" r="7620" b="571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57839" cy="95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34C5" w14:textId="67C0B8D0" w:rsidR="00CC38FC" w:rsidRDefault="00CC38FC" w:rsidP="007B53CE">
      <w:pPr>
        <w:rPr>
          <w:b w:val="0"/>
          <w:bCs/>
          <w:lang w:val="es-MX"/>
        </w:rPr>
      </w:pPr>
    </w:p>
    <w:p w14:paraId="40E5B20A" w14:textId="677EE15F" w:rsidR="00CC38FC" w:rsidRDefault="007C4389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6985F6E" wp14:editId="613F0B2C">
                <wp:simplePos x="0" y="0"/>
                <wp:positionH relativeFrom="margin">
                  <wp:posOffset>1240404</wp:posOffset>
                </wp:positionH>
                <wp:positionV relativeFrom="paragraph">
                  <wp:posOffset>235364</wp:posOffset>
                </wp:positionV>
                <wp:extent cx="452755" cy="620202"/>
                <wp:effectExtent l="0" t="0" r="23495" b="27940"/>
                <wp:wrapNone/>
                <wp:docPr id="172" name="Rectángulo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62020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4DCA33" id="Rectángulo 172" o:spid="_x0000_s1026" style="position:absolute;margin-left:97.65pt;margin-top:18.55pt;width:35.65pt;height:48.8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CC38FC">
        <w:rPr>
          <w:noProof/>
        </w:rPr>
        <w:drawing>
          <wp:inline distT="0" distB="0" distL="0" distR="0" wp14:anchorId="5A77D71B" wp14:editId="29B85BFA">
            <wp:extent cx="5117080" cy="1055646"/>
            <wp:effectExtent l="0" t="0" r="762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34312" cy="105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B267" w14:textId="4590F641" w:rsidR="00CC38FC" w:rsidRDefault="00CC38FC" w:rsidP="007B53CE">
      <w:pPr>
        <w:rPr>
          <w:b w:val="0"/>
          <w:bCs/>
          <w:lang w:val="es-MX"/>
        </w:rPr>
      </w:pPr>
    </w:p>
    <w:p w14:paraId="6543F779" w14:textId="074F89DF" w:rsidR="00CC38FC" w:rsidRDefault="00CC38FC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Filtrar por correo</w:t>
      </w:r>
    </w:p>
    <w:p w14:paraId="1168DC26" w14:textId="7ED250C1" w:rsidR="00CC38FC" w:rsidRDefault="00CC38FC" w:rsidP="007B53CE">
      <w:pPr>
        <w:rPr>
          <w:b w:val="0"/>
          <w:bCs/>
          <w:lang w:val="es-MX"/>
        </w:rPr>
      </w:pPr>
    </w:p>
    <w:p w14:paraId="6570E9BB" w14:textId="3E4F8779" w:rsidR="00CC38FC" w:rsidRDefault="00CC38FC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18B13E04" wp14:editId="449C615A">
            <wp:extent cx="3265390" cy="1161144"/>
            <wp:effectExtent l="0" t="0" r="0" b="127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83402" cy="116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F544" w14:textId="6829F00B" w:rsidR="00CC38FC" w:rsidRDefault="00CC38FC" w:rsidP="007B53CE">
      <w:pPr>
        <w:rPr>
          <w:b w:val="0"/>
          <w:bCs/>
          <w:lang w:val="es-MX"/>
        </w:rPr>
      </w:pPr>
    </w:p>
    <w:p w14:paraId="6A5ABFEE" w14:textId="0998E33D" w:rsidR="007C4389" w:rsidRDefault="007C4389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95259F3" wp14:editId="3B921CC8">
                <wp:simplePos x="0" y="0"/>
                <wp:positionH relativeFrom="margin">
                  <wp:posOffset>2124986</wp:posOffset>
                </wp:positionH>
                <wp:positionV relativeFrom="paragraph">
                  <wp:posOffset>429508</wp:posOffset>
                </wp:positionV>
                <wp:extent cx="1113183" cy="262365"/>
                <wp:effectExtent l="0" t="0" r="10795" b="23495"/>
                <wp:wrapNone/>
                <wp:docPr id="173" name="Rectángulo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183" cy="26236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D2689F" id="Rectángulo 173" o:spid="_x0000_s1026" style="position:absolute;margin-left:167.3pt;margin-top:33.8pt;width:87.65pt;height:20.6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71A2556" wp14:editId="6632EBF9">
            <wp:extent cx="6371590" cy="94107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65CE" w14:textId="2E794230" w:rsidR="007C4389" w:rsidRDefault="007C4389" w:rsidP="007B53CE">
      <w:pPr>
        <w:rPr>
          <w:b w:val="0"/>
          <w:bCs/>
          <w:lang w:val="es-MX"/>
        </w:rPr>
      </w:pPr>
    </w:p>
    <w:p w14:paraId="7CED07AC" w14:textId="1029C5C1" w:rsidR="007C4389" w:rsidRDefault="007C4389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Por cargo</w:t>
      </w:r>
    </w:p>
    <w:p w14:paraId="2D942ECB" w14:textId="28D3E5A2" w:rsidR="007C4389" w:rsidRDefault="007C4389" w:rsidP="007B53CE">
      <w:pPr>
        <w:rPr>
          <w:b w:val="0"/>
          <w:bCs/>
          <w:lang w:val="es-MX"/>
        </w:rPr>
      </w:pPr>
    </w:p>
    <w:p w14:paraId="641D410E" w14:textId="60225A9D" w:rsidR="007C4389" w:rsidRDefault="007C4389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1750D5EF" wp14:editId="0F08D00E">
            <wp:extent cx="3662956" cy="1341210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74071" cy="13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1559" w14:textId="5B6EC8C7" w:rsidR="007C4389" w:rsidRDefault="007C4389" w:rsidP="007B53CE">
      <w:pPr>
        <w:rPr>
          <w:b w:val="0"/>
          <w:bCs/>
          <w:lang w:val="es-MX"/>
        </w:rPr>
      </w:pPr>
    </w:p>
    <w:p w14:paraId="44196524" w14:textId="5182CEA8" w:rsidR="007C4389" w:rsidRDefault="007C4389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59DCE6BC" wp14:editId="499AC4F5">
                <wp:simplePos x="0" y="0"/>
                <wp:positionH relativeFrom="margin">
                  <wp:posOffset>3858371</wp:posOffset>
                </wp:positionH>
                <wp:positionV relativeFrom="paragraph">
                  <wp:posOffset>432131</wp:posOffset>
                </wp:positionV>
                <wp:extent cx="412888" cy="755374"/>
                <wp:effectExtent l="0" t="0" r="25400" b="26035"/>
                <wp:wrapNone/>
                <wp:docPr id="174" name="Rectángulo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888" cy="75537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89578" id="Rectángulo 174" o:spid="_x0000_s1026" style="position:absolute;margin-left:303.8pt;margin-top:34.05pt;width:32.5pt;height:59.5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D4CE933" wp14:editId="168BA9F5">
            <wp:extent cx="5873418" cy="1408940"/>
            <wp:effectExtent l="0" t="0" r="0" b="127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78451" cy="141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F333" w14:textId="74982061" w:rsidR="007C4389" w:rsidRDefault="007C4389" w:rsidP="007B53CE">
      <w:pPr>
        <w:rPr>
          <w:b w:val="0"/>
          <w:bCs/>
          <w:lang w:val="es-MX"/>
        </w:rPr>
      </w:pPr>
    </w:p>
    <w:p w14:paraId="0B1F0DB8" w14:textId="63AFB837" w:rsidR="007C4389" w:rsidRDefault="007C4389" w:rsidP="007B53CE">
      <w:pPr>
        <w:rPr>
          <w:b w:val="0"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673B06BF" wp14:editId="5764E6FE">
            <wp:extent cx="3074560" cy="1107074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85438" cy="111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F1DF" w14:textId="6077397E" w:rsidR="00CC38FC" w:rsidRDefault="00CC38FC" w:rsidP="007B53CE">
      <w:pPr>
        <w:rPr>
          <w:b w:val="0"/>
          <w:bCs/>
          <w:lang w:val="es-MX"/>
        </w:rPr>
      </w:pPr>
    </w:p>
    <w:p w14:paraId="4CD6991F" w14:textId="4CC16F9F" w:rsidR="00CC38FC" w:rsidRDefault="007C4389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D1F23EA" wp14:editId="048A67EC">
                <wp:simplePos x="0" y="0"/>
                <wp:positionH relativeFrom="margin">
                  <wp:posOffset>4160520</wp:posOffset>
                </wp:positionH>
                <wp:positionV relativeFrom="paragraph">
                  <wp:posOffset>394031</wp:posOffset>
                </wp:positionV>
                <wp:extent cx="437322" cy="588397"/>
                <wp:effectExtent l="0" t="0" r="20320" b="21590"/>
                <wp:wrapNone/>
                <wp:docPr id="178" name="Rectángulo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2" cy="58839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656ED" id="Rectángulo 178" o:spid="_x0000_s1026" style="position:absolute;margin-left:327.6pt;margin-top:31.05pt;width:34.45pt;height:46.3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662BBC6" wp14:editId="49959A80">
            <wp:extent cx="6371590" cy="1125220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0B04" w14:textId="4E8773A4" w:rsidR="007C4389" w:rsidRDefault="007C4389" w:rsidP="007B53CE">
      <w:pPr>
        <w:rPr>
          <w:b w:val="0"/>
          <w:bCs/>
          <w:lang w:val="es-MX"/>
        </w:rPr>
      </w:pPr>
    </w:p>
    <w:p w14:paraId="388967EE" w14:textId="14D4EABC" w:rsidR="007C4389" w:rsidRDefault="007C4389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Y también tendremos la posibilidad de modificar y eliminar nuestros empleados (esto ya lo explicamos en la página 11)</w:t>
      </w:r>
    </w:p>
    <w:p w14:paraId="5B20C6F5" w14:textId="473DF8C7" w:rsidR="007C4389" w:rsidRDefault="007C4389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4121BBE6" wp14:editId="6BA32303">
            <wp:extent cx="2413932" cy="1712204"/>
            <wp:effectExtent l="0" t="0" r="5715" b="254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19220" cy="171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B2E6" w14:textId="0444FBC6" w:rsidR="007C4389" w:rsidRDefault="007C4389" w:rsidP="007B53CE">
      <w:pPr>
        <w:rPr>
          <w:b w:val="0"/>
          <w:bCs/>
          <w:lang w:val="es-MX"/>
        </w:rPr>
      </w:pPr>
    </w:p>
    <w:p w14:paraId="657B82B7" w14:textId="6711A474" w:rsidR="007C4389" w:rsidRDefault="007C4389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Ahora pasemos al buscador de productos</w:t>
      </w:r>
    </w:p>
    <w:p w14:paraId="2ADEF6A5" w14:textId="46A8DF20" w:rsidR="007C4389" w:rsidRDefault="007C4389" w:rsidP="007B53CE">
      <w:pPr>
        <w:rPr>
          <w:b w:val="0"/>
          <w:bCs/>
          <w:lang w:val="es-MX"/>
        </w:rPr>
      </w:pPr>
    </w:p>
    <w:p w14:paraId="57849787" w14:textId="1D2B1F92" w:rsidR="007C4389" w:rsidRDefault="007C4389" w:rsidP="007B53CE">
      <w:pPr>
        <w:rPr>
          <w:b w:val="0"/>
          <w:bCs/>
          <w:lang w:val="es-MX"/>
        </w:rPr>
      </w:pPr>
      <w:r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A66F304" wp14:editId="2A3A2802">
                <wp:simplePos x="0" y="0"/>
                <wp:positionH relativeFrom="column">
                  <wp:posOffset>3035944</wp:posOffset>
                </wp:positionH>
                <wp:positionV relativeFrom="paragraph">
                  <wp:posOffset>797740</wp:posOffset>
                </wp:positionV>
                <wp:extent cx="232012" cy="129654"/>
                <wp:effectExtent l="0" t="0" r="73025" b="60960"/>
                <wp:wrapNone/>
                <wp:docPr id="185" name="Conector recto de flecha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012" cy="1296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F1D360" id="Conector recto de flecha 185" o:spid="_x0000_s1026" type="#_x0000_t32" style="position:absolute;margin-left:239.05pt;margin-top:62.8pt;width:18.25pt;height:10.2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2850DAE8" wp14:editId="3F1EF4C0">
                <wp:simplePos x="0" y="0"/>
                <wp:positionH relativeFrom="margin">
                  <wp:posOffset>3336194</wp:posOffset>
                </wp:positionH>
                <wp:positionV relativeFrom="paragraph">
                  <wp:posOffset>736325</wp:posOffset>
                </wp:positionV>
                <wp:extent cx="286603" cy="327547"/>
                <wp:effectExtent l="0" t="0" r="18415" b="15875"/>
                <wp:wrapNone/>
                <wp:docPr id="184" name="Rectángulo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603" cy="32754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C75864" id="Rectángulo 184" o:spid="_x0000_s1026" style="position:absolute;margin-left:262.7pt;margin-top:58pt;width:22.55pt;height:25.8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B3DBB6A" wp14:editId="0F464433">
            <wp:extent cx="4744334" cy="1879010"/>
            <wp:effectExtent l="0" t="0" r="0" b="698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49633" cy="188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CA25" w14:textId="08D9A9C4" w:rsidR="007C4389" w:rsidRDefault="007C4389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Si damos clic en la lupa sin escribir nada, nos traerá todos los productos creados (lo mismo pasa con el de empleados)</w:t>
      </w:r>
    </w:p>
    <w:p w14:paraId="1092B788" w14:textId="21528A7D" w:rsidR="007C4389" w:rsidRDefault="007C4389" w:rsidP="007B53CE">
      <w:pPr>
        <w:rPr>
          <w:b w:val="0"/>
          <w:bCs/>
          <w:lang w:val="es-MX"/>
        </w:rPr>
      </w:pPr>
    </w:p>
    <w:p w14:paraId="76979F6B" w14:textId="50771117" w:rsidR="007C4389" w:rsidRDefault="007C4389" w:rsidP="007B53CE">
      <w:pPr>
        <w:rPr>
          <w:b w:val="0"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3CE9FAB9" wp14:editId="50EF66D5">
            <wp:extent cx="5701812" cy="2788398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04340" cy="278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8231" w14:textId="030D58EA" w:rsidR="007C4389" w:rsidRDefault="007C4389" w:rsidP="007B53CE">
      <w:pPr>
        <w:rPr>
          <w:b w:val="0"/>
          <w:bCs/>
          <w:lang w:val="es-MX"/>
        </w:rPr>
      </w:pPr>
    </w:p>
    <w:p w14:paraId="3218CB19" w14:textId="0337F812" w:rsidR="007C4389" w:rsidRDefault="007C4389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Al igual que en empleado podremos filtrar por lo que queramos</w:t>
      </w:r>
      <w:r w:rsidR="00253FF1">
        <w:rPr>
          <w:b w:val="0"/>
          <w:bCs/>
          <w:lang w:val="es-MX"/>
        </w:rPr>
        <w:t>, código, nombre, cantidad, fechas registro y editado, categoría, marca proveedor, y finalmente tendremos las acciones, de modificar y eliminar (explicado en la página 18)</w:t>
      </w:r>
    </w:p>
    <w:p w14:paraId="24102D82" w14:textId="1BAEA1B4" w:rsidR="00253FF1" w:rsidRDefault="00253FF1" w:rsidP="007B53CE">
      <w:pPr>
        <w:rPr>
          <w:b w:val="0"/>
          <w:bCs/>
          <w:lang w:val="es-MX"/>
        </w:rPr>
      </w:pPr>
    </w:p>
    <w:p w14:paraId="157E4930" w14:textId="1F6618F5" w:rsidR="00253FF1" w:rsidRDefault="00253FF1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2AD82F25" wp14:editId="5077E2B2">
            <wp:extent cx="2508218" cy="1751384"/>
            <wp:effectExtent l="0" t="0" r="6985" b="127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11498" cy="175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8A3F" w14:textId="77777777" w:rsidR="00253FF1" w:rsidRDefault="00253FF1" w:rsidP="007B53CE">
      <w:pPr>
        <w:rPr>
          <w:b w:val="0"/>
          <w:bCs/>
          <w:lang w:val="es-MX"/>
        </w:rPr>
      </w:pPr>
    </w:p>
    <w:p w14:paraId="00689ED5" w14:textId="45F67C43" w:rsidR="00253FF1" w:rsidRDefault="00253FF1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Acá filtraremos por nombre</w:t>
      </w:r>
    </w:p>
    <w:p w14:paraId="1C09DEDF" w14:textId="77777777" w:rsidR="00253FF1" w:rsidRDefault="00253FF1" w:rsidP="007B53CE">
      <w:pPr>
        <w:rPr>
          <w:b w:val="0"/>
          <w:bCs/>
          <w:lang w:val="es-MX"/>
        </w:rPr>
      </w:pPr>
    </w:p>
    <w:p w14:paraId="084FE924" w14:textId="33339C8A" w:rsidR="00253FF1" w:rsidRDefault="00253FF1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5A8BD9F3" wp14:editId="5D7DFD33">
            <wp:extent cx="3441150" cy="1296690"/>
            <wp:effectExtent l="0" t="0" r="6985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48754" cy="129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1B66" w14:textId="5E1B5EDE" w:rsidR="00253FF1" w:rsidRDefault="00253FF1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5B1360CF" wp14:editId="3ADAD28B">
                <wp:simplePos x="0" y="0"/>
                <wp:positionH relativeFrom="margin">
                  <wp:posOffset>947809</wp:posOffset>
                </wp:positionH>
                <wp:positionV relativeFrom="paragraph">
                  <wp:posOffset>486258</wp:posOffset>
                </wp:positionV>
                <wp:extent cx="375313" cy="484496"/>
                <wp:effectExtent l="0" t="0" r="24765" b="11430"/>
                <wp:wrapNone/>
                <wp:docPr id="188" name="Rectángulo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313" cy="48449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F5B6C" id="Rectángulo 188" o:spid="_x0000_s1026" style="position:absolute;margin-left:74.65pt;margin-top:38.3pt;width:29.55pt;height:38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3A8F059" wp14:editId="217B476B">
            <wp:extent cx="6371590" cy="1283970"/>
            <wp:effectExtent l="0" t="0" r="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B745" w14:textId="5E0932D9" w:rsidR="007B53CE" w:rsidRDefault="007B53CE" w:rsidP="007B53CE">
      <w:pPr>
        <w:rPr>
          <w:b w:val="0"/>
          <w:bCs/>
          <w:lang w:val="es-MX"/>
        </w:rPr>
      </w:pPr>
    </w:p>
    <w:p w14:paraId="21F08B12" w14:textId="05DED16E" w:rsidR="00253FF1" w:rsidRDefault="00253FF1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También por cantidad u código, o cualquier campo que contenga un “5”</w:t>
      </w:r>
    </w:p>
    <w:p w14:paraId="14DDE21C" w14:textId="77777777" w:rsidR="00253FF1" w:rsidRDefault="00253FF1" w:rsidP="007B53CE">
      <w:pPr>
        <w:rPr>
          <w:b w:val="0"/>
          <w:bCs/>
          <w:lang w:val="es-MX"/>
        </w:rPr>
      </w:pPr>
    </w:p>
    <w:p w14:paraId="65118349" w14:textId="1F37FEFA" w:rsidR="00253FF1" w:rsidRDefault="00253FF1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69E22558" wp14:editId="53C05A51">
            <wp:extent cx="3308998" cy="1238648"/>
            <wp:effectExtent l="0" t="0" r="5715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20144" cy="1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7624" w14:textId="4AEA1B32" w:rsidR="00253FF1" w:rsidRDefault="00253FF1" w:rsidP="007B53CE">
      <w:pPr>
        <w:rPr>
          <w:b w:val="0"/>
          <w:bCs/>
          <w:lang w:val="es-MX"/>
        </w:rPr>
      </w:pPr>
    </w:p>
    <w:p w14:paraId="12221805" w14:textId="15348180" w:rsidR="00253FF1" w:rsidRDefault="00253FF1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80BBE43" wp14:editId="0EB6DF74">
                <wp:simplePos x="0" y="0"/>
                <wp:positionH relativeFrom="margin">
                  <wp:posOffset>2339956</wp:posOffset>
                </wp:positionH>
                <wp:positionV relativeFrom="paragraph">
                  <wp:posOffset>577490</wp:posOffset>
                </wp:positionV>
                <wp:extent cx="375313" cy="484496"/>
                <wp:effectExtent l="0" t="0" r="24765" b="11430"/>
                <wp:wrapNone/>
                <wp:docPr id="193" name="Rectángul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313" cy="48449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B7A7F6" id="Rectángulo 193" o:spid="_x0000_s1026" style="position:absolute;margin-left:184.25pt;margin-top:45.45pt;width:29.55pt;height:38.1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2C5FF52" wp14:editId="7566CC12">
                <wp:simplePos x="0" y="0"/>
                <wp:positionH relativeFrom="margin">
                  <wp:posOffset>422398</wp:posOffset>
                </wp:positionH>
                <wp:positionV relativeFrom="paragraph">
                  <wp:posOffset>1334485</wp:posOffset>
                </wp:positionV>
                <wp:extent cx="225188" cy="272955"/>
                <wp:effectExtent l="0" t="0" r="22860" b="13335"/>
                <wp:wrapNone/>
                <wp:docPr id="192" name="Rectángul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88" cy="27295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CD24D" id="Rectángulo 192" o:spid="_x0000_s1026" style="position:absolute;margin-left:33.25pt;margin-top:105.1pt;width:17.75pt;height:21.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1955AB21" wp14:editId="0764DA7D">
                <wp:simplePos x="0" y="0"/>
                <wp:positionH relativeFrom="margin">
                  <wp:posOffset>1664392</wp:posOffset>
                </wp:positionH>
                <wp:positionV relativeFrom="paragraph">
                  <wp:posOffset>1635191</wp:posOffset>
                </wp:positionV>
                <wp:extent cx="375313" cy="484496"/>
                <wp:effectExtent l="0" t="0" r="24765" b="11430"/>
                <wp:wrapNone/>
                <wp:docPr id="191" name="Rectángul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313" cy="48449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7A536" id="Rectángulo 191" o:spid="_x0000_s1026" style="position:absolute;margin-left:131.05pt;margin-top:128.75pt;width:29.55pt;height:38.15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9791E7F" wp14:editId="2AB935AF">
            <wp:extent cx="6371590" cy="2926715"/>
            <wp:effectExtent l="0" t="0" r="0" b="698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DB1E" w14:textId="5DDAC4EF" w:rsidR="00253FF1" w:rsidRDefault="00253FF1" w:rsidP="007B53CE">
      <w:pPr>
        <w:rPr>
          <w:b w:val="0"/>
          <w:bCs/>
          <w:lang w:val="es-MX"/>
        </w:rPr>
      </w:pPr>
    </w:p>
    <w:p w14:paraId="2CC1DB68" w14:textId="239760C3" w:rsidR="00253FF1" w:rsidRDefault="00253FF1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Acá filtraremos por categoría (Enseres)</w:t>
      </w:r>
    </w:p>
    <w:p w14:paraId="3772D804" w14:textId="73E1A11B" w:rsidR="00253FF1" w:rsidRDefault="00253FF1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5E299D69" wp14:editId="2E9D6852">
            <wp:extent cx="2759038" cy="1011060"/>
            <wp:effectExtent l="0" t="0" r="381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72881" cy="101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7322" w14:textId="77777777" w:rsidR="00253FF1" w:rsidRDefault="00253FF1" w:rsidP="007B53CE">
      <w:pPr>
        <w:rPr>
          <w:b w:val="0"/>
          <w:bCs/>
          <w:lang w:val="es-MX"/>
        </w:rPr>
      </w:pPr>
    </w:p>
    <w:p w14:paraId="071305B9" w14:textId="3E4BA173" w:rsidR="00253FF1" w:rsidRDefault="00253FF1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1A9D79D" wp14:editId="3B03354A">
                <wp:simplePos x="0" y="0"/>
                <wp:positionH relativeFrom="margin">
                  <wp:posOffset>3650094</wp:posOffset>
                </wp:positionH>
                <wp:positionV relativeFrom="paragraph">
                  <wp:posOffset>566476</wp:posOffset>
                </wp:positionV>
                <wp:extent cx="375313" cy="730155"/>
                <wp:effectExtent l="0" t="0" r="24765" b="13335"/>
                <wp:wrapNone/>
                <wp:docPr id="198" name="Rectángul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313" cy="73015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BA9546" id="Rectángulo 198" o:spid="_x0000_s1026" style="position:absolute;margin-left:287.4pt;margin-top:44.6pt;width:29.55pt;height:57.5pt;z-index:25196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7562360" wp14:editId="24AF3132">
            <wp:extent cx="6371590" cy="1378585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9037" w14:textId="4A128D35" w:rsidR="00253FF1" w:rsidRDefault="00253FF1" w:rsidP="007B53CE">
      <w:pPr>
        <w:rPr>
          <w:b w:val="0"/>
          <w:bCs/>
          <w:lang w:val="es-MX"/>
        </w:rPr>
      </w:pPr>
    </w:p>
    <w:p w14:paraId="44C01494" w14:textId="1AC94072" w:rsidR="00253FF1" w:rsidRDefault="00253FF1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Por marca (</w:t>
      </w:r>
      <w:proofErr w:type="spellStart"/>
      <w:r>
        <w:rPr>
          <w:b w:val="0"/>
          <w:bCs/>
          <w:lang w:val="es-MX"/>
        </w:rPr>
        <w:t>Saltin</w:t>
      </w:r>
      <w:proofErr w:type="spellEnd"/>
      <w:r>
        <w:rPr>
          <w:b w:val="0"/>
          <w:bCs/>
          <w:lang w:val="es-MX"/>
        </w:rPr>
        <w:t>)</w:t>
      </w:r>
    </w:p>
    <w:p w14:paraId="35BA0DD6" w14:textId="457D7940" w:rsidR="00253FF1" w:rsidRDefault="00253FF1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2AC1FA79" wp14:editId="68B6BCFF">
            <wp:extent cx="2813352" cy="978812"/>
            <wp:effectExtent l="0" t="0" r="635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24116" cy="98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5454" w14:textId="3D2D10AE" w:rsidR="00253FF1" w:rsidRDefault="00253FF1" w:rsidP="007B53CE">
      <w:pPr>
        <w:rPr>
          <w:b w:val="0"/>
          <w:bCs/>
          <w:lang w:val="es-MX"/>
        </w:rPr>
      </w:pPr>
    </w:p>
    <w:p w14:paraId="04E5A7ED" w14:textId="12A5CE39" w:rsidR="00253FF1" w:rsidRDefault="00253FF1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559C6EBF" wp14:editId="45D79FB1">
                <wp:simplePos x="0" y="0"/>
                <wp:positionH relativeFrom="margin">
                  <wp:posOffset>3336158</wp:posOffset>
                </wp:positionH>
                <wp:positionV relativeFrom="paragraph">
                  <wp:posOffset>370414</wp:posOffset>
                </wp:positionV>
                <wp:extent cx="375313" cy="224648"/>
                <wp:effectExtent l="0" t="0" r="24765" b="23495"/>
                <wp:wrapNone/>
                <wp:docPr id="207" name="Rectángul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313" cy="22464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395B3B" id="Rectángulo 207" o:spid="_x0000_s1026" style="position:absolute;margin-left:262.7pt;margin-top:29.15pt;width:29.55pt;height:17.7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888CD5D" wp14:editId="79B8FF6C">
            <wp:extent cx="5007254" cy="801938"/>
            <wp:effectExtent l="0" t="0" r="3175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64183" cy="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1142" w14:textId="198B007C" w:rsidR="00B47438" w:rsidRDefault="00B47438" w:rsidP="007B53CE">
      <w:pPr>
        <w:rPr>
          <w:b w:val="0"/>
          <w:bCs/>
          <w:lang w:val="es-MX"/>
        </w:rPr>
      </w:pPr>
    </w:p>
    <w:p w14:paraId="049E4CB9" w14:textId="19CE044D" w:rsidR="00B47438" w:rsidRDefault="00B47438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Y por proveedor (Jamar)</w:t>
      </w:r>
    </w:p>
    <w:p w14:paraId="13C38917" w14:textId="77777777" w:rsidR="00253FF1" w:rsidRDefault="00253FF1" w:rsidP="007B53CE">
      <w:pPr>
        <w:rPr>
          <w:b w:val="0"/>
          <w:bCs/>
          <w:lang w:val="es-MX"/>
        </w:rPr>
      </w:pPr>
    </w:p>
    <w:p w14:paraId="797327BB" w14:textId="05A9C5EC" w:rsidR="00253FF1" w:rsidRDefault="00B47438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3579DB03" wp14:editId="76AA7DD2">
            <wp:extent cx="2486910" cy="900184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02874" cy="90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A01C" w14:textId="77777777" w:rsidR="00B47438" w:rsidRDefault="00B47438" w:rsidP="007B53CE">
      <w:pPr>
        <w:rPr>
          <w:b w:val="0"/>
          <w:bCs/>
          <w:lang w:val="es-MX"/>
        </w:rPr>
      </w:pPr>
    </w:p>
    <w:p w14:paraId="25CFBFF1" w14:textId="63C470A3" w:rsidR="00B47438" w:rsidRDefault="00B47438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22203CC" wp14:editId="0E6B219C">
                <wp:simplePos x="0" y="0"/>
                <wp:positionH relativeFrom="margin">
                  <wp:posOffset>4939807</wp:posOffset>
                </wp:positionH>
                <wp:positionV relativeFrom="paragraph">
                  <wp:posOffset>512682</wp:posOffset>
                </wp:positionV>
                <wp:extent cx="375313" cy="716507"/>
                <wp:effectExtent l="0" t="0" r="24765" b="26670"/>
                <wp:wrapNone/>
                <wp:docPr id="240" name="Rectángulo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313" cy="716507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4134C" id="Rectángulo 240" o:spid="_x0000_s1026" style="position:absolute;margin-left:388.95pt;margin-top:40.35pt;width:29.55pt;height:56.4pt;z-index:2519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31DCBE6" wp14:editId="70077776">
            <wp:extent cx="6371590" cy="1543050"/>
            <wp:effectExtent l="0" t="0" r="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D959" w14:textId="67298B44" w:rsidR="00554F12" w:rsidRPr="00EE1C15" w:rsidRDefault="00554F12" w:rsidP="00EE1C15">
      <w:pPr>
        <w:pStyle w:val="Ttulo2"/>
        <w:rPr>
          <w:b/>
          <w:bCs/>
          <w:lang w:val="es-MX"/>
        </w:rPr>
      </w:pPr>
      <w:bookmarkStart w:id="71" w:name="_Toc107228867"/>
      <w:r w:rsidRPr="00EE1C15">
        <w:rPr>
          <w:b/>
          <w:bCs/>
          <w:lang w:val="es-MX"/>
        </w:rPr>
        <w:t>Proveedores</w:t>
      </w:r>
      <w:bookmarkEnd w:id="71"/>
    </w:p>
    <w:p w14:paraId="3FD0A531" w14:textId="77777777" w:rsidR="00554F12" w:rsidRPr="00554F12" w:rsidRDefault="00554F12" w:rsidP="00554F12">
      <w:pPr>
        <w:rPr>
          <w:lang w:val="es-MX"/>
        </w:rPr>
      </w:pPr>
    </w:p>
    <w:p w14:paraId="6B968EAE" w14:textId="425E1B72" w:rsidR="00B47438" w:rsidRDefault="00554F12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Finalizado este apartado ahora pasamos a “proveedores”</w:t>
      </w:r>
    </w:p>
    <w:p w14:paraId="2F4FCBAB" w14:textId="23451E23" w:rsidR="00554F12" w:rsidRDefault="00554F12" w:rsidP="007B53CE">
      <w:pPr>
        <w:rPr>
          <w:b w:val="0"/>
          <w:bCs/>
          <w:lang w:val="es-MX"/>
        </w:rPr>
      </w:pPr>
    </w:p>
    <w:p w14:paraId="2DA1F557" w14:textId="14D03AAB" w:rsidR="00554F12" w:rsidRDefault="00554F12" w:rsidP="007B53CE">
      <w:pPr>
        <w:rPr>
          <w:b w:val="0"/>
          <w:bCs/>
          <w:lang w:val="es-MX"/>
        </w:rPr>
      </w:pPr>
      <w:r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13676321" wp14:editId="650F5084">
                <wp:simplePos x="0" y="0"/>
                <wp:positionH relativeFrom="column">
                  <wp:posOffset>463341</wp:posOffset>
                </wp:positionH>
                <wp:positionV relativeFrom="paragraph">
                  <wp:posOffset>2509890</wp:posOffset>
                </wp:positionV>
                <wp:extent cx="388962" cy="150125"/>
                <wp:effectExtent l="0" t="0" r="68580" b="59690"/>
                <wp:wrapNone/>
                <wp:docPr id="243" name="Conector recto de flecha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8962" cy="150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C4D70F" id="Conector recto de flecha 243" o:spid="_x0000_s1026" type="#_x0000_t32" style="position:absolute;margin-left:36.5pt;margin-top:197.65pt;width:30.65pt;height:11.8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" strokecolor="red" strokeweight="1pt">
                <v:stroke endarrow="block"/>
              </v:shape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9B67FA7" wp14:editId="1520C6D3">
                <wp:simplePos x="0" y="0"/>
                <wp:positionH relativeFrom="margin">
                  <wp:posOffset>947837</wp:posOffset>
                </wp:positionH>
                <wp:positionV relativeFrom="paragraph">
                  <wp:posOffset>2557657</wp:posOffset>
                </wp:positionV>
                <wp:extent cx="600502" cy="204716"/>
                <wp:effectExtent l="0" t="0" r="28575" b="24130"/>
                <wp:wrapNone/>
                <wp:docPr id="242" name="Rectángul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502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1B794C" id="Rectángulo 242" o:spid="_x0000_s1026" style="position:absolute;margin-left:74.65pt;margin-top:201.4pt;width:47.3pt;height:16.1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554F12">
        <w:rPr>
          <w:b w:val="0"/>
          <w:bCs/>
          <w:lang w:val="es-MX"/>
        </w:rPr>
        <w:drawing>
          <wp:inline distT="0" distB="0" distL="0" distR="0" wp14:anchorId="2BC6B430" wp14:editId="7C34AF64">
            <wp:extent cx="6371590" cy="2925445"/>
            <wp:effectExtent l="0" t="0" r="0" b="825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E940" w14:textId="598A0411" w:rsidR="00554F12" w:rsidRDefault="00554F12" w:rsidP="007B53CE">
      <w:pPr>
        <w:rPr>
          <w:b w:val="0"/>
          <w:bCs/>
          <w:lang w:val="es-MX"/>
        </w:rPr>
      </w:pPr>
    </w:p>
    <w:p w14:paraId="1ECAF122" w14:textId="3A7979AC" w:rsidR="00554F12" w:rsidRDefault="00554F12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Al dar clic en el botón tendremos esta pantalla, donde tendremos todas las acciones para proveedores, visualizaremos la tabla con todos los creados, y podremos agregar, modificar y eliminar proveedores, vamos a agregar</w:t>
      </w:r>
    </w:p>
    <w:p w14:paraId="613D92A0" w14:textId="77777777" w:rsidR="00554F12" w:rsidRDefault="00554F12" w:rsidP="007B53CE">
      <w:pPr>
        <w:rPr>
          <w:b w:val="0"/>
          <w:bCs/>
          <w:lang w:val="es-MX"/>
        </w:rPr>
      </w:pPr>
    </w:p>
    <w:p w14:paraId="60A21B99" w14:textId="122EE77C" w:rsidR="00554F12" w:rsidRDefault="00554F12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3CBF4705" wp14:editId="2325F95D">
                <wp:simplePos x="0" y="0"/>
                <wp:positionH relativeFrom="margin">
                  <wp:posOffset>347336</wp:posOffset>
                </wp:positionH>
                <wp:positionV relativeFrom="paragraph">
                  <wp:posOffset>20510</wp:posOffset>
                </wp:positionV>
                <wp:extent cx="648268" cy="204716"/>
                <wp:effectExtent l="0" t="0" r="19050" b="24130"/>
                <wp:wrapNone/>
                <wp:docPr id="245" name="Rectángul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268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BEAEE" id="Rectángulo 245" o:spid="_x0000_s1026" style="position:absolute;margin-left:27.35pt;margin-top:1.6pt;width:51.05pt;height:16.1pt;z-index:2519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F1D5966" wp14:editId="0CFF72C3">
            <wp:extent cx="5201710" cy="2515318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06514" cy="251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2DFB" w14:textId="59B7B6EC" w:rsidR="00554F12" w:rsidRDefault="00554F12" w:rsidP="007B53CE">
      <w:pPr>
        <w:rPr>
          <w:b w:val="0"/>
          <w:bCs/>
          <w:lang w:val="es-MX"/>
        </w:rPr>
      </w:pPr>
    </w:p>
    <w:p w14:paraId="77F1532C" w14:textId="4153494A" w:rsidR="00554F12" w:rsidRDefault="00554F12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Al dar clic en “agregar proveedor”</w:t>
      </w:r>
    </w:p>
    <w:p w14:paraId="332F6A55" w14:textId="4CF5B135" w:rsidR="00554F12" w:rsidRDefault="00554F12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Tendremos esta pantalla</w:t>
      </w:r>
    </w:p>
    <w:p w14:paraId="089C1BEB" w14:textId="15AF5F68" w:rsidR="00554F12" w:rsidRDefault="00554F12" w:rsidP="007B53CE">
      <w:pPr>
        <w:rPr>
          <w:b w:val="0"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2F63F336" wp14:editId="7B6B8226">
            <wp:extent cx="3263922" cy="1963752"/>
            <wp:effectExtent l="0" t="0" r="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72498" cy="196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612E" w14:textId="40DEE4F3" w:rsidR="00554F12" w:rsidRDefault="00554F12" w:rsidP="007B53CE">
      <w:pPr>
        <w:rPr>
          <w:b w:val="0"/>
          <w:bCs/>
          <w:lang w:val="es-MX"/>
        </w:rPr>
      </w:pPr>
    </w:p>
    <w:p w14:paraId="541C231E" w14:textId="5244DCC1" w:rsidR="00554F12" w:rsidRDefault="00554F12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Vamos a ponerle un nombre</w:t>
      </w:r>
    </w:p>
    <w:p w14:paraId="79BADA93" w14:textId="6AF086E3" w:rsidR="00554F12" w:rsidRDefault="00554F12" w:rsidP="007B53CE">
      <w:pPr>
        <w:rPr>
          <w:b w:val="0"/>
          <w:bCs/>
          <w:lang w:val="es-MX"/>
        </w:rPr>
      </w:pPr>
    </w:p>
    <w:p w14:paraId="53950367" w14:textId="24AAF21D" w:rsidR="00554F12" w:rsidRDefault="00554F12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1F6182BD" wp14:editId="082A3D43">
            <wp:extent cx="5762625" cy="447675"/>
            <wp:effectExtent l="0" t="0" r="9525" b="9525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192C" w14:textId="7C070B33" w:rsidR="00554F12" w:rsidRDefault="00554F12" w:rsidP="007B53CE">
      <w:pPr>
        <w:rPr>
          <w:b w:val="0"/>
          <w:bCs/>
          <w:lang w:val="es-MX"/>
        </w:rPr>
      </w:pPr>
    </w:p>
    <w:p w14:paraId="2D175B6D" w14:textId="0F0C98E6" w:rsidR="00554F12" w:rsidRDefault="00554F12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Si el proveedor ya existe nos arrojará esta validación</w:t>
      </w:r>
    </w:p>
    <w:p w14:paraId="0DDD4FDA" w14:textId="7E4D10D8" w:rsidR="00554F12" w:rsidRDefault="00554F12" w:rsidP="007B53CE">
      <w:pPr>
        <w:rPr>
          <w:b w:val="0"/>
          <w:bCs/>
          <w:lang w:val="es-MX"/>
        </w:rPr>
      </w:pPr>
    </w:p>
    <w:p w14:paraId="6D8C2694" w14:textId="715263DA" w:rsidR="00554F12" w:rsidRDefault="00554F12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05D08F02" wp14:editId="48ECC5A1">
                <wp:simplePos x="0" y="0"/>
                <wp:positionH relativeFrom="margin">
                  <wp:posOffset>1165870</wp:posOffset>
                </wp:positionH>
                <wp:positionV relativeFrom="paragraph">
                  <wp:posOffset>1387029</wp:posOffset>
                </wp:positionV>
                <wp:extent cx="648268" cy="204716"/>
                <wp:effectExtent l="0" t="0" r="19050" b="24130"/>
                <wp:wrapNone/>
                <wp:docPr id="252" name="Rectángul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268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59AC66" id="Rectángulo 252" o:spid="_x0000_s1026" style="position:absolute;margin-left:91.8pt;margin-top:109.2pt;width:51.05pt;height:16.1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92A13DA" wp14:editId="4382E3C5">
            <wp:extent cx="2954882" cy="2088926"/>
            <wp:effectExtent l="0" t="0" r="0" b="698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57054" cy="209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67C8" w14:textId="49AD26AD" w:rsidR="00554F12" w:rsidRDefault="00554F12" w:rsidP="007B53CE">
      <w:pPr>
        <w:rPr>
          <w:b w:val="0"/>
          <w:bCs/>
          <w:lang w:val="es-MX"/>
        </w:rPr>
      </w:pPr>
    </w:p>
    <w:p w14:paraId="12B18C2F" w14:textId="18B7E999" w:rsidR="00554F12" w:rsidRDefault="00554F12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Vamos a probar con otro nombre</w:t>
      </w:r>
    </w:p>
    <w:p w14:paraId="42B713CF" w14:textId="047FC2AC" w:rsidR="00554F12" w:rsidRDefault="00554F12" w:rsidP="007B53CE">
      <w:pPr>
        <w:rPr>
          <w:b w:val="0"/>
          <w:bCs/>
          <w:lang w:val="es-MX"/>
        </w:rPr>
      </w:pPr>
    </w:p>
    <w:p w14:paraId="345BE520" w14:textId="62894130" w:rsidR="00554F12" w:rsidRDefault="00554F12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55F05DA9" wp14:editId="01460586">
            <wp:extent cx="5724525" cy="419100"/>
            <wp:effectExtent l="0" t="0" r="9525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A787" w14:textId="1CA5BEC3" w:rsidR="00554F12" w:rsidRDefault="00554F12" w:rsidP="007B53CE">
      <w:pPr>
        <w:rPr>
          <w:b w:val="0"/>
          <w:bCs/>
          <w:lang w:val="es-MX"/>
        </w:rPr>
      </w:pPr>
    </w:p>
    <w:p w14:paraId="1D93F4B7" w14:textId="2D6AB028" w:rsidR="00554F12" w:rsidRDefault="00554F12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Y daremos clic en “registrar”</w:t>
      </w:r>
    </w:p>
    <w:p w14:paraId="70F4C598" w14:textId="398BC3BA" w:rsidR="00554F12" w:rsidRDefault="00554F12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41E0913C" wp14:editId="67FBA72B">
                <wp:simplePos x="0" y="0"/>
                <wp:positionH relativeFrom="margin">
                  <wp:posOffset>606690</wp:posOffset>
                </wp:positionH>
                <wp:positionV relativeFrom="paragraph">
                  <wp:posOffset>1453487</wp:posOffset>
                </wp:positionV>
                <wp:extent cx="648268" cy="204716"/>
                <wp:effectExtent l="0" t="0" r="19050" b="24130"/>
                <wp:wrapNone/>
                <wp:docPr id="253" name="Rectángul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268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54CC7" id="Rectángulo 253" o:spid="_x0000_s1026" style="position:absolute;margin-left:47.75pt;margin-top:114.45pt;width:51.05pt;height:16.1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7A7B496" wp14:editId="67C7A5E6">
            <wp:extent cx="3263922" cy="1963752"/>
            <wp:effectExtent l="0" t="0" r="0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72498" cy="196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0B37" w14:textId="163FFCAC" w:rsidR="00554F12" w:rsidRDefault="00554F12" w:rsidP="007B53CE">
      <w:pPr>
        <w:rPr>
          <w:b w:val="0"/>
          <w:bCs/>
          <w:lang w:val="es-MX"/>
        </w:rPr>
      </w:pPr>
    </w:p>
    <w:p w14:paraId="2FCD1519" w14:textId="61960E0C" w:rsidR="00554F12" w:rsidRDefault="00554F12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Nos arrojará esta pantalla de confirmación</w:t>
      </w:r>
    </w:p>
    <w:p w14:paraId="4C04BF6D" w14:textId="6D30A458" w:rsidR="00554F12" w:rsidRDefault="00554F12" w:rsidP="007B53CE">
      <w:pPr>
        <w:rPr>
          <w:b w:val="0"/>
          <w:bCs/>
          <w:lang w:val="es-MX"/>
        </w:rPr>
      </w:pPr>
    </w:p>
    <w:p w14:paraId="7E1DA572" w14:textId="32EB5A6E" w:rsidR="00554F12" w:rsidRDefault="00554F12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5B3A03F4" wp14:editId="0FB9D091">
                <wp:simplePos x="0" y="0"/>
                <wp:positionH relativeFrom="margin">
                  <wp:posOffset>1329908</wp:posOffset>
                </wp:positionH>
                <wp:positionV relativeFrom="paragraph">
                  <wp:posOffset>1772835</wp:posOffset>
                </wp:positionV>
                <wp:extent cx="648268" cy="204716"/>
                <wp:effectExtent l="0" t="0" r="19050" b="25400"/>
                <wp:wrapNone/>
                <wp:docPr id="254" name="Rectángulo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268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28CCD" id="Rectángulo 254" o:spid="_x0000_s1026" style="position:absolute;margin-left:104.7pt;margin-top:139.6pt;width:51.05pt;height:16.1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60D2D55" wp14:editId="7837B75A">
            <wp:extent cx="3296386" cy="2308320"/>
            <wp:effectExtent l="0" t="0" r="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96922" cy="230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EB8E" w14:textId="366311EF" w:rsidR="005D16C2" w:rsidRDefault="005D16C2" w:rsidP="007B53CE">
      <w:pPr>
        <w:rPr>
          <w:b w:val="0"/>
          <w:bCs/>
          <w:lang w:val="es-MX"/>
        </w:rPr>
      </w:pPr>
    </w:p>
    <w:p w14:paraId="11B3CAEE" w14:textId="66830B0A" w:rsidR="005D16C2" w:rsidRDefault="005D16C2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Al dar “volver” nos llevará a la tabla inicial</w:t>
      </w:r>
    </w:p>
    <w:p w14:paraId="4C4B5998" w14:textId="77777777" w:rsidR="005D16C2" w:rsidRDefault="005D16C2" w:rsidP="007B53CE">
      <w:pPr>
        <w:rPr>
          <w:b w:val="0"/>
          <w:bCs/>
          <w:lang w:val="es-MX"/>
        </w:rPr>
      </w:pPr>
    </w:p>
    <w:p w14:paraId="2C06338C" w14:textId="2FBE71B0" w:rsidR="005D16C2" w:rsidRDefault="005D16C2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6831E654" wp14:editId="07FDD419">
                <wp:simplePos x="0" y="0"/>
                <wp:positionH relativeFrom="margin">
                  <wp:posOffset>2647950</wp:posOffset>
                </wp:positionH>
                <wp:positionV relativeFrom="paragraph">
                  <wp:posOffset>2333767</wp:posOffset>
                </wp:positionV>
                <wp:extent cx="648268" cy="204716"/>
                <wp:effectExtent l="0" t="0" r="19050" b="25400"/>
                <wp:wrapNone/>
                <wp:docPr id="256" name="Rectángul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268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614C8" id="Rectángulo 256" o:spid="_x0000_s1026" style="position:absolute;margin-left:208.5pt;margin-top:183.75pt;width:51.05pt;height:16.1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01B282D" wp14:editId="76A34607">
            <wp:extent cx="4305442" cy="2896506"/>
            <wp:effectExtent l="0" t="0" r="0" b="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07415" cy="289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4607" w14:textId="2586A16B" w:rsidR="005D16C2" w:rsidRDefault="005D16C2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Y veremos que se creó correctamente nuestro proveedor</w:t>
      </w:r>
    </w:p>
    <w:p w14:paraId="38EB3E38" w14:textId="0577AD09" w:rsidR="005D16C2" w:rsidRDefault="005D16C2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lastRenderedPageBreak/>
        <w:t>Ahora veremos la parta de “modificar proveedor”</w:t>
      </w:r>
    </w:p>
    <w:p w14:paraId="5B35E093" w14:textId="5C678826" w:rsidR="005D16C2" w:rsidRDefault="005D16C2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111CB490" wp14:editId="46374C89">
                <wp:simplePos x="0" y="0"/>
                <wp:positionH relativeFrom="margin">
                  <wp:posOffset>1316232</wp:posOffset>
                </wp:positionH>
                <wp:positionV relativeFrom="paragraph">
                  <wp:posOffset>29845</wp:posOffset>
                </wp:positionV>
                <wp:extent cx="648268" cy="204716"/>
                <wp:effectExtent l="0" t="0" r="19050" b="25400"/>
                <wp:wrapNone/>
                <wp:docPr id="258" name="Rectángulo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268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4FFDD1" id="Rectángulo 258" o:spid="_x0000_s1026" style="position:absolute;margin-left:103.65pt;margin-top:2.35pt;width:51.05pt;height:16.1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94A6862" wp14:editId="6DBDE54C">
            <wp:extent cx="4975496" cy="2405930"/>
            <wp:effectExtent l="0" t="0" r="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84184" cy="241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F0F3" w14:textId="77777777" w:rsidR="005D16C2" w:rsidRDefault="005D16C2" w:rsidP="007B53CE">
      <w:pPr>
        <w:rPr>
          <w:b w:val="0"/>
          <w:bCs/>
          <w:lang w:val="es-MX"/>
        </w:rPr>
      </w:pPr>
    </w:p>
    <w:p w14:paraId="1E96A2A9" w14:textId="60800E0B" w:rsidR="005D16C2" w:rsidRDefault="005D16C2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Al dar clic en el botón, nos dirigirá a esta pantalla, la cuál será una confirmación para verificar el proveedor que modificaremos</w:t>
      </w:r>
    </w:p>
    <w:p w14:paraId="2BA7B8C1" w14:textId="77777777" w:rsidR="005D16C2" w:rsidRDefault="005D16C2" w:rsidP="007B53CE">
      <w:pPr>
        <w:rPr>
          <w:b w:val="0"/>
          <w:bCs/>
          <w:lang w:val="es-MX"/>
        </w:rPr>
      </w:pPr>
    </w:p>
    <w:p w14:paraId="1230D412" w14:textId="0414BBDA" w:rsidR="005D16C2" w:rsidRDefault="007C2FAC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A773C84" wp14:editId="7B4A0493">
                <wp:simplePos x="0" y="0"/>
                <wp:positionH relativeFrom="margin">
                  <wp:posOffset>381455</wp:posOffset>
                </wp:positionH>
                <wp:positionV relativeFrom="paragraph">
                  <wp:posOffset>1548054</wp:posOffset>
                </wp:positionV>
                <wp:extent cx="907576" cy="204716"/>
                <wp:effectExtent l="0" t="0" r="26035" b="24130"/>
                <wp:wrapNone/>
                <wp:docPr id="270" name="Rectángulo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576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2C8E08" id="Rectángulo 270" o:spid="_x0000_s1026" style="position:absolute;margin-left:30.05pt;margin-top:121.9pt;width:71.45pt;height:16.1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5D16C2">
        <w:rPr>
          <w:noProof/>
        </w:rPr>
        <w:drawing>
          <wp:inline distT="0" distB="0" distL="0" distR="0" wp14:anchorId="63457FED" wp14:editId="32EC5C74">
            <wp:extent cx="2709670" cy="1973642"/>
            <wp:effectExtent l="0" t="0" r="0" b="762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20885" cy="19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C65C" w14:textId="51249E86" w:rsidR="005D16C2" w:rsidRDefault="005D16C2" w:rsidP="007B53CE">
      <w:pPr>
        <w:rPr>
          <w:b w:val="0"/>
          <w:bCs/>
          <w:lang w:val="es-MX"/>
        </w:rPr>
      </w:pPr>
    </w:p>
    <w:p w14:paraId="04E25220" w14:textId="49E2E425" w:rsidR="005D16C2" w:rsidRDefault="005D16C2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Vamos a probar con el id 11</w:t>
      </w:r>
    </w:p>
    <w:p w14:paraId="205731CA" w14:textId="23380B4D" w:rsidR="005D16C2" w:rsidRDefault="005D16C2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34F42D4B" wp14:editId="167A5CE8">
            <wp:extent cx="4133850" cy="790575"/>
            <wp:effectExtent l="0" t="0" r="0" b="952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467D" w14:textId="77777777" w:rsidR="005D16C2" w:rsidRDefault="005D16C2" w:rsidP="007B53CE">
      <w:pPr>
        <w:rPr>
          <w:b w:val="0"/>
          <w:bCs/>
          <w:lang w:val="es-MX"/>
        </w:rPr>
      </w:pPr>
    </w:p>
    <w:p w14:paraId="0EB87928" w14:textId="619E626D" w:rsidR="005D16C2" w:rsidRDefault="007C2FAC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432E683" wp14:editId="3988B74A">
                <wp:simplePos x="0" y="0"/>
                <wp:positionH relativeFrom="margin">
                  <wp:posOffset>3445424</wp:posOffset>
                </wp:positionH>
                <wp:positionV relativeFrom="paragraph">
                  <wp:posOffset>709683</wp:posOffset>
                </wp:positionV>
                <wp:extent cx="648268" cy="204716"/>
                <wp:effectExtent l="0" t="0" r="19050" b="25400"/>
                <wp:wrapNone/>
                <wp:docPr id="271" name="Rectángul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268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C71219" id="Rectángulo 271" o:spid="_x0000_s1026" style="position:absolute;margin-left:271.3pt;margin-top:55.9pt;width:51.05pt;height:16.1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5D16C2">
        <w:rPr>
          <w:noProof/>
        </w:rPr>
        <w:drawing>
          <wp:inline distT="0" distB="0" distL="0" distR="0" wp14:anchorId="772CACD9" wp14:editId="62AD08D0">
            <wp:extent cx="6371590" cy="1155065"/>
            <wp:effectExtent l="0" t="0" r="0" b="6985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5784" w14:textId="3E913D04" w:rsidR="005D16C2" w:rsidRDefault="005D16C2" w:rsidP="007B53CE">
      <w:pPr>
        <w:rPr>
          <w:b w:val="0"/>
          <w:bCs/>
          <w:lang w:val="es-MX"/>
        </w:rPr>
      </w:pPr>
    </w:p>
    <w:p w14:paraId="64DEA907" w14:textId="44EAA210" w:rsidR="005D16C2" w:rsidRDefault="005D16C2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lastRenderedPageBreak/>
        <w:t>Tendremos la siguiente pantalla, que nos dejará modificar el nombre, y no el código si modificamos el código nos saldrá la siguiente alerta</w:t>
      </w:r>
    </w:p>
    <w:p w14:paraId="7858269C" w14:textId="68CE36F7" w:rsidR="005D16C2" w:rsidRDefault="005D16C2" w:rsidP="007B53CE">
      <w:pPr>
        <w:rPr>
          <w:b w:val="0"/>
          <w:bCs/>
          <w:lang w:val="es-MX"/>
        </w:rPr>
      </w:pPr>
    </w:p>
    <w:p w14:paraId="4A1F8B27" w14:textId="7B223B99" w:rsidR="005D16C2" w:rsidRDefault="007C2FAC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6B5558BC" wp14:editId="724774A7">
                <wp:simplePos x="0" y="0"/>
                <wp:positionH relativeFrom="margin">
                  <wp:posOffset>1002475</wp:posOffset>
                </wp:positionH>
                <wp:positionV relativeFrom="paragraph">
                  <wp:posOffset>1271147</wp:posOffset>
                </wp:positionV>
                <wp:extent cx="648268" cy="204716"/>
                <wp:effectExtent l="0" t="0" r="19050" b="25400"/>
                <wp:wrapNone/>
                <wp:docPr id="274" name="Rectángulo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268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780E5" id="Rectángulo 274" o:spid="_x0000_s1026" style="position:absolute;margin-left:78.95pt;margin-top:100.1pt;width:51.05pt;height:16.1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5D16C2">
        <w:rPr>
          <w:noProof/>
        </w:rPr>
        <w:drawing>
          <wp:inline distT="0" distB="0" distL="0" distR="0" wp14:anchorId="207EE7BE" wp14:editId="6EC7C03F">
            <wp:extent cx="2641448" cy="1863346"/>
            <wp:effectExtent l="0" t="0" r="6985" b="381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46971" cy="186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77A3" w14:textId="57F73F4D" w:rsidR="005D16C2" w:rsidRDefault="005D16C2" w:rsidP="007B53CE">
      <w:pPr>
        <w:rPr>
          <w:b w:val="0"/>
          <w:bCs/>
          <w:lang w:val="es-MX"/>
        </w:rPr>
      </w:pPr>
    </w:p>
    <w:p w14:paraId="43444936" w14:textId="0982A149" w:rsidR="005D16C2" w:rsidRDefault="005D16C2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Lo mismo con eliminar, nos pedirá confirmar el id del proveedor</w:t>
      </w:r>
    </w:p>
    <w:p w14:paraId="737210F5" w14:textId="7A0183FB" w:rsidR="005D16C2" w:rsidRDefault="005D16C2" w:rsidP="007B53CE">
      <w:pPr>
        <w:rPr>
          <w:b w:val="0"/>
          <w:bCs/>
          <w:lang w:val="es-MX"/>
        </w:rPr>
      </w:pPr>
    </w:p>
    <w:p w14:paraId="2731337D" w14:textId="3A53228E" w:rsidR="005D16C2" w:rsidRDefault="007C2FAC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2616D0A" wp14:editId="0BD94B5D">
                <wp:simplePos x="0" y="0"/>
                <wp:positionH relativeFrom="margin">
                  <wp:posOffset>265448</wp:posOffset>
                </wp:positionH>
                <wp:positionV relativeFrom="paragraph">
                  <wp:posOffset>1195534</wp:posOffset>
                </wp:positionV>
                <wp:extent cx="716507" cy="204716"/>
                <wp:effectExtent l="0" t="0" r="26670" b="24130"/>
                <wp:wrapNone/>
                <wp:docPr id="275" name="Rectángulo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507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C5294" id="Rectángulo 275" o:spid="_x0000_s1026" style="position:absolute;margin-left:20.9pt;margin-top:94.15pt;width:56.4pt;height:16.1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5D16C2">
        <w:rPr>
          <w:noProof/>
        </w:rPr>
        <w:drawing>
          <wp:inline distT="0" distB="0" distL="0" distR="0" wp14:anchorId="07D0011D" wp14:editId="35309CDC">
            <wp:extent cx="2140530" cy="1549294"/>
            <wp:effectExtent l="0" t="0" r="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48910" cy="15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7BC9" w14:textId="64658850" w:rsidR="005D16C2" w:rsidRDefault="005D16C2" w:rsidP="007B53CE">
      <w:pPr>
        <w:rPr>
          <w:b w:val="0"/>
          <w:bCs/>
          <w:lang w:val="es-MX"/>
        </w:rPr>
      </w:pPr>
    </w:p>
    <w:p w14:paraId="262B4B0B" w14:textId="358AEE89" w:rsidR="005D16C2" w:rsidRDefault="005D16C2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Probemos con el id 12</w:t>
      </w:r>
    </w:p>
    <w:p w14:paraId="2DEDD3CA" w14:textId="17E2B3F1" w:rsidR="005D16C2" w:rsidRDefault="005D16C2" w:rsidP="007B53CE">
      <w:pPr>
        <w:rPr>
          <w:b w:val="0"/>
          <w:bCs/>
          <w:lang w:val="es-MX"/>
        </w:rPr>
      </w:pPr>
    </w:p>
    <w:p w14:paraId="6F1DE9EF" w14:textId="2B53D2AA" w:rsidR="005D16C2" w:rsidRDefault="005D16C2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49C58AA4" wp14:editId="1174ED81">
            <wp:extent cx="2915076" cy="550398"/>
            <wp:effectExtent l="0" t="0" r="0" b="254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20584" cy="55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C5D0" w14:textId="4DC82D8D" w:rsidR="005D16C2" w:rsidRDefault="005D16C2" w:rsidP="007B53CE">
      <w:pPr>
        <w:rPr>
          <w:b w:val="0"/>
          <w:bCs/>
          <w:lang w:val="es-MX"/>
        </w:rPr>
      </w:pPr>
    </w:p>
    <w:p w14:paraId="13886333" w14:textId="54AC7D1E" w:rsidR="005D16C2" w:rsidRDefault="005D16C2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Si damos clic en “eliminar el proveedor” nos lanzará esta pantalla</w:t>
      </w:r>
    </w:p>
    <w:p w14:paraId="7848CFBF" w14:textId="2A2CDE11" w:rsidR="005D16C2" w:rsidRDefault="007C2FAC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164FFD42" wp14:editId="3A78CC59">
                <wp:simplePos x="0" y="0"/>
                <wp:positionH relativeFrom="margin">
                  <wp:posOffset>1173073</wp:posOffset>
                </wp:positionH>
                <wp:positionV relativeFrom="paragraph">
                  <wp:posOffset>1521090</wp:posOffset>
                </wp:positionV>
                <wp:extent cx="648268" cy="204716"/>
                <wp:effectExtent l="0" t="0" r="19050" b="25400"/>
                <wp:wrapNone/>
                <wp:docPr id="276" name="Rectángul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268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C99D8" id="Rectángulo 276" o:spid="_x0000_s1026" style="position:absolute;margin-left:92.35pt;margin-top:119.75pt;width:51.05pt;height:16.1pt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5D16C2">
        <w:rPr>
          <w:noProof/>
        </w:rPr>
        <w:drawing>
          <wp:inline distT="0" distB="0" distL="0" distR="0" wp14:anchorId="55CB0727" wp14:editId="0FD21A57">
            <wp:extent cx="2989572" cy="2110286"/>
            <wp:effectExtent l="0" t="0" r="1905" b="4445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93089" cy="211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4AF5" w14:textId="13C985D4" w:rsidR="005D16C2" w:rsidRDefault="005D16C2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lastRenderedPageBreak/>
        <w:t>Si el proveedor que vamos a eliminar está asociado a algún producto no podremos eliminarlo</w:t>
      </w:r>
    </w:p>
    <w:p w14:paraId="351FD495" w14:textId="212B254F" w:rsidR="005D16C2" w:rsidRDefault="005D16C2" w:rsidP="007B53CE">
      <w:pPr>
        <w:rPr>
          <w:b w:val="0"/>
          <w:bCs/>
          <w:lang w:val="es-MX"/>
        </w:rPr>
      </w:pPr>
    </w:p>
    <w:p w14:paraId="0F42FEA0" w14:textId="47444A73" w:rsidR="005D16C2" w:rsidRDefault="007C2FAC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21E8E8A2" wp14:editId="06729D4B">
                <wp:simplePos x="0" y="0"/>
                <wp:positionH relativeFrom="margin">
                  <wp:posOffset>995652</wp:posOffset>
                </wp:positionH>
                <wp:positionV relativeFrom="paragraph">
                  <wp:posOffset>1332562</wp:posOffset>
                </wp:positionV>
                <wp:extent cx="648268" cy="204716"/>
                <wp:effectExtent l="0" t="0" r="19050" b="25400"/>
                <wp:wrapNone/>
                <wp:docPr id="277" name="Rectángulo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268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AB82D" id="Rectángulo 277" o:spid="_x0000_s1026" style="position:absolute;margin-left:78.4pt;margin-top:104.95pt;width:51.05pt;height:16.1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="005D16C2">
        <w:rPr>
          <w:noProof/>
        </w:rPr>
        <w:drawing>
          <wp:inline distT="0" distB="0" distL="0" distR="0" wp14:anchorId="0A236F85" wp14:editId="679E16F5">
            <wp:extent cx="2602658" cy="1834772"/>
            <wp:effectExtent l="0" t="0" r="7620" b="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08166" cy="18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2B12" w14:textId="43410384" w:rsidR="007C2FAC" w:rsidRDefault="007C2FAC" w:rsidP="007B53CE">
      <w:pPr>
        <w:rPr>
          <w:b w:val="0"/>
          <w:bCs/>
          <w:lang w:val="es-MX"/>
        </w:rPr>
      </w:pPr>
    </w:p>
    <w:p w14:paraId="3030BEB6" w14:textId="2599877F" w:rsidR="007C2FAC" w:rsidRPr="00EE1C15" w:rsidRDefault="007C2FAC" w:rsidP="00EE1C15">
      <w:pPr>
        <w:pStyle w:val="Ttulo2"/>
        <w:rPr>
          <w:b/>
          <w:bCs/>
          <w:lang w:val="es-MX"/>
        </w:rPr>
      </w:pPr>
      <w:bookmarkStart w:id="72" w:name="_Toc107228868"/>
      <w:r w:rsidRPr="00EE1C15">
        <w:rPr>
          <w:b/>
          <w:bCs/>
          <w:lang w:val="es-MX"/>
        </w:rPr>
        <w:t>Marcas</w:t>
      </w:r>
      <w:bookmarkEnd w:id="72"/>
    </w:p>
    <w:p w14:paraId="0DEFD288" w14:textId="446C5225" w:rsidR="007C2FAC" w:rsidRDefault="007C2FAC" w:rsidP="007C2FAC">
      <w:pPr>
        <w:rPr>
          <w:lang w:val="es-MX"/>
        </w:rPr>
      </w:pPr>
    </w:p>
    <w:p w14:paraId="0A982BC3" w14:textId="00F9D18E" w:rsidR="007C2FAC" w:rsidRDefault="007C2FAC" w:rsidP="007C2FAC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Ahora pasaremos al apartado de “marcas”, si damos clic en el botón nos enviará a esta pantalla, muy similar a la de proveedores</w:t>
      </w:r>
    </w:p>
    <w:p w14:paraId="0AE8F34E" w14:textId="77A67E79" w:rsidR="007C2FAC" w:rsidRDefault="007C2FAC" w:rsidP="007C2FAC">
      <w:pPr>
        <w:rPr>
          <w:b w:val="0"/>
          <w:bCs/>
          <w:lang w:val="es-MX"/>
        </w:rPr>
      </w:pPr>
    </w:p>
    <w:p w14:paraId="494EE35D" w14:textId="7608F2E6" w:rsidR="007C2FAC" w:rsidRDefault="007C2FAC" w:rsidP="007C2FAC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505B6BA6" wp14:editId="082E1BEB">
                <wp:simplePos x="0" y="0"/>
                <wp:positionH relativeFrom="margin">
                  <wp:align>center</wp:align>
                </wp:positionH>
                <wp:positionV relativeFrom="paragraph">
                  <wp:posOffset>2563874</wp:posOffset>
                </wp:positionV>
                <wp:extent cx="648268" cy="204716"/>
                <wp:effectExtent l="0" t="0" r="19050" b="24130"/>
                <wp:wrapNone/>
                <wp:docPr id="278" name="Rectángul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268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5D918" id="Rectángulo 278" o:spid="_x0000_s1026" style="position:absolute;margin-left:0;margin-top:201.9pt;width:51.05pt;height:16.1pt;z-index:2519941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" filled="f" strokecolor="red" strokeweight="1pt">
                <v:stroke joinstyle="round"/>
                <w10:wrap anchorx="margin"/>
              </v:rect>
            </w:pict>
          </mc:Fallback>
        </mc:AlternateContent>
      </w:r>
      <w:r w:rsidRPr="00554F12">
        <w:rPr>
          <w:b w:val="0"/>
          <w:bCs/>
          <w:lang w:val="es-MX"/>
        </w:rPr>
        <w:drawing>
          <wp:inline distT="0" distB="0" distL="0" distR="0" wp14:anchorId="182E80F0" wp14:editId="791A53C7">
            <wp:extent cx="6371590" cy="2925445"/>
            <wp:effectExtent l="0" t="0" r="0" b="8255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AB3C" w14:textId="123B7266" w:rsidR="007C2FAC" w:rsidRDefault="007C2FAC" w:rsidP="007C2FAC">
      <w:pPr>
        <w:rPr>
          <w:b w:val="0"/>
          <w:bCs/>
          <w:lang w:val="es-MX"/>
        </w:rPr>
      </w:pPr>
    </w:p>
    <w:p w14:paraId="5AC376A2" w14:textId="244D8B55" w:rsidR="007C2FAC" w:rsidRDefault="007C2FAC" w:rsidP="007C2FAC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3188019F" wp14:editId="695CB30B">
                <wp:simplePos x="0" y="0"/>
                <wp:positionH relativeFrom="margin">
                  <wp:posOffset>483861</wp:posOffset>
                </wp:positionH>
                <wp:positionV relativeFrom="paragraph">
                  <wp:posOffset>34119</wp:posOffset>
                </wp:positionV>
                <wp:extent cx="648268" cy="204716"/>
                <wp:effectExtent l="0" t="0" r="19050" b="25400"/>
                <wp:wrapNone/>
                <wp:docPr id="279" name="Rectángulo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268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33916" id="Rectángulo 279" o:spid="_x0000_s1026" style="position:absolute;margin-left:38.1pt;margin-top:2.7pt;width:51.05pt;height:16.1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" filled="f" strokecolor="red" strokeweight="1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0055D6" wp14:editId="5C577656">
            <wp:extent cx="6371590" cy="2882265"/>
            <wp:effectExtent l="0" t="0" r="0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09A7" w14:textId="79F22FE3" w:rsidR="007C2FAC" w:rsidRDefault="007C2FAC" w:rsidP="007C2FAC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Tendremos las mismas funciones agregar una marca, modificarla, y eliminarla</w:t>
      </w:r>
    </w:p>
    <w:p w14:paraId="5B241B30" w14:textId="2F292343" w:rsidR="007C2FAC" w:rsidRDefault="007C2FAC" w:rsidP="007C2FAC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Vamos a agregar una</w:t>
      </w:r>
    </w:p>
    <w:p w14:paraId="583A9D93" w14:textId="0CC50F2E" w:rsidR="007C2FAC" w:rsidRDefault="007C2FAC" w:rsidP="007C2FAC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D26F2C0" wp14:editId="5ED5FC81">
                <wp:simplePos x="0" y="0"/>
                <wp:positionH relativeFrom="margin">
                  <wp:posOffset>599620</wp:posOffset>
                </wp:positionH>
                <wp:positionV relativeFrom="paragraph">
                  <wp:posOffset>1458491</wp:posOffset>
                </wp:positionV>
                <wp:extent cx="648268" cy="204716"/>
                <wp:effectExtent l="0" t="0" r="19050" b="24130"/>
                <wp:wrapNone/>
                <wp:docPr id="281" name="Rectángulo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268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FD0917" w14:textId="77777777" w:rsidR="007C2FAC" w:rsidRDefault="007C2FAC" w:rsidP="007C2FA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6F2C0" id="Rectángulo 281" o:spid="_x0000_s1027" style="position:absolute;margin-left:47.2pt;margin-top:114.85pt;width:51.05pt;height:16.1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" filled="f" strokecolor="red" strokeweight="1pt">
                <v:stroke joinstyle="round"/>
                <v:textbox>
                  <w:txbxContent>
                    <w:p w14:paraId="7EFD0917" w14:textId="77777777" w:rsidR="007C2FAC" w:rsidRDefault="007C2FAC" w:rsidP="007C2FAC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E6FE5E2" wp14:editId="536FBC32">
            <wp:extent cx="3239494" cy="1976498"/>
            <wp:effectExtent l="0" t="0" r="0" b="508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48802" cy="198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1B5E" w14:textId="77777777" w:rsidR="007C2FAC" w:rsidRDefault="007C2FAC" w:rsidP="007C2FAC">
      <w:pPr>
        <w:rPr>
          <w:b w:val="0"/>
          <w:bCs/>
          <w:lang w:val="es-MX"/>
        </w:rPr>
      </w:pPr>
    </w:p>
    <w:p w14:paraId="0010A580" w14:textId="44B31BD9" w:rsidR="007C2FAC" w:rsidRDefault="007C2FAC" w:rsidP="007C2FAC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6F0E13A2" wp14:editId="0A141F39">
            <wp:extent cx="5686425" cy="466725"/>
            <wp:effectExtent l="0" t="0" r="9525" b="9525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219C" w14:textId="77777777" w:rsidR="007C2FAC" w:rsidRDefault="007C2FAC" w:rsidP="007C2FAC">
      <w:pPr>
        <w:rPr>
          <w:b w:val="0"/>
          <w:bCs/>
          <w:lang w:val="es-MX"/>
        </w:rPr>
      </w:pPr>
    </w:p>
    <w:p w14:paraId="275D1E19" w14:textId="5E5553EE" w:rsidR="007C2FAC" w:rsidRDefault="007C2FAC" w:rsidP="007C2FAC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36C2A21" wp14:editId="19052BE2">
                <wp:simplePos x="0" y="0"/>
                <wp:positionH relativeFrom="margin">
                  <wp:posOffset>1036291</wp:posOffset>
                </wp:positionH>
                <wp:positionV relativeFrom="paragraph">
                  <wp:posOffset>1348256</wp:posOffset>
                </wp:positionV>
                <wp:extent cx="648268" cy="204716"/>
                <wp:effectExtent l="0" t="0" r="19050" b="24130"/>
                <wp:wrapNone/>
                <wp:docPr id="284" name="Rectángul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268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389EB1" w14:textId="6AEAE81F" w:rsidR="007C2FAC" w:rsidRDefault="007C2FAC" w:rsidP="007C2FAC">
                            <w:pPr>
                              <w:jc w:val="center"/>
                            </w:pPr>
                          </w:p>
                          <w:p w14:paraId="50D7DF01" w14:textId="77777777" w:rsidR="007C2FAC" w:rsidRDefault="007C2FAC" w:rsidP="007C2FA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C2A21" id="Rectángulo 284" o:spid="_x0000_s1028" style="position:absolute;margin-left:81.6pt;margin-top:106.15pt;width:51.05pt;height:16.1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" filled="f" strokecolor="red" strokeweight="1pt">
                <v:stroke joinstyle="round"/>
                <v:textbox>
                  <w:txbxContent>
                    <w:p w14:paraId="77389EB1" w14:textId="6AEAE81F" w:rsidR="007C2FAC" w:rsidRDefault="007C2FAC" w:rsidP="007C2FAC">
                      <w:pPr>
                        <w:jc w:val="center"/>
                      </w:pPr>
                    </w:p>
                    <w:p w14:paraId="50D7DF01" w14:textId="77777777" w:rsidR="007C2FAC" w:rsidRDefault="007C2FAC" w:rsidP="007C2FAC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7575673" wp14:editId="6444F68B">
            <wp:extent cx="2733272" cy="1976366"/>
            <wp:effectExtent l="0" t="0" r="0" b="5080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37262" cy="197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C767" w14:textId="5A56195B" w:rsidR="007C2FAC" w:rsidRDefault="007C2FAC" w:rsidP="007C2FAC">
      <w:pPr>
        <w:rPr>
          <w:b w:val="0"/>
          <w:bCs/>
          <w:lang w:val="es-MX"/>
        </w:rPr>
      </w:pPr>
    </w:p>
    <w:p w14:paraId="34178C6E" w14:textId="5971B26A" w:rsidR="007C2FAC" w:rsidRDefault="007C2FAC" w:rsidP="007C2FAC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Si tratamos de crear una marca ya existente, por </w:t>
      </w:r>
      <w:proofErr w:type="gramStart"/>
      <w:r>
        <w:rPr>
          <w:b w:val="0"/>
          <w:bCs/>
          <w:lang w:val="es-MX"/>
        </w:rPr>
        <w:t>ejemplo</w:t>
      </w:r>
      <w:proofErr w:type="gramEnd"/>
      <w:r>
        <w:rPr>
          <w:b w:val="0"/>
          <w:bCs/>
          <w:lang w:val="es-MX"/>
        </w:rPr>
        <w:t xml:space="preserve"> Diana, nos arrojará esta alerta</w:t>
      </w:r>
    </w:p>
    <w:p w14:paraId="57EEEF16" w14:textId="77777777" w:rsidR="007C2FAC" w:rsidRDefault="007C2FAC" w:rsidP="007C2FAC">
      <w:pPr>
        <w:rPr>
          <w:b w:val="0"/>
          <w:bCs/>
          <w:lang w:val="es-MX"/>
        </w:rPr>
      </w:pPr>
    </w:p>
    <w:p w14:paraId="1567C527" w14:textId="79D68331" w:rsidR="007C2FAC" w:rsidRDefault="007C2FAC" w:rsidP="007C2FAC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338B8E4D" wp14:editId="0BDEFE89">
            <wp:extent cx="5495925" cy="352425"/>
            <wp:effectExtent l="0" t="0" r="9525" b="9525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E437" w14:textId="77777777" w:rsidR="007C2FAC" w:rsidRDefault="007C2FAC" w:rsidP="007C2FAC">
      <w:pPr>
        <w:rPr>
          <w:b w:val="0"/>
          <w:bCs/>
          <w:lang w:val="es-MX"/>
        </w:rPr>
      </w:pPr>
    </w:p>
    <w:p w14:paraId="318A7F43" w14:textId="72A32479" w:rsidR="007C2FAC" w:rsidRDefault="007C2FAC" w:rsidP="007C2FAC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4483DD06" wp14:editId="3AAC1221">
            <wp:extent cx="3705225" cy="2657475"/>
            <wp:effectExtent l="0" t="0" r="9525" b="9525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2AD8" w14:textId="62678818" w:rsidR="007C2FAC" w:rsidRDefault="007C2FAC" w:rsidP="007C2FAC">
      <w:pPr>
        <w:rPr>
          <w:b w:val="0"/>
          <w:bCs/>
          <w:lang w:val="es-MX"/>
        </w:rPr>
      </w:pPr>
    </w:p>
    <w:p w14:paraId="38DCE2A7" w14:textId="48116358" w:rsidR="007C2FAC" w:rsidRDefault="007C2FAC" w:rsidP="007C2FAC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Acá podemos ver que se creó correctamente la marca “Tommy </w:t>
      </w:r>
      <w:proofErr w:type="spellStart"/>
      <w:r>
        <w:rPr>
          <w:b w:val="0"/>
          <w:bCs/>
          <w:lang w:val="es-MX"/>
        </w:rPr>
        <w:t>Hilfiger</w:t>
      </w:r>
      <w:proofErr w:type="spellEnd"/>
      <w:r>
        <w:rPr>
          <w:b w:val="0"/>
          <w:bCs/>
          <w:lang w:val="es-MX"/>
        </w:rPr>
        <w:t>”</w:t>
      </w:r>
    </w:p>
    <w:p w14:paraId="0460FCE3" w14:textId="77777777" w:rsidR="007C2FAC" w:rsidRDefault="007C2FAC" w:rsidP="007C2FAC">
      <w:pPr>
        <w:rPr>
          <w:b w:val="0"/>
          <w:bCs/>
          <w:lang w:val="es-MX"/>
        </w:rPr>
      </w:pPr>
    </w:p>
    <w:p w14:paraId="1F098218" w14:textId="5E1CFCFC" w:rsidR="007C2FAC" w:rsidRDefault="007C2FAC" w:rsidP="007C2FAC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2A1BAFD" wp14:editId="3EA59DCA">
                <wp:simplePos x="0" y="0"/>
                <wp:positionH relativeFrom="margin">
                  <wp:posOffset>3029120</wp:posOffset>
                </wp:positionH>
                <wp:positionV relativeFrom="paragraph">
                  <wp:posOffset>2674099</wp:posOffset>
                </wp:positionV>
                <wp:extent cx="825689" cy="204716"/>
                <wp:effectExtent l="0" t="0" r="12700" b="24130"/>
                <wp:wrapNone/>
                <wp:docPr id="289" name="Rectángulo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689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A2AD00" w14:textId="77777777" w:rsidR="007C2FAC" w:rsidRDefault="007C2FAC" w:rsidP="007C2FAC">
                            <w:pPr>
                              <w:jc w:val="center"/>
                            </w:pPr>
                          </w:p>
                          <w:p w14:paraId="1DD382AA" w14:textId="77777777" w:rsidR="007C2FAC" w:rsidRDefault="007C2FAC" w:rsidP="007C2FA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1BAFD" id="Rectángulo 289" o:spid="_x0000_s1029" style="position:absolute;margin-left:238.5pt;margin-top:210.55pt;width:65pt;height:16.1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" filled="f" strokecolor="red" strokeweight="1pt">
                <v:stroke joinstyle="round"/>
                <v:textbox>
                  <w:txbxContent>
                    <w:p w14:paraId="0AA2AD00" w14:textId="77777777" w:rsidR="007C2FAC" w:rsidRDefault="007C2FAC" w:rsidP="007C2FAC">
                      <w:pPr>
                        <w:jc w:val="center"/>
                      </w:pPr>
                    </w:p>
                    <w:p w14:paraId="1DD382AA" w14:textId="77777777" w:rsidR="007C2FAC" w:rsidRDefault="007C2FAC" w:rsidP="007C2FAC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C3A06C4" wp14:editId="2A39E8BF">
            <wp:extent cx="4875522" cy="3284562"/>
            <wp:effectExtent l="0" t="0" r="1905" b="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77663" cy="32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3D78" w14:textId="0BC8FD4E" w:rsidR="007C2FAC" w:rsidRDefault="007C2FAC" w:rsidP="007C2FAC">
      <w:pPr>
        <w:rPr>
          <w:b w:val="0"/>
          <w:bCs/>
          <w:lang w:val="es-MX"/>
        </w:rPr>
      </w:pPr>
    </w:p>
    <w:p w14:paraId="38AA58E0" w14:textId="652F580D" w:rsidR="007C2FAC" w:rsidRDefault="007C2FAC" w:rsidP="007C2FAC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Ahora vamos a modificar una marca, daremos clic en el botón “modificar marca” y nos dirigirá a esta pantalla que nos pedirá confirmar el id de la marca</w:t>
      </w:r>
    </w:p>
    <w:p w14:paraId="309E091A" w14:textId="77777777" w:rsidR="007C2FAC" w:rsidRDefault="007C2FAC" w:rsidP="007C2FAC">
      <w:pPr>
        <w:rPr>
          <w:noProof/>
        </w:rPr>
      </w:pPr>
    </w:p>
    <w:p w14:paraId="567E21D4" w14:textId="51A9CEEE" w:rsidR="007C2FAC" w:rsidRDefault="007C2FAC" w:rsidP="007C2FAC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7A74592C" wp14:editId="351340DB">
                <wp:simplePos x="0" y="0"/>
                <wp:positionH relativeFrom="margin">
                  <wp:posOffset>476989</wp:posOffset>
                </wp:positionH>
                <wp:positionV relativeFrom="paragraph">
                  <wp:posOffset>1890528</wp:posOffset>
                </wp:positionV>
                <wp:extent cx="1057702" cy="204716"/>
                <wp:effectExtent l="0" t="0" r="28575" b="24130"/>
                <wp:wrapNone/>
                <wp:docPr id="293" name="Rectángulo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702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AF5CC" w14:textId="77777777" w:rsidR="007C2FAC" w:rsidRDefault="007C2FAC" w:rsidP="007C2FAC">
                            <w:pPr>
                              <w:jc w:val="center"/>
                            </w:pPr>
                          </w:p>
                          <w:p w14:paraId="6B648C57" w14:textId="77777777" w:rsidR="007C2FAC" w:rsidRDefault="007C2FAC" w:rsidP="007C2FA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74592C" id="Rectángulo 293" o:spid="_x0000_s1030" style="position:absolute;margin-left:37.55pt;margin-top:148.85pt;width:83.3pt;height:16.1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" filled="f" strokecolor="red" strokeweight="1pt">
                <v:stroke joinstyle="round"/>
                <v:textbox>
                  <w:txbxContent>
                    <w:p w14:paraId="5D6AF5CC" w14:textId="77777777" w:rsidR="007C2FAC" w:rsidRDefault="007C2FAC" w:rsidP="007C2FAC">
                      <w:pPr>
                        <w:jc w:val="center"/>
                      </w:pPr>
                    </w:p>
                    <w:p w14:paraId="6B648C57" w14:textId="77777777" w:rsidR="007C2FAC" w:rsidRDefault="007C2FAC" w:rsidP="007C2FAC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00B3C9B" wp14:editId="245E9302">
            <wp:extent cx="3246126" cy="2398452"/>
            <wp:effectExtent l="0" t="0" r="0" b="1905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50468" cy="240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AB36" w14:textId="321BE761" w:rsidR="007C2FAC" w:rsidRDefault="007C2FAC" w:rsidP="007C2FAC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7388477B" wp14:editId="6FA0B0B1">
                <wp:simplePos x="0" y="0"/>
                <wp:positionH relativeFrom="margin">
                  <wp:posOffset>3124703</wp:posOffset>
                </wp:positionH>
                <wp:positionV relativeFrom="paragraph">
                  <wp:posOffset>944956</wp:posOffset>
                </wp:positionV>
                <wp:extent cx="825689" cy="204716"/>
                <wp:effectExtent l="0" t="0" r="12700" b="24130"/>
                <wp:wrapNone/>
                <wp:docPr id="294" name="Rectángulo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689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41A1E9" w14:textId="77777777" w:rsidR="007C2FAC" w:rsidRDefault="007C2FAC" w:rsidP="007C2FAC">
                            <w:pPr>
                              <w:jc w:val="center"/>
                            </w:pPr>
                          </w:p>
                          <w:p w14:paraId="26ED2B75" w14:textId="77777777" w:rsidR="007C2FAC" w:rsidRDefault="007C2FAC" w:rsidP="007C2FA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8477B" id="Rectángulo 294" o:spid="_x0000_s1031" style="position:absolute;margin-left:246.05pt;margin-top:74.4pt;width:65pt;height:16.1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" filled="f" strokecolor="red" strokeweight="1pt">
                <v:stroke joinstyle="round"/>
                <v:textbox>
                  <w:txbxContent>
                    <w:p w14:paraId="2E41A1E9" w14:textId="77777777" w:rsidR="007C2FAC" w:rsidRDefault="007C2FAC" w:rsidP="007C2FAC">
                      <w:pPr>
                        <w:jc w:val="center"/>
                      </w:pPr>
                    </w:p>
                    <w:p w14:paraId="26ED2B75" w14:textId="77777777" w:rsidR="007C2FAC" w:rsidRDefault="007C2FAC" w:rsidP="007C2FAC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b w:val="0"/>
          <w:bCs/>
          <w:lang w:val="es-MX"/>
        </w:rPr>
        <w:t xml:space="preserve">Probemos con el id 12 </w:t>
      </w:r>
      <w:r>
        <w:rPr>
          <w:noProof/>
        </w:rPr>
        <w:drawing>
          <wp:inline distT="0" distB="0" distL="0" distR="0" wp14:anchorId="39BA55A2" wp14:editId="776D0431">
            <wp:extent cx="5897746" cy="1088562"/>
            <wp:effectExtent l="0" t="0" r="8255" b="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03002" cy="108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FD20" w14:textId="1C679549" w:rsidR="00DF3ABE" w:rsidRDefault="007C2FAC" w:rsidP="007C2FAC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Pasa lo mismo que en proveedor, si modificamos el código nos lanzará una alerta de “inválido”</w:t>
      </w:r>
    </w:p>
    <w:p w14:paraId="4CD6D122" w14:textId="4B62D503" w:rsidR="00DF3ABE" w:rsidRDefault="00DF3ABE" w:rsidP="007C2FAC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2992BEB7" wp14:editId="733AA88A">
            <wp:extent cx="2523204" cy="1764968"/>
            <wp:effectExtent l="0" t="0" r="0" b="6985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27772" cy="176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E7D0" w14:textId="4D150491" w:rsidR="007C2FAC" w:rsidRDefault="007C2FAC" w:rsidP="007C2FAC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solo podremos modificar el nombre, si damos clic en “guardar” aparecerá esta pantalla</w:t>
      </w:r>
    </w:p>
    <w:p w14:paraId="49498F4F" w14:textId="0EA2BB84" w:rsidR="007C2FAC" w:rsidRDefault="007C2FAC" w:rsidP="007C2FAC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4B1D151B" wp14:editId="378F46FA">
            <wp:extent cx="3077998" cy="2175548"/>
            <wp:effectExtent l="0" t="0" r="8255" b="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82303" cy="217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7080" w14:textId="6FE8A528" w:rsidR="00DF3ABE" w:rsidRDefault="00DF3ABE" w:rsidP="007C2FAC">
      <w:pPr>
        <w:rPr>
          <w:b w:val="0"/>
          <w:bCs/>
          <w:lang w:val="es-MX"/>
        </w:rPr>
      </w:pPr>
    </w:p>
    <w:p w14:paraId="4B14D462" w14:textId="18EBF9E5" w:rsidR="00DF3ABE" w:rsidRDefault="00DF3ABE" w:rsidP="007C2FAC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Al igual con eliminar la marca, nos pedirá confirmar el id de la que queremos borrar</w:t>
      </w:r>
    </w:p>
    <w:p w14:paraId="2FDE8AD4" w14:textId="03DDC35E" w:rsidR="00DF3ABE" w:rsidRDefault="00DF3ABE" w:rsidP="007C2FAC">
      <w:pPr>
        <w:rPr>
          <w:b w:val="0"/>
          <w:bCs/>
          <w:lang w:val="es-MX"/>
        </w:rPr>
      </w:pPr>
      <w:r w:rsidRPr="00DF3ABE">
        <w:rPr>
          <w:b w:val="0"/>
          <w:bCs/>
          <w:lang w:val="es-MX"/>
        </w:rPr>
        <w:lastRenderedPageBreak/>
        <w:drawing>
          <wp:inline distT="0" distB="0" distL="0" distR="0" wp14:anchorId="7DE0DAD6" wp14:editId="3E19EE75">
            <wp:extent cx="3293166" cy="2377980"/>
            <wp:effectExtent l="0" t="0" r="2540" b="3810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96082" cy="23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9DD9" w14:textId="2C609095" w:rsidR="00DF3ABE" w:rsidRDefault="00DF3ABE" w:rsidP="007C2FAC">
      <w:pPr>
        <w:rPr>
          <w:b w:val="0"/>
          <w:bCs/>
          <w:lang w:val="es-MX"/>
        </w:rPr>
      </w:pPr>
    </w:p>
    <w:p w14:paraId="0F977C9F" w14:textId="7DED93C3" w:rsidR="00DF3ABE" w:rsidRDefault="00DF3ABE" w:rsidP="007C2FAC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Si lo ponemos correctamente lanzará esta alerta</w:t>
      </w:r>
    </w:p>
    <w:p w14:paraId="1E4AA8BC" w14:textId="313808BE" w:rsidR="00DF3ABE" w:rsidRDefault="00DF3ABE" w:rsidP="007C2FAC">
      <w:pPr>
        <w:rPr>
          <w:b w:val="0"/>
          <w:bCs/>
          <w:lang w:val="es-MX"/>
        </w:rPr>
      </w:pPr>
    </w:p>
    <w:p w14:paraId="4DB42FB3" w14:textId="1A948267" w:rsidR="00DF3ABE" w:rsidRDefault="00DF3ABE" w:rsidP="007C2FAC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707258E7" wp14:editId="422B84DA">
            <wp:extent cx="3145254" cy="2263252"/>
            <wp:effectExtent l="0" t="0" r="0" b="3810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45868" cy="226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6FC6" w14:textId="24DBEE46" w:rsidR="00DF3ABE" w:rsidRDefault="00DF3ABE" w:rsidP="007C2FAC">
      <w:pPr>
        <w:rPr>
          <w:b w:val="0"/>
          <w:bCs/>
          <w:lang w:val="es-MX"/>
        </w:rPr>
      </w:pPr>
    </w:p>
    <w:p w14:paraId="2450CA20" w14:textId="34510E63" w:rsidR="00DF3ABE" w:rsidRDefault="00DF3ABE" w:rsidP="007C2FAC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Si el código no existe</w:t>
      </w:r>
    </w:p>
    <w:p w14:paraId="24A1B120" w14:textId="77777777" w:rsidR="00DF3ABE" w:rsidRDefault="00DF3ABE" w:rsidP="007C2FAC">
      <w:pPr>
        <w:rPr>
          <w:b w:val="0"/>
          <w:bCs/>
          <w:lang w:val="es-MX"/>
        </w:rPr>
      </w:pPr>
    </w:p>
    <w:p w14:paraId="69D0EEC5" w14:textId="6B36A147" w:rsidR="007C2FAC" w:rsidRDefault="00DF3ABE" w:rsidP="007C2FAC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29D62438" wp14:editId="6BFF1838">
            <wp:extent cx="2347172" cy="1641834"/>
            <wp:effectExtent l="0" t="0" r="0" b="0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352733" cy="164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BE03" w14:textId="6A14E533" w:rsidR="007C2FAC" w:rsidRDefault="007C2FAC" w:rsidP="007C2FAC">
      <w:pPr>
        <w:rPr>
          <w:b w:val="0"/>
          <w:bCs/>
          <w:lang w:val="es-MX"/>
        </w:rPr>
      </w:pPr>
    </w:p>
    <w:p w14:paraId="3EA9C7CB" w14:textId="3D69C4F4" w:rsidR="00DF3ABE" w:rsidRDefault="00DF3ABE" w:rsidP="007C2FAC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O si la marca a eliminar está asociada a un producto</w:t>
      </w:r>
    </w:p>
    <w:p w14:paraId="45DEEB71" w14:textId="26CE5523" w:rsidR="00DF3ABE" w:rsidRDefault="00DF3ABE" w:rsidP="007C2FAC">
      <w:pPr>
        <w:rPr>
          <w:b w:val="0"/>
          <w:bCs/>
          <w:lang w:val="es-MX"/>
        </w:rPr>
      </w:pPr>
    </w:p>
    <w:p w14:paraId="54A4EF5D" w14:textId="10627632" w:rsidR="00DF3ABE" w:rsidRDefault="00DF3ABE" w:rsidP="007C2FAC">
      <w:pPr>
        <w:rPr>
          <w:b w:val="0"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62ABC26D" wp14:editId="620FBA14">
            <wp:extent cx="3396680" cy="2399732"/>
            <wp:effectExtent l="0" t="0" r="0" b="635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97463" cy="240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2957" w14:textId="0D07CBE5" w:rsidR="00DF3ABE" w:rsidRDefault="00DF3ABE" w:rsidP="007C2FAC">
      <w:pPr>
        <w:rPr>
          <w:b w:val="0"/>
          <w:bCs/>
          <w:lang w:val="es-MX"/>
        </w:rPr>
      </w:pPr>
    </w:p>
    <w:p w14:paraId="7F25C922" w14:textId="5D33205C" w:rsidR="00DF3ABE" w:rsidRPr="00EE1C15" w:rsidRDefault="00DF3ABE" w:rsidP="00EE1C15">
      <w:pPr>
        <w:pStyle w:val="Ttulo2"/>
        <w:rPr>
          <w:b/>
          <w:bCs/>
          <w:lang w:val="es-MX"/>
        </w:rPr>
      </w:pPr>
      <w:bookmarkStart w:id="73" w:name="_Toc107228869"/>
      <w:r w:rsidRPr="00EE1C15">
        <w:rPr>
          <w:b/>
          <w:bCs/>
          <w:lang w:val="es-MX"/>
        </w:rPr>
        <w:t>Lotes</w:t>
      </w:r>
      <w:bookmarkEnd w:id="73"/>
    </w:p>
    <w:p w14:paraId="0D6D588B" w14:textId="36EA8E49" w:rsidR="00DF3ABE" w:rsidRDefault="00DF3ABE" w:rsidP="00DF3ABE">
      <w:pPr>
        <w:rPr>
          <w:lang w:val="es-MX"/>
        </w:rPr>
      </w:pPr>
    </w:p>
    <w:p w14:paraId="5F614C6D" w14:textId="4A7B7F27" w:rsidR="00DF3ABE" w:rsidRDefault="00DF3ABE" w:rsidP="00DF3AB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Finalmente pasaremos al apartado de los lotes</w:t>
      </w:r>
    </w:p>
    <w:p w14:paraId="7EC9D24E" w14:textId="1F96040E" w:rsidR="00DF3ABE" w:rsidRDefault="00DF3ABE" w:rsidP="00DF3ABE">
      <w:pPr>
        <w:rPr>
          <w:b w:val="0"/>
          <w:bCs/>
          <w:lang w:val="es-MX"/>
        </w:rPr>
      </w:pPr>
    </w:p>
    <w:p w14:paraId="59266187" w14:textId="3E73A4BE" w:rsidR="00DF3ABE" w:rsidRDefault="00DF3ABE" w:rsidP="00DF3AB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B16D06F" wp14:editId="6E26AC2B">
                <wp:simplePos x="0" y="0"/>
                <wp:positionH relativeFrom="margin">
                  <wp:posOffset>4304617</wp:posOffset>
                </wp:positionH>
                <wp:positionV relativeFrom="paragraph">
                  <wp:posOffset>2312518</wp:posOffset>
                </wp:positionV>
                <wp:extent cx="607516" cy="204716"/>
                <wp:effectExtent l="0" t="0" r="21590" b="24130"/>
                <wp:wrapNone/>
                <wp:docPr id="301" name="Rectángulo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516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CE4822" w14:textId="77777777" w:rsidR="00DF3ABE" w:rsidRDefault="00DF3ABE" w:rsidP="00DF3ABE">
                            <w:pPr>
                              <w:jc w:val="center"/>
                            </w:pPr>
                          </w:p>
                          <w:p w14:paraId="6DB23DB4" w14:textId="77777777" w:rsidR="00DF3ABE" w:rsidRDefault="00DF3ABE" w:rsidP="00DF3AB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16D06F" id="Rectángulo 301" o:spid="_x0000_s1032" style="position:absolute;margin-left:338.95pt;margin-top:182.1pt;width:47.85pt;height:16.1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" filled="f" strokecolor="red" strokeweight="1pt">
                <v:stroke joinstyle="round"/>
                <v:textbox>
                  <w:txbxContent>
                    <w:p w14:paraId="7DCE4822" w14:textId="77777777" w:rsidR="00DF3ABE" w:rsidRDefault="00DF3ABE" w:rsidP="00DF3ABE">
                      <w:pPr>
                        <w:jc w:val="center"/>
                      </w:pPr>
                    </w:p>
                    <w:p w14:paraId="6DB23DB4" w14:textId="77777777" w:rsidR="00DF3ABE" w:rsidRDefault="00DF3ABE" w:rsidP="00DF3ABE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DF3ABE">
        <w:rPr>
          <w:b w:val="0"/>
          <w:bCs/>
          <w:lang w:val="es-MX"/>
        </w:rPr>
        <w:drawing>
          <wp:inline distT="0" distB="0" distL="0" distR="0" wp14:anchorId="5018CC2B" wp14:editId="4C602BFB">
            <wp:extent cx="5815860" cy="2677822"/>
            <wp:effectExtent l="0" t="0" r="0" b="8255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19046" cy="267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D58D" w14:textId="46B3E7C2" w:rsidR="00DF3ABE" w:rsidRDefault="00DF3ABE" w:rsidP="00DF3AB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Donde podremos visualizar las 2 opciones, lote de medicamentos o lote de alimentos</w:t>
      </w:r>
    </w:p>
    <w:p w14:paraId="7ECEEB05" w14:textId="77777777" w:rsidR="00DF3ABE" w:rsidRPr="00DF3ABE" w:rsidRDefault="00DF3ABE" w:rsidP="00DF3ABE">
      <w:pPr>
        <w:rPr>
          <w:b w:val="0"/>
          <w:bCs/>
          <w:lang w:val="es-MX"/>
        </w:rPr>
      </w:pPr>
    </w:p>
    <w:p w14:paraId="0ED8BF1F" w14:textId="1E9A9F37" w:rsidR="007C2FAC" w:rsidRDefault="00DF3ABE" w:rsidP="007C2FAC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2CDAB462" wp14:editId="41E3CF4A">
                <wp:simplePos x="0" y="0"/>
                <wp:positionH relativeFrom="margin">
                  <wp:posOffset>572524</wp:posOffset>
                </wp:positionH>
                <wp:positionV relativeFrom="paragraph">
                  <wp:posOffset>1552490</wp:posOffset>
                </wp:positionV>
                <wp:extent cx="907576" cy="204716"/>
                <wp:effectExtent l="0" t="0" r="26035" b="24130"/>
                <wp:wrapNone/>
                <wp:docPr id="304" name="Rectángulo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576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6A394D" w14:textId="77777777" w:rsidR="00DF3ABE" w:rsidRDefault="00DF3ABE" w:rsidP="00DF3ABE">
                            <w:pPr>
                              <w:jc w:val="center"/>
                            </w:pPr>
                          </w:p>
                          <w:p w14:paraId="61250BC6" w14:textId="77777777" w:rsidR="00DF3ABE" w:rsidRDefault="00DF3ABE" w:rsidP="00DF3AB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DAB462" id="Rectángulo 304" o:spid="_x0000_s1033" style="position:absolute;margin-left:45.1pt;margin-top:122.25pt;width:71.45pt;height:16.1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" filled="f" strokecolor="red" strokeweight="1pt">
                <v:stroke joinstyle="round"/>
                <v:textbox>
                  <w:txbxContent>
                    <w:p w14:paraId="176A394D" w14:textId="77777777" w:rsidR="00DF3ABE" w:rsidRDefault="00DF3ABE" w:rsidP="00DF3ABE">
                      <w:pPr>
                        <w:jc w:val="center"/>
                      </w:pPr>
                    </w:p>
                    <w:p w14:paraId="61250BC6" w14:textId="77777777" w:rsidR="00DF3ABE" w:rsidRDefault="00DF3ABE" w:rsidP="00DF3ABE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F5896F2" wp14:editId="124E9C2B">
            <wp:extent cx="4529740" cy="2020186"/>
            <wp:effectExtent l="0" t="0" r="4445" b="0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40856" cy="202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4146" w14:textId="77777777" w:rsidR="007C2FAC" w:rsidRPr="007C2FAC" w:rsidRDefault="007C2FAC" w:rsidP="007C2FAC">
      <w:pPr>
        <w:rPr>
          <w:b w:val="0"/>
          <w:bCs/>
          <w:lang w:val="es-MX"/>
        </w:rPr>
      </w:pPr>
    </w:p>
    <w:p w14:paraId="34668CE3" w14:textId="370B6E19" w:rsidR="005D16C2" w:rsidRDefault="00DF3ABE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Comenzaremos con los de medicamentos</w:t>
      </w:r>
    </w:p>
    <w:p w14:paraId="4C8B88ED" w14:textId="159909DD" w:rsidR="00DF3ABE" w:rsidRDefault="00DF3ABE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44D419D" wp14:editId="3F901597">
                <wp:simplePos x="0" y="0"/>
                <wp:positionH relativeFrom="margin">
                  <wp:posOffset>361031</wp:posOffset>
                </wp:positionH>
                <wp:positionV relativeFrom="paragraph">
                  <wp:posOffset>26660</wp:posOffset>
                </wp:positionV>
                <wp:extent cx="607516" cy="204716"/>
                <wp:effectExtent l="0" t="0" r="21590" b="24130"/>
                <wp:wrapNone/>
                <wp:docPr id="305" name="Rectángulo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516" cy="20471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942A2A" w14:textId="77777777" w:rsidR="00DF3ABE" w:rsidRDefault="00DF3ABE" w:rsidP="00DF3ABE">
                            <w:pPr>
                              <w:jc w:val="center"/>
                            </w:pPr>
                          </w:p>
                          <w:p w14:paraId="5E2276C1" w14:textId="77777777" w:rsidR="00DF3ABE" w:rsidRDefault="00DF3ABE" w:rsidP="00DF3AB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D419D" id="Rectángulo 305" o:spid="_x0000_s1034" style="position:absolute;margin-left:28.45pt;margin-top:2.1pt;width:47.85pt;height:16.1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" filled="f" strokecolor="red" strokeweight="1pt">
                <v:stroke joinstyle="round"/>
                <v:textbox>
                  <w:txbxContent>
                    <w:p w14:paraId="5B942A2A" w14:textId="77777777" w:rsidR="00DF3ABE" w:rsidRDefault="00DF3ABE" w:rsidP="00DF3ABE">
                      <w:pPr>
                        <w:jc w:val="center"/>
                      </w:pPr>
                    </w:p>
                    <w:p w14:paraId="5E2276C1" w14:textId="77777777" w:rsidR="00DF3ABE" w:rsidRDefault="00DF3ABE" w:rsidP="00DF3ABE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79357F4" wp14:editId="69515443">
            <wp:extent cx="4720974" cy="1722490"/>
            <wp:effectExtent l="0" t="0" r="3810" b="0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29091" cy="172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2C1E" w14:textId="4767E0DF" w:rsidR="00DF3ABE" w:rsidRDefault="00DF3ABE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Tendremos la tabla con los lotes creados, y las acciones de agregar, modificar y eliminar lote</w:t>
      </w:r>
    </w:p>
    <w:p w14:paraId="772AB867" w14:textId="5EC04CA3" w:rsidR="00DF3ABE" w:rsidRDefault="00DF3ABE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Si damos clic en “agregar lote” nos saldrá esta pantalla</w:t>
      </w:r>
    </w:p>
    <w:p w14:paraId="1248F7E3" w14:textId="68DC2AD6" w:rsidR="00DF3ABE" w:rsidRDefault="00DF3ABE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0E1C147E" wp14:editId="326988A6">
            <wp:extent cx="3588360" cy="2204726"/>
            <wp:effectExtent l="0" t="0" r="0" b="5080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97491" cy="221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4F72" w14:textId="31E644CC" w:rsidR="00DF3ABE" w:rsidRDefault="00DF3ABE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Probaremos con lote de ibuprofeno</w:t>
      </w:r>
    </w:p>
    <w:p w14:paraId="62A14E71" w14:textId="614B2329" w:rsidR="00DF3ABE" w:rsidRDefault="00DF3ABE" w:rsidP="007B53CE">
      <w:pPr>
        <w:rPr>
          <w:b w:val="0"/>
          <w:bCs/>
          <w:lang w:val="es-MX"/>
        </w:rPr>
      </w:pPr>
    </w:p>
    <w:p w14:paraId="1A90BB22" w14:textId="0C2CA14F" w:rsidR="00DF3ABE" w:rsidRDefault="00DF3ABE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27350B13" wp14:editId="713A55E8">
            <wp:extent cx="5141368" cy="351546"/>
            <wp:effectExtent l="0" t="0" r="2540" b="0"/>
            <wp:docPr id="307" name="Imagen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64179" cy="35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50AB" w14:textId="48822F85" w:rsidR="005D16C2" w:rsidRDefault="00DF3ABE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Como es un lote ya existente nos arrojará esta alerta</w:t>
      </w:r>
    </w:p>
    <w:p w14:paraId="555A04A3" w14:textId="7970D679" w:rsidR="00DF3ABE" w:rsidRDefault="00DF3ABE" w:rsidP="007B53CE">
      <w:pPr>
        <w:rPr>
          <w:b w:val="0"/>
          <w:bCs/>
          <w:lang w:val="es-MX"/>
        </w:rPr>
      </w:pPr>
    </w:p>
    <w:p w14:paraId="78E0EA6C" w14:textId="4565E26C" w:rsidR="00DF3ABE" w:rsidRDefault="00DF3ABE" w:rsidP="007B53CE">
      <w:pPr>
        <w:rPr>
          <w:b w:val="0"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047DA4A5" wp14:editId="6089CE9D">
            <wp:extent cx="3407818" cy="2425462"/>
            <wp:effectExtent l="0" t="0" r="2540" b="0"/>
            <wp:docPr id="308" name="Imagen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10443" cy="24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32A8" w14:textId="05D188BA" w:rsidR="00DF3ABE" w:rsidRDefault="00DF3ABE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Probemos con uno distinto</w:t>
      </w:r>
    </w:p>
    <w:p w14:paraId="71D7C928" w14:textId="503D352E" w:rsidR="00DF3ABE" w:rsidRDefault="00DF3ABE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2D67CC46" wp14:editId="6BE2A65A">
            <wp:extent cx="4947456" cy="391710"/>
            <wp:effectExtent l="0" t="0" r="0" b="8890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58182" cy="39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FF8D" w14:textId="1AB195E6" w:rsidR="00DF3ABE" w:rsidRDefault="00DF3ABE" w:rsidP="007B53CE">
      <w:pPr>
        <w:rPr>
          <w:b w:val="0"/>
          <w:bCs/>
          <w:lang w:val="es-MX"/>
        </w:rPr>
      </w:pPr>
    </w:p>
    <w:p w14:paraId="29D04B95" w14:textId="218E21C2" w:rsidR="00DF3ABE" w:rsidRDefault="00DF3ABE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Este si nos registró correctamente</w:t>
      </w:r>
    </w:p>
    <w:p w14:paraId="24A9F35C" w14:textId="26E9E65E" w:rsidR="00DF3ABE" w:rsidRDefault="00DF3ABE" w:rsidP="007B53CE">
      <w:pPr>
        <w:rPr>
          <w:b w:val="0"/>
          <w:bCs/>
          <w:lang w:val="es-MX"/>
        </w:rPr>
      </w:pPr>
    </w:p>
    <w:p w14:paraId="763764BC" w14:textId="73D3A668" w:rsidR="00DF3ABE" w:rsidRDefault="00DF3ABE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2D5B91EC" wp14:editId="114DE194">
            <wp:extent cx="2709856" cy="1874434"/>
            <wp:effectExtent l="0" t="0" r="0" b="0"/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14729" cy="187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EB1B" w14:textId="407F2015" w:rsidR="00DF3ABE" w:rsidRDefault="00DF3ABE" w:rsidP="007B53CE">
      <w:pPr>
        <w:rPr>
          <w:b w:val="0"/>
          <w:bCs/>
          <w:lang w:val="es-MX"/>
        </w:rPr>
      </w:pPr>
    </w:p>
    <w:p w14:paraId="67FEA516" w14:textId="207ED3CA" w:rsidR="00DF3ABE" w:rsidRDefault="00DF3ABE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Y podremos visualizarlo en la tabla</w:t>
      </w:r>
    </w:p>
    <w:p w14:paraId="3C8F9D3D" w14:textId="6C8FF11E" w:rsidR="00DF3ABE" w:rsidRDefault="00DF3ABE" w:rsidP="007B53CE">
      <w:pPr>
        <w:rPr>
          <w:b w:val="0"/>
          <w:bCs/>
          <w:lang w:val="es-MX"/>
        </w:rPr>
      </w:pPr>
    </w:p>
    <w:p w14:paraId="6922026F" w14:textId="152164BA" w:rsidR="00DF3ABE" w:rsidRDefault="00DF3ABE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6EC75FE8" wp14:editId="11D10FBE">
                <wp:simplePos x="0" y="0"/>
                <wp:positionH relativeFrom="margin">
                  <wp:posOffset>961485</wp:posOffset>
                </wp:positionH>
                <wp:positionV relativeFrom="paragraph">
                  <wp:posOffset>1953222</wp:posOffset>
                </wp:positionV>
                <wp:extent cx="2436126" cy="122830"/>
                <wp:effectExtent l="0" t="0" r="21590" b="10795"/>
                <wp:wrapNone/>
                <wp:docPr id="312" name="Rectángul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6126" cy="12283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379DEA" w14:textId="77777777" w:rsidR="00DF3ABE" w:rsidRDefault="00DF3ABE" w:rsidP="00DF3ABE">
                            <w:pPr>
                              <w:jc w:val="center"/>
                            </w:pPr>
                          </w:p>
                          <w:p w14:paraId="60B1E575" w14:textId="77777777" w:rsidR="00DF3ABE" w:rsidRDefault="00DF3ABE" w:rsidP="00DF3AB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75FE8" id="Rectángulo 312" o:spid="_x0000_s1035" style="position:absolute;margin-left:75.7pt;margin-top:153.8pt;width:191.8pt;height:9.65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" filled="f" strokecolor="red" strokeweight="1pt">
                <v:stroke joinstyle="round"/>
                <v:textbox>
                  <w:txbxContent>
                    <w:p w14:paraId="30379DEA" w14:textId="77777777" w:rsidR="00DF3ABE" w:rsidRDefault="00DF3ABE" w:rsidP="00DF3ABE">
                      <w:pPr>
                        <w:jc w:val="center"/>
                      </w:pPr>
                    </w:p>
                    <w:p w14:paraId="60B1E575" w14:textId="77777777" w:rsidR="00DF3ABE" w:rsidRDefault="00DF3ABE" w:rsidP="00DF3ABE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4E9B28D" wp14:editId="7F4F5110">
            <wp:extent cx="3984786" cy="2384878"/>
            <wp:effectExtent l="0" t="0" r="0" b="0"/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91718" cy="238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F236" w14:textId="53143269" w:rsidR="00DF3ABE" w:rsidRDefault="00DF3ABE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lastRenderedPageBreak/>
        <w:t>Para modificar el lote, nos pedirá confirmar el id</w:t>
      </w:r>
    </w:p>
    <w:p w14:paraId="48DEBF89" w14:textId="1C55B9E0" w:rsidR="00DF3ABE" w:rsidRDefault="00DF3ABE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648CBF45" wp14:editId="1789E382">
            <wp:extent cx="2845282" cy="2136838"/>
            <wp:effectExtent l="0" t="0" r="0" b="0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49786" cy="21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95A7" w14:textId="55777649" w:rsidR="00DF3ABE" w:rsidRDefault="00DF3ABE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Probemos con el id 1, en este caso lote de ibuprofeno</w:t>
      </w:r>
    </w:p>
    <w:p w14:paraId="6301B5D8" w14:textId="33460A89" w:rsidR="00DF3ABE" w:rsidRDefault="00DF3ABE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1891B154" wp14:editId="741FFD3D">
            <wp:extent cx="6225292" cy="1144054"/>
            <wp:effectExtent l="0" t="0" r="4445" b="0"/>
            <wp:docPr id="314" name="Imagen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28280" cy="114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EFD4" w14:textId="1B19C44D" w:rsidR="00DF3ABE" w:rsidRDefault="00DF3ABE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Nos dejará modificar solamente el nombre</w:t>
      </w:r>
      <w:r w:rsidR="00D52607">
        <w:rPr>
          <w:b w:val="0"/>
          <w:bCs/>
          <w:lang w:val="es-MX"/>
        </w:rPr>
        <w:t xml:space="preserve">, </w:t>
      </w:r>
      <w:r>
        <w:rPr>
          <w:b w:val="0"/>
          <w:bCs/>
          <w:lang w:val="es-MX"/>
        </w:rPr>
        <w:t>como en las anteriores ocasiones si modificamos el id nos saldrá una alerta de “inválido”</w:t>
      </w:r>
    </w:p>
    <w:p w14:paraId="401F758A" w14:textId="468C8754" w:rsidR="00D52607" w:rsidRDefault="00D52607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3ED7B246" wp14:editId="70554441">
            <wp:extent cx="2620038" cy="1864650"/>
            <wp:effectExtent l="0" t="0" r="8890" b="2540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32496" cy="187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74B0" w14:textId="6121133B" w:rsidR="00D52607" w:rsidRDefault="00D52607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Si modificamos correctamente saldrá esta pantalla</w:t>
      </w:r>
    </w:p>
    <w:p w14:paraId="79B31B65" w14:textId="12286BF9" w:rsidR="00DF3ABE" w:rsidRDefault="00DF3ABE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203C96DE" wp14:editId="26083E85">
            <wp:extent cx="2610464" cy="1838258"/>
            <wp:effectExtent l="0" t="0" r="0" b="0"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14503" cy="184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FAC3" w14:textId="5A1AD35F" w:rsidR="00D52607" w:rsidRDefault="00D52607" w:rsidP="007B53CE">
      <w:pPr>
        <w:rPr>
          <w:b w:val="0"/>
          <w:bCs/>
          <w:lang w:val="es-MX"/>
        </w:rPr>
      </w:pPr>
    </w:p>
    <w:p w14:paraId="522BB6C2" w14:textId="5B598D31" w:rsidR="00D52607" w:rsidRDefault="00D52607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Con eliminar es lo mismo, si lo hacemos correctamente</w:t>
      </w:r>
    </w:p>
    <w:p w14:paraId="158A841E" w14:textId="54A04101" w:rsidR="00D52607" w:rsidRDefault="00D52607" w:rsidP="007B53CE">
      <w:pPr>
        <w:rPr>
          <w:b w:val="0"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1112188D" wp14:editId="07BF655C">
            <wp:extent cx="2860202" cy="2008068"/>
            <wp:effectExtent l="0" t="0" r="0" b="0"/>
            <wp:docPr id="318" name="Imagen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62725" cy="20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A140" w14:textId="1E38DE95" w:rsidR="00D52607" w:rsidRDefault="00D52607" w:rsidP="007B53CE">
      <w:pPr>
        <w:rPr>
          <w:b w:val="0"/>
          <w:bCs/>
          <w:lang w:val="es-MX"/>
        </w:rPr>
      </w:pPr>
    </w:p>
    <w:p w14:paraId="06BFB4CD" w14:textId="625CD119" w:rsidR="00D52607" w:rsidRDefault="00D52607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Y si ponemos un lote asociado a algún producto no nos dejará eliminarlo</w:t>
      </w:r>
    </w:p>
    <w:p w14:paraId="1DCE97E8" w14:textId="1A12FC91" w:rsidR="00D52607" w:rsidRDefault="00D52607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25F3F4E7" wp14:editId="1B8A0C9F">
            <wp:extent cx="2916616" cy="2095358"/>
            <wp:effectExtent l="0" t="0" r="0" b="635"/>
            <wp:docPr id="319" name="Imagen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918548" cy="209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011E" w14:textId="14E7CFD1" w:rsidR="00D52607" w:rsidRDefault="00D52607" w:rsidP="007B53CE">
      <w:pPr>
        <w:rPr>
          <w:b w:val="0"/>
          <w:bCs/>
          <w:lang w:val="es-MX"/>
        </w:rPr>
      </w:pPr>
    </w:p>
    <w:p w14:paraId="1C1C3854" w14:textId="50412F5F" w:rsidR="00D52607" w:rsidRDefault="00D52607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Ahora pasemos al lote de alimentos, muy similar al de alimentos</w:t>
      </w:r>
    </w:p>
    <w:p w14:paraId="6FC32DD8" w14:textId="584E296B" w:rsidR="00D52607" w:rsidRDefault="00D52607" w:rsidP="007B53CE">
      <w:pPr>
        <w:rPr>
          <w:b w:val="0"/>
          <w:bCs/>
          <w:lang w:val="es-MX"/>
        </w:rPr>
      </w:pPr>
    </w:p>
    <w:p w14:paraId="203E4821" w14:textId="4997E0A9" w:rsidR="00D52607" w:rsidRDefault="00D52607" w:rsidP="007B53CE">
      <w:pPr>
        <w:rPr>
          <w:b w:val="0"/>
          <w:bCs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694AD97" wp14:editId="5B14D318">
                <wp:simplePos x="0" y="0"/>
                <wp:positionH relativeFrom="margin">
                  <wp:posOffset>415290</wp:posOffset>
                </wp:positionH>
                <wp:positionV relativeFrom="paragraph">
                  <wp:posOffset>62230</wp:posOffset>
                </wp:positionV>
                <wp:extent cx="425450" cy="120650"/>
                <wp:effectExtent l="0" t="0" r="12700" b="12700"/>
                <wp:wrapNone/>
                <wp:docPr id="322" name="Rectángulo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1206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8FBAD1" w14:textId="77777777" w:rsidR="00D52607" w:rsidRDefault="00D52607" w:rsidP="00D52607">
                            <w:pPr>
                              <w:jc w:val="center"/>
                            </w:pPr>
                          </w:p>
                          <w:p w14:paraId="23FEA50A" w14:textId="77777777" w:rsidR="00D52607" w:rsidRDefault="00D52607" w:rsidP="00D5260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94AD97" id="Rectángulo 322" o:spid="_x0000_s1036" style="position:absolute;margin-left:32.7pt;margin-top:4.9pt;width:33.5pt;height:9.5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" filled="f" strokecolor="red" strokeweight="1pt">
                <v:stroke joinstyle="round"/>
                <v:textbox>
                  <w:txbxContent>
                    <w:p w14:paraId="0B8FBAD1" w14:textId="77777777" w:rsidR="00D52607" w:rsidRDefault="00D52607" w:rsidP="00D52607">
                      <w:pPr>
                        <w:jc w:val="center"/>
                      </w:pPr>
                    </w:p>
                    <w:p w14:paraId="23FEA50A" w14:textId="77777777" w:rsidR="00D52607" w:rsidRDefault="00D52607" w:rsidP="00D52607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CB90159" wp14:editId="5D6BDBA6">
            <wp:extent cx="4819574" cy="1637906"/>
            <wp:effectExtent l="0" t="0" r="635" b="635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25878" cy="16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378F" w14:textId="0D043DEC" w:rsidR="00D52607" w:rsidRDefault="00D52607" w:rsidP="007B53CE">
      <w:pPr>
        <w:rPr>
          <w:b w:val="0"/>
          <w:bCs/>
          <w:lang w:val="es-MX"/>
        </w:rPr>
      </w:pPr>
    </w:p>
    <w:p w14:paraId="76C83975" w14:textId="4B9F7F6A" w:rsidR="00D52607" w:rsidRDefault="00D52607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Vamos a dar clic en “agregar lote”, para registrar un lote de alimentos nuevo</w:t>
      </w:r>
    </w:p>
    <w:p w14:paraId="3223E629" w14:textId="26417DF9" w:rsidR="00D52607" w:rsidRDefault="00D52607" w:rsidP="007B53CE">
      <w:pPr>
        <w:rPr>
          <w:b w:val="0"/>
          <w:bCs/>
          <w:lang w:val="es-MX"/>
        </w:rPr>
      </w:pPr>
    </w:p>
    <w:p w14:paraId="45D263A8" w14:textId="7D107963" w:rsidR="00DF3ABE" w:rsidRDefault="00D52607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0F3EB97B" wp14:editId="4E91C592">
            <wp:extent cx="2012860" cy="1185968"/>
            <wp:effectExtent l="0" t="0" r="6985" b="0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028577" cy="119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D8A4" w14:textId="164F18D0" w:rsidR="00DF3ABE" w:rsidRDefault="00D52607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lastRenderedPageBreak/>
        <w:t xml:space="preserve">Por </w:t>
      </w:r>
      <w:proofErr w:type="gramStart"/>
      <w:r>
        <w:rPr>
          <w:b w:val="0"/>
          <w:bCs/>
          <w:lang w:val="es-MX"/>
        </w:rPr>
        <w:t>ejemplo</w:t>
      </w:r>
      <w:proofErr w:type="gramEnd"/>
      <w:r>
        <w:rPr>
          <w:b w:val="0"/>
          <w:bCs/>
          <w:lang w:val="es-MX"/>
        </w:rPr>
        <w:t xml:space="preserve"> un lote con pan</w:t>
      </w:r>
    </w:p>
    <w:p w14:paraId="743AC4F6" w14:textId="7985DC59" w:rsidR="00D52607" w:rsidRDefault="00D52607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1F633A5F" wp14:editId="6614E4D1">
            <wp:extent cx="4259580" cy="366338"/>
            <wp:effectExtent l="0" t="0" r="0" b="0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13197" cy="37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41B9" w14:textId="17D318E5" w:rsidR="00D52607" w:rsidRDefault="00D52607" w:rsidP="007B53CE">
      <w:pPr>
        <w:rPr>
          <w:b w:val="0"/>
          <w:bCs/>
          <w:lang w:val="es-MX"/>
        </w:rPr>
      </w:pPr>
    </w:p>
    <w:p w14:paraId="186ED5FF" w14:textId="426E798B" w:rsidR="00D52607" w:rsidRDefault="00D52607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14C461D1" wp14:editId="20F3C237">
            <wp:extent cx="2152650" cy="1517890"/>
            <wp:effectExtent l="0" t="0" r="0" b="635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161663" cy="152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A0DD" w14:textId="1D3AFC33" w:rsidR="00D52607" w:rsidRDefault="00D52607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Ahora probemos con un lote de frijol</w:t>
      </w:r>
    </w:p>
    <w:p w14:paraId="10D571A8" w14:textId="0C0F3DCC" w:rsidR="00D52607" w:rsidRDefault="00D52607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71E0B36E" wp14:editId="2A39F240">
            <wp:extent cx="5159980" cy="465098"/>
            <wp:effectExtent l="0" t="0" r="3175" b="0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180639" cy="46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6598" w14:textId="7AE9FCE0" w:rsidR="00D52607" w:rsidRDefault="00D52607" w:rsidP="007B53CE">
      <w:pPr>
        <w:rPr>
          <w:b w:val="0"/>
          <w:bCs/>
          <w:lang w:val="es-MX"/>
        </w:rPr>
      </w:pPr>
    </w:p>
    <w:p w14:paraId="7D972118" w14:textId="03977FE9" w:rsidR="00D52607" w:rsidRDefault="00D52607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Como este ya existe, el aplicativo nos arrojará la siguiente alerta</w:t>
      </w:r>
    </w:p>
    <w:p w14:paraId="248BC60A" w14:textId="77777777" w:rsidR="00D52607" w:rsidRDefault="00D52607" w:rsidP="007B53CE">
      <w:pPr>
        <w:rPr>
          <w:b w:val="0"/>
          <w:bCs/>
          <w:lang w:val="es-MX"/>
        </w:rPr>
      </w:pPr>
    </w:p>
    <w:p w14:paraId="658E400E" w14:textId="6612B2A8" w:rsidR="00D52607" w:rsidRDefault="00D52607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7AB1DDD5" wp14:editId="68B0A0AA">
            <wp:extent cx="3083232" cy="2143124"/>
            <wp:effectExtent l="0" t="0" r="3175" b="0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88410" cy="214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CCE4" w14:textId="612D3C50" w:rsidR="00D52607" w:rsidRDefault="00D52607" w:rsidP="007B53CE">
      <w:pPr>
        <w:rPr>
          <w:b w:val="0"/>
          <w:bCs/>
          <w:lang w:val="es-MX"/>
        </w:rPr>
      </w:pPr>
    </w:p>
    <w:p w14:paraId="4A162910" w14:textId="32C6EF42" w:rsidR="00D52607" w:rsidRDefault="00D52607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Ahora vamos a modificar algún lote de alimento, daremos clic en el botón “modificar lote”, nos pedirá confirmar el id del lote</w:t>
      </w:r>
    </w:p>
    <w:p w14:paraId="14D582E2" w14:textId="77777777" w:rsidR="00D52607" w:rsidRDefault="00D52607" w:rsidP="007B53CE">
      <w:pPr>
        <w:rPr>
          <w:b w:val="0"/>
          <w:bCs/>
          <w:lang w:val="es-MX"/>
        </w:rPr>
      </w:pPr>
    </w:p>
    <w:p w14:paraId="5B037FD7" w14:textId="5E0ACBA7" w:rsidR="00D52607" w:rsidRDefault="00D52607" w:rsidP="007B53CE">
      <w:pPr>
        <w:rPr>
          <w:b w:val="0"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12878078" wp14:editId="717412CB">
            <wp:extent cx="2735826" cy="2019300"/>
            <wp:effectExtent l="0" t="0" r="7620" b="0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44838" cy="202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9E4E" w14:textId="77777777" w:rsidR="00D52607" w:rsidRDefault="00D52607" w:rsidP="007B53CE">
      <w:pPr>
        <w:rPr>
          <w:b w:val="0"/>
          <w:bCs/>
          <w:lang w:val="es-MX"/>
        </w:rPr>
      </w:pPr>
    </w:p>
    <w:p w14:paraId="0F5440C3" w14:textId="5A4D11F7" w:rsidR="00D52607" w:rsidRDefault="00D52607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Vamos a probar con el lote de pan que tiene el código 10</w:t>
      </w:r>
    </w:p>
    <w:p w14:paraId="59B725B1" w14:textId="77777777" w:rsidR="00D52607" w:rsidRDefault="00D52607" w:rsidP="007B53CE">
      <w:pPr>
        <w:rPr>
          <w:b w:val="0"/>
          <w:bCs/>
          <w:lang w:val="es-MX"/>
        </w:rPr>
      </w:pPr>
    </w:p>
    <w:p w14:paraId="53DDBA38" w14:textId="622DE5E5" w:rsidR="00D52607" w:rsidRDefault="00D52607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728D0C7A" wp14:editId="4A016686">
            <wp:extent cx="6371590" cy="1161415"/>
            <wp:effectExtent l="0" t="0" r="0" b="635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5FEE" w14:textId="77777777" w:rsidR="00D52607" w:rsidRDefault="00D52607" w:rsidP="007B53CE">
      <w:pPr>
        <w:rPr>
          <w:b w:val="0"/>
          <w:bCs/>
          <w:lang w:val="es-MX"/>
        </w:rPr>
      </w:pPr>
    </w:p>
    <w:p w14:paraId="3B2E820A" w14:textId="23A5C79C" w:rsidR="00D52607" w:rsidRDefault="00D52607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Al igual que en las anteriores ocasiones solo podremos modificar el nombre, si modificamos el código nos lanzará la alerta “inválido”</w:t>
      </w:r>
    </w:p>
    <w:p w14:paraId="29E77D0C" w14:textId="10F1C8F8" w:rsidR="00D52607" w:rsidRDefault="00D52607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27D5D4A8" wp14:editId="74B9A4BC">
            <wp:extent cx="2947148" cy="2120698"/>
            <wp:effectExtent l="0" t="0" r="5715" b="0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49635" cy="212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918F" w14:textId="6B57EF04" w:rsidR="00D52607" w:rsidRDefault="00D52607" w:rsidP="007B53CE">
      <w:pPr>
        <w:rPr>
          <w:b w:val="0"/>
          <w:bCs/>
          <w:lang w:val="es-MX"/>
        </w:rPr>
      </w:pPr>
    </w:p>
    <w:p w14:paraId="27796504" w14:textId="29CBEE04" w:rsidR="00D52607" w:rsidRDefault="00D52607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Si lo modificamos correctamente saldrá la siguiente confirmación</w:t>
      </w:r>
    </w:p>
    <w:p w14:paraId="250CA1DB" w14:textId="70AA1EBB" w:rsidR="00D52607" w:rsidRDefault="00D52607" w:rsidP="007B53CE">
      <w:pPr>
        <w:rPr>
          <w:b w:val="0"/>
          <w:bCs/>
          <w:lang w:val="es-MX"/>
        </w:rPr>
      </w:pPr>
    </w:p>
    <w:p w14:paraId="4969D369" w14:textId="37F8E27B" w:rsidR="00D52607" w:rsidRDefault="00D52607" w:rsidP="007B53CE">
      <w:pPr>
        <w:rPr>
          <w:b w:val="0"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6215696A" wp14:editId="0C84041D">
            <wp:extent cx="2910110" cy="2066924"/>
            <wp:effectExtent l="0" t="0" r="5080" b="0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20457" cy="207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E038" w14:textId="3F9E717A" w:rsidR="00554F12" w:rsidRDefault="00554F12" w:rsidP="007B53CE">
      <w:pPr>
        <w:rPr>
          <w:b w:val="0"/>
          <w:bCs/>
          <w:lang w:val="es-MX"/>
        </w:rPr>
      </w:pPr>
    </w:p>
    <w:p w14:paraId="3C741DDA" w14:textId="69B9E9E8" w:rsidR="00D52607" w:rsidRDefault="00D52607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Para eliminar también nos pedirá confirmar el id del lote</w:t>
      </w:r>
    </w:p>
    <w:p w14:paraId="1C4F6600" w14:textId="0D3DE544" w:rsidR="00D52607" w:rsidRDefault="00D52607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65C3B424" wp14:editId="1F57FAD1">
            <wp:extent cx="3179302" cy="2374900"/>
            <wp:effectExtent l="0" t="0" r="2540" b="6350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180834" cy="2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242B" w14:textId="4D253D84" w:rsidR="00D52607" w:rsidRDefault="00D52607" w:rsidP="007B53CE">
      <w:pPr>
        <w:rPr>
          <w:b w:val="0"/>
          <w:bCs/>
          <w:lang w:val="es-MX"/>
        </w:rPr>
      </w:pPr>
    </w:p>
    <w:p w14:paraId="28B5DE20" w14:textId="27EEA9AA" w:rsidR="00D52607" w:rsidRDefault="00D52607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Si el lote ya está asociado a un producto no nos dejará eliminarlo</w:t>
      </w:r>
    </w:p>
    <w:p w14:paraId="09EF978F" w14:textId="4EBB122A" w:rsidR="00D52607" w:rsidRDefault="00D52607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1B0410AC" wp14:editId="59BD5036">
            <wp:extent cx="2879116" cy="2047874"/>
            <wp:effectExtent l="0" t="0" r="0" b="0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883872" cy="205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BA55" w14:textId="53AF7040" w:rsidR="00D52607" w:rsidRDefault="00D52607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Si el lote no está asociado a nada, nos tirará la confirmación de eliminado</w:t>
      </w:r>
    </w:p>
    <w:p w14:paraId="0C722A15" w14:textId="0AE1F400" w:rsidR="00D52607" w:rsidRDefault="00D52607" w:rsidP="007B53CE">
      <w:pPr>
        <w:rPr>
          <w:b w:val="0"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1F0967DA" wp14:editId="2F639298">
            <wp:extent cx="2854358" cy="2045018"/>
            <wp:effectExtent l="0" t="0" r="3175" b="0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868827" cy="205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6C4F" w14:textId="3CF9D10A" w:rsidR="00EE1C15" w:rsidRDefault="00EE1C15" w:rsidP="007B53CE">
      <w:pPr>
        <w:rPr>
          <w:b w:val="0"/>
          <w:bCs/>
          <w:lang w:val="es-MX"/>
        </w:rPr>
      </w:pPr>
    </w:p>
    <w:p w14:paraId="56D54B44" w14:textId="4DA96B51" w:rsidR="00EE1C15" w:rsidRDefault="00EE1C15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Estas son todas las funcionalidades del aplicativo, finalmente si queremos cerrar sesión, daremos clic en el botón “volver”, el cuál nos llevará a la página inicial, donde tendremos en la parte superior izquierda el botón “cerrar sesión”</w:t>
      </w:r>
    </w:p>
    <w:p w14:paraId="7786EA0C" w14:textId="51DC51E4" w:rsidR="00EE1C15" w:rsidRDefault="00EE1C15" w:rsidP="007B53CE">
      <w:pPr>
        <w:rPr>
          <w:b w:val="0"/>
          <w:bCs/>
          <w:lang w:val="es-MX"/>
        </w:rPr>
      </w:pPr>
      <w:r w:rsidRPr="00EE1C15">
        <w:rPr>
          <w:b w:val="0"/>
          <w:bCs/>
          <w:lang w:val="es-MX"/>
        </w:rPr>
        <w:drawing>
          <wp:inline distT="0" distB="0" distL="0" distR="0" wp14:anchorId="47C69333" wp14:editId="496F6757">
            <wp:extent cx="920530" cy="577850"/>
            <wp:effectExtent l="0" t="0" r="0" b="0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921675" cy="57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7724" w14:textId="647BA737" w:rsidR="00EE1C15" w:rsidRDefault="00EE1C15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Si damos clic nos enviará a esta pantalla</w:t>
      </w:r>
    </w:p>
    <w:p w14:paraId="76CAE3A3" w14:textId="77777777" w:rsidR="00EE1C15" w:rsidRDefault="00EE1C15" w:rsidP="007B53CE">
      <w:pPr>
        <w:rPr>
          <w:b w:val="0"/>
          <w:bCs/>
          <w:lang w:val="es-MX"/>
        </w:rPr>
      </w:pPr>
    </w:p>
    <w:p w14:paraId="06C7CD21" w14:textId="608BCB51" w:rsidR="00EE1C15" w:rsidRDefault="00EE1C15" w:rsidP="007B53CE">
      <w:pPr>
        <w:rPr>
          <w:b w:val="0"/>
          <w:bCs/>
          <w:lang w:val="es-MX"/>
        </w:rPr>
      </w:pPr>
      <w:r>
        <w:rPr>
          <w:noProof/>
        </w:rPr>
        <w:drawing>
          <wp:inline distT="0" distB="0" distL="0" distR="0" wp14:anchorId="58EFF5B2" wp14:editId="32543B82">
            <wp:extent cx="3022390" cy="2133450"/>
            <wp:effectExtent l="0" t="0" r="6985" b="635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26341" cy="2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55E9" w14:textId="65D787A4" w:rsidR="00EE1C15" w:rsidRDefault="00EE1C15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 xml:space="preserve">Si damos clic en “sí” nos enviará a nuestro </w:t>
      </w:r>
      <w:proofErr w:type="spellStart"/>
      <w:r>
        <w:rPr>
          <w:b w:val="0"/>
          <w:bCs/>
          <w:lang w:val="es-MX"/>
        </w:rPr>
        <w:t>login</w:t>
      </w:r>
      <w:proofErr w:type="spellEnd"/>
    </w:p>
    <w:p w14:paraId="187B86CE" w14:textId="269A0434" w:rsidR="00EE1C15" w:rsidRDefault="00EE1C15" w:rsidP="007B53CE">
      <w:pPr>
        <w:rPr>
          <w:b w:val="0"/>
          <w:bCs/>
          <w:lang w:val="es-MX"/>
        </w:rPr>
      </w:pPr>
      <w:r w:rsidRPr="00EE1C15">
        <w:rPr>
          <w:b w:val="0"/>
          <w:bCs/>
          <w:lang w:val="es-MX"/>
        </w:rPr>
        <w:lastRenderedPageBreak/>
        <w:drawing>
          <wp:inline distT="0" distB="0" distL="0" distR="0" wp14:anchorId="7DA000E6" wp14:editId="5B1314E5">
            <wp:extent cx="6371590" cy="2913380"/>
            <wp:effectExtent l="0" t="0" r="0" b="1270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A8E5" w14:textId="77777777" w:rsidR="00D52607" w:rsidRDefault="00D52607" w:rsidP="007B53CE">
      <w:pPr>
        <w:rPr>
          <w:b w:val="0"/>
          <w:bCs/>
          <w:lang w:val="es-MX"/>
        </w:rPr>
      </w:pPr>
    </w:p>
    <w:p w14:paraId="3C3E4B1F" w14:textId="06862F7C" w:rsidR="00253FF1" w:rsidRDefault="00B704E1" w:rsidP="007B53CE">
      <w:pPr>
        <w:rPr>
          <w:b w:val="0"/>
          <w:bCs/>
          <w:lang w:val="es-MX"/>
        </w:rPr>
      </w:pPr>
      <w:r>
        <w:rPr>
          <w:b w:val="0"/>
          <w:bCs/>
          <w:lang w:val="es-MX"/>
        </w:rPr>
        <w:t>En el caso del rol “Empleado”, solo tendrá la posibilidad de agregar en el aplicativo, estará limitado a modificar solo productos, no podrá eliminar ni modificar personal, el resto es igual al rol de “Administrador”</w:t>
      </w:r>
    </w:p>
    <w:p w14:paraId="64D85633" w14:textId="77777777" w:rsidR="00B704E1" w:rsidRDefault="00B704E1" w:rsidP="007B53CE">
      <w:pPr>
        <w:rPr>
          <w:b w:val="0"/>
          <w:bCs/>
          <w:lang w:val="es-MX"/>
        </w:rPr>
      </w:pPr>
    </w:p>
    <w:p w14:paraId="75B19003" w14:textId="77777777" w:rsidR="00253FF1" w:rsidRPr="007B53CE" w:rsidRDefault="00253FF1" w:rsidP="007B53CE">
      <w:pPr>
        <w:rPr>
          <w:b w:val="0"/>
          <w:bCs/>
          <w:lang w:val="es-MX"/>
        </w:rPr>
      </w:pPr>
    </w:p>
    <w:p w14:paraId="28080F23" w14:textId="58397646" w:rsidR="007A5114" w:rsidRDefault="007A511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2F7B3CFD" w14:textId="77777777" w:rsidR="007A5114" w:rsidRPr="009B4D38" w:rsidRDefault="007A5114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24FB1B4B" w14:textId="13AF2414" w:rsidR="00AA5EF6" w:rsidRPr="009B4D38" w:rsidRDefault="00AA5EF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3454AE3E" w14:textId="77777777" w:rsidR="00AA5EF6" w:rsidRPr="009B4D38" w:rsidRDefault="00AA5EF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014A1299" w14:textId="77777777" w:rsidR="00AA5EF6" w:rsidRPr="009B4D38" w:rsidRDefault="00AA5EF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1E202533" w14:textId="22ED0865" w:rsidR="00FF6796" w:rsidRPr="009B4D38" w:rsidRDefault="00FF6796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2C8A0439" w14:textId="7697B578" w:rsidR="001B289C" w:rsidRPr="009B4D38" w:rsidRDefault="001B289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5D2AB826" w14:textId="77777777" w:rsidR="001B289C" w:rsidRPr="009B4D38" w:rsidRDefault="001B289C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530556A6" w14:textId="5CFCFEFF" w:rsidR="00F37FF3" w:rsidRPr="009B4D38" w:rsidRDefault="00F37FF3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52A1915E" w14:textId="79CA1A37" w:rsidR="00F37FF3" w:rsidRPr="009B4D38" w:rsidRDefault="00F37FF3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0EC1595D" w14:textId="231DF827" w:rsidR="00F37FF3" w:rsidRPr="009B4D38" w:rsidRDefault="00F37FF3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1C380B80" w14:textId="2D1DFA01" w:rsidR="00AC3222" w:rsidRPr="009B4D38" w:rsidRDefault="00AC322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720CBD4B" w14:textId="6DC6EAA4" w:rsidR="00AC3222" w:rsidRPr="009B4D38" w:rsidRDefault="00AC322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03249449" w14:textId="2D596DFE" w:rsidR="00AC3222" w:rsidRPr="009B4D38" w:rsidRDefault="00AC322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5ADD68F7" w14:textId="7B10A557" w:rsidR="00AC3222" w:rsidRPr="009B4D38" w:rsidRDefault="00AC322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48A40419" w14:textId="573E18E9" w:rsidR="00AC3222" w:rsidRPr="009B4D38" w:rsidRDefault="00AC322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044E76B8" w14:textId="512D1CAD" w:rsidR="00AC3222" w:rsidRPr="009B4D38" w:rsidRDefault="00AC322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4AB1FCA7" w14:textId="29366A69" w:rsidR="00AC3222" w:rsidRPr="009B4D38" w:rsidRDefault="00AC322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279D0C85" w14:textId="4EF62401" w:rsidR="00AC3222" w:rsidRPr="009B4D38" w:rsidRDefault="00AC322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53D02476" w14:textId="7313A47F" w:rsidR="00AC3222" w:rsidRPr="009B4D38" w:rsidRDefault="00AC322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539A8FFA" w14:textId="6B923CC3" w:rsidR="00AC3222" w:rsidRPr="009B4D38" w:rsidRDefault="00AC322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643207F6" w14:textId="6E6863C6" w:rsidR="00AC3222" w:rsidRPr="009B4D38" w:rsidRDefault="00AC322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4E119B75" w14:textId="77777777" w:rsidR="00AC3222" w:rsidRPr="009B4D38" w:rsidRDefault="00AC322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6E6BB91B" w14:textId="6023CA98" w:rsidR="00E55DE9" w:rsidRPr="00602BF4" w:rsidRDefault="00E55DE9" w:rsidP="009B4D38">
      <w:pPr>
        <w:pStyle w:val="Ttulo1"/>
        <w:jc w:val="both"/>
        <w:rPr>
          <w:rFonts w:cstheme="majorHAnsi"/>
          <w:color w:val="082A75" w:themeColor="text2"/>
          <w:sz w:val="36"/>
          <w:szCs w:val="36"/>
          <w:lang w:val="es-MX"/>
        </w:rPr>
      </w:pPr>
      <w:bookmarkStart w:id="74" w:name="_Toc107228870"/>
      <w:r w:rsidRPr="00602BF4">
        <w:rPr>
          <w:rFonts w:cstheme="majorHAnsi"/>
          <w:color w:val="082A75" w:themeColor="text2"/>
          <w:sz w:val="36"/>
          <w:szCs w:val="36"/>
          <w:lang w:val="es-MX"/>
        </w:rPr>
        <w:lastRenderedPageBreak/>
        <w:t>Soluciones de problemas técnicos</w:t>
      </w:r>
      <w:bookmarkEnd w:id="74"/>
    </w:p>
    <w:p w14:paraId="6877537D" w14:textId="373E58D2" w:rsidR="00E55DE9" w:rsidRPr="009B4D38" w:rsidRDefault="00E55DE9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p w14:paraId="6DE2404F" w14:textId="16756B2C" w:rsidR="00E55DE9" w:rsidRPr="009B4D38" w:rsidRDefault="00E55DE9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 xml:space="preserve">Para solucionar algún problema técnico debemos dirigirnos al programa Visual Studio </w:t>
      </w:r>
      <w:proofErr w:type="spellStart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Code</w:t>
      </w:r>
      <w:proofErr w:type="spellEnd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 xml:space="preserve"> y dirigirnos a la línea de código donde se encuentra el error y debemos corregirlo para que siga en funcionamiento, en este caso se solucionara el error que al iniciar sesión con datos incorrectos siempre dice que la contraseña es incorrecta.</w:t>
      </w:r>
    </w:p>
    <w:p w14:paraId="319D25D1" w14:textId="3A63228C" w:rsidR="00E55DE9" w:rsidRPr="009B4D38" w:rsidRDefault="00E55DE9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drawing>
          <wp:inline distT="0" distB="0" distL="0" distR="0" wp14:anchorId="70355333" wp14:editId="48C5BF71">
            <wp:extent cx="5239481" cy="2429214"/>
            <wp:effectExtent l="0" t="0" r="0" b="952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287C" w14:textId="587FDC6E" w:rsidR="00E55DE9" w:rsidRPr="009B4D38" w:rsidRDefault="00E55DE9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 xml:space="preserve"> Para dar solución debemos dirigirnos al siguiente directorio en Visual Studio </w:t>
      </w:r>
      <w:proofErr w:type="spellStart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Code</w:t>
      </w:r>
      <w:proofErr w:type="spellEnd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 xml:space="preserve"> “C:\</w:t>
      </w:r>
      <w:proofErr w:type="spellStart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xampp</w:t>
      </w:r>
      <w:proofErr w:type="spellEnd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\</w:t>
      </w:r>
      <w:proofErr w:type="spellStart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htdocs</w:t>
      </w:r>
      <w:proofErr w:type="spellEnd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\</w:t>
      </w:r>
      <w:proofErr w:type="spellStart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HogarVitalSAS</w:t>
      </w:r>
      <w:proofErr w:type="spellEnd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\</w:t>
      </w:r>
      <w:proofErr w:type="spellStart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Views</w:t>
      </w:r>
      <w:proofErr w:type="spellEnd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\</w:t>
      </w:r>
      <w:proofErr w:type="spellStart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Html</w:t>
      </w:r>
      <w:proofErr w:type="spellEnd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\</w:t>
      </w:r>
      <w:proofErr w:type="spellStart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nocorrecto.hmtl</w:t>
      </w:r>
      <w:proofErr w:type="spellEnd"/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” y corregir las líneas de código 11 y 12 cambiando el mensaje que nos arroja</w:t>
      </w:r>
    </w:p>
    <w:p w14:paraId="3C38568E" w14:textId="2BF7FB79" w:rsidR="00E55DE9" w:rsidRPr="009B4D38" w:rsidRDefault="00E55DE9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F5F4785" wp14:editId="3E955EE0">
                <wp:simplePos x="0" y="0"/>
                <wp:positionH relativeFrom="column">
                  <wp:posOffset>634366</wp:posOffset>
                </wp:positionH>
                <wp:positionV relativeFrom="paragraph">
                  <wp:posOffset>1717040</wp:posOffset>
                </wp:positionV>
                <wp:extent cx="1905000" cy="314325"/>
                <wp:effectExtent l="0" t="0" r="19050" b="28575"/>
                <wp:wrapNone/>
                <wp:docPr id="210" name="Rectángul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3143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C5E791" id="Rectángulo 210" o:spid="_x0000_s1026" style="position:absolute;margin-left:49.95pt;margin-top:135.2pt;width:150pt;height:24.7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" filled="f" strokecolor="red">
                <v:stroke joinstyle="round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drawing>
          <wp:inline distT="0" distB="0" distL="0" distR="0" wp14:anchorId="4EBD1B6C" wp14:editId="03D0835B">
            <wp:extent cx="5010150" cy="2841116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29148" cy="285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172A" w14:textId="416DBDE8" w:rsidR="00E55DE9" w:rsidRPr="009B4D38" w:rsidRDefault="00E55DE9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CO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MX"/>
        </w:rPr>
        <w:t>Debemos ponerlo de la siguiente manera</w:t>
      </w: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CO"/>
        </w:rPr>
        <w:t>.</w:t>
      </w:r>
    </w:p>
    <w:p w14:paraId="2A1B3789" w14:textId="78758D7E" w:rsidR="00E55DE9" w:rsidRPr="009B4D38" w:rsidRDefault="00E55DE9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CO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7F14BC2" wp14:editId="64B633C3">
                <wp:simplePos x="0" y="0"/>
                <wp:positionH relativeFrom="column">
                  <wp:posOffset>481965</wp:posOffset>
                </wp:positionH>
                <wp:positionV relativeFrom="paragraph">
                  <wp:posOffset>1777365</wp:posOffset>
                </wp:positionV>
                <wp:extent cx="2667000" cy="295275"/>
                <wp:effectExtent l="0" t="0" r="19050" b="28575"/>
                <wp:wrapNone/>
                <wp:docPr id="212" name="Rectángul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2952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00E4B" id="Rectángulo 212" o:spid="_x0000_s1026" style="position:absolute;margin-left:37.95pt;margin-top:139.95pt;width:210pt;height:23.2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" filled="f" strokecolor="red">
                <v:stroke joinstyle="round"/>
              </v:rect>
            </w:pict>
          </mc:Fallback>
        </mc:AlternateContent>
      </w: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drawing>
          <wp:inline distT="0" distB="0" distL="0" distR="0" wp14:anchorId="22366E49" wp14:editId="0E9D1FBA">
            <wp:extent cx="5023005" cy="2800350"/>
            <wp:effectExtent l="0" t="0" r="635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98351" cy="284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0ED6" w14:textId="7B31B2B2" w:rsidR="00E55DE9" w:rsidRPr="009B4D38" w:rsidRDefault="00E55DE9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CO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CO"/>
        </w:rPr>
        <w:t>Ahora nos dirigimos a la página a verificar que se hallan realizado los cambios correctamente.</w:t>
      </w:r>
    </w:p>
    <w:p w14:paraId="3CA140FD" w14:textId="60E76434" w:rsidR="00E55DE9" w:rsidRPr="009B4D38" w:rsidRDefault="00E55DE9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CO"/>
        </w:rPr>
      </w:pPr>
      <w:r w:rsidRPr="009B4D38">
        <w:rPr>
          <w:rFonts w:asciiTheme="majorHAnsi" w:hAnsiTheme="majorHAnsi" w:cstheme="majorHAnsi"/>
          <w:b w:val="0"/>
          <w:bCs/>
          <w:noProof/>
          <w:sz w:val="24"/>
          <w:szCs w:val="24"/>
          <w:lang w:val="es-CO" w:eastAsia="es-CO"/>
        </w:rPr>
        <w:drawing>
          <wp:inline distT="0" distB="0" distL="0" distR="0" wp14:anchorId="742E65E2" wp14:editId="372C2B81">
            <wp:extent cx="5218209" cy="2114550"/>
            <wp:effectExtent l="0" t="0" r="1905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t="4399" b="6776"/>
                    <a:stretch/>
                  </pic:blipFill>
                  <pic:spPr bwMode="auto">
                    <a:xfrm>
                      <a:off x="0" y="0"/>
                      <a:ext cx="5220429" cy="211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E7E29" w14:textId="7CBB3960" w:rsidR="0014428B" w:rsidRPr="009B4D38" w:rsidRDefault="00D43822" w:rsidP="009B4D38">
      <w:pPr>
        <w:jc w:val="both"/>
        <w:rPr>
          <w:rFonts w:asciiTheme="majorHAnsi" w:hAnsiTheme="majorHAnsi" w:cstheme="majorHAnsi"/>
          <w:b w:val="0"/>
          <w:bCs/>
          <w:sz w:val="24"/>
          <w:szCs w:val="24"/>
          <w:lang w:val="es-CO"/>
        </w:rPr>
      </w:pP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CO"/>
        </w:rPr>
        <w:t xml:space="preserve">De esta forma se solucionan los errores técnicos del aplicativo web, todo está en saber dónde está el error y solucionarlo de la forma </w:t>
      </w:r>
      <w:r w:rsidR="004A1445" w:rsidRPr="009B4D38">
        <w:rPr>
          <w:rFonts w:asciiTheme="majorHAnsi" w:hAnsiTheme="majorHAnsi" w:cstheme="majorHAnsi"/>
          <w:b w:val="0"/>
          <w:bCs/>
          <w:sz w:val="24"/>
          <w:szCs w:val="24"/>
          <w:lang w:val="es-CO"/>
        </w:rPr>
        <w:t>más</w:t>
      </w: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CO"/>
        </w:rPr>
        <w:t xml:space="preserve"> adecuada</w:t>
      </w:r>
      <w:r w:rsidR="004A1445" w:rsidRPr="009B4D38">
        <w:rPr>
          <w:rFonts w:asciiTheme="majorHAnsi" w:hAnsiTheme="majorHAnsi" w:cstheme="majorHAnsi"/>
          <w:b w:val="0"/>
          <w:bCs/>
          <w:sz w:val="24"/>
          <w:szCs w:val="24"/>
          <w:lang w:val="es-CO"/>
        </w:rPr>
        <w:t xml:space="preserve"> posible</w:t>
      </w:r>
      <w:r w:rsidRPr="009B4D38">
        <w:rPr>
          <w:rFonts w:asciiTheme="majorHAnsi" w:hAnsiTheme="majorHAnsi" w:cstheme="majorHAnsi"/>
          <w:b w:val="0"/>
          <w:bCs/>
          <w:sz w:val="24"/>
          <w:szCs w:val="24"/>
          <w:lang w:val="es-CO"/>
        </w:rPr>
        <w:t>.</w:t>
      </w:r>
    </w:p>
    <w:p w14:paraId="63BF6086" w14:textId="2FDD51AF" w:rsidR="0014428B" w:rsidRPr="009B4D38" w:rsidRDefault="0014428B" w:rsidP="009B4D38">
      <w:pPr>
        <w:jc w:val="both"/>
        <w:rPr>
          <w:rFonts w:asciiTheme="majorHAnsi" w:hAnsiTheme="majorHAnsi" w:cstheme="majorHAnsi"/>
          <w:b w:val="0"/>
          <w:bCs/>
          <w:noProof/>
          <w:sz w:val="24"/>
          <w:szCs w:val="24"/>
        </w:rPr>
      </w:pPr>
    </w:p>
    <w:p w14:paraId="588FCC4A" w14:textId="258184EA" w:rsidR="00ED637A" w:rsidRPr="009B4D38" w:rsidRDefault="00ED637A" w:rsidP="009B4D38">
      <w:pPr>
        <w:tabs>
          <w:tab w:val="left" w:pos="5496"/>
        </w:tabs>
        <w:jc w:val="both"/>
        <w:rPr>
          <w:rFonts w:asciiTheme="majorHAnsi" w:hAnsiTheme="majorHAnsi" w:cstheme="majorHAnsi"/>
          <w:b w:val="0"/>
          <w:bCs/>
          <w:sz w:val="24"/>
          <w:szCs w:val="24"/>
          <w:lang w:val="es-MX"/>
        </w:rPr>
      </w:pPr>
    </w:p>
    <w:sectPr w:rsidR="00ED637A" w:rsidRPr="009B4D38" w:rsidSect="00AB02A7">
      <w:headerReference w:type="default" r:id="rId189"/>
      <w:footerReference w:type="default" r:id="rId190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6B7AC7" w14:textId="77777777" w:rsidR="00764688" w:rsidRDefault="00764688">
      <w:r>
        <w:separator/>
      </w:r>
    </w:p>
    <w:p w14:paraId="2751E303" w14:textId="77777777" w:rsidR="00764688" w:rsidRDefault="00764688"/>
  </w:endnote>
  <w:endnote w:type="continuationSeparator" w:id="0">
    <w:p w14:paraId="13A07327" w14:textId="77777777" w:rsidR="00764688" w:rsidRDefault="00764688">
      <w:r>
        <w:continuationSeparator/>
      </w:r>
    </w:p>
    <w:p w14:paraId="0D6E58DE" w14:textId="77777777" w:rsidR="00764688" w:rsidRDefault="0076468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noProof/>
      </w:rPr>
      <w:id w:val="-890194395"/>
      <w:docPartObj>
        <w:docPartGallery w:val="Page Numbers (Bottom of Page)"/>
        <w:docPartUnique/>
      </w:docPartObj>
    </w:sdtPr>
    <w:sdtEndPr/>
    <w:sdtContent>
      <w:p w14:paraId="29A8F7D4" w14:textId="0E1850C0" w:rsidR="00E55DE9" w:rsidRDefault="00E55DE9">
        <w:pPr>
          <w:pStyle w:val="Piedepgina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 w:rsidR="00BB6CF2">
          <w:rPr>
            <w:noProof/>
            <w:lang w:bidi="es-ES"/>
          </w:rPr>
          <w:t>3</w:t>
        </w:r>
        <w:r>
          <w:rPr>
            <w:noProof/>
            <w:lang w:bidi="es-ES"/>
          </w:rPr>
          <w:fldChar w:fldCharType="end"/>
        </w:r>
      </w:p>
    </w:sdtContent>
  </w:sdt>
  <w:p w14:paraId="52383A62" w14:textId="77777777" w:rsidR="00E55DE9" w:rsidRDefault="00E55DE9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5184A9" w14:textId="77777777" w:rsidR="00764688" w:rsidRDefault="00764688">
      <w:r>
        <w:separator/>
      </w:r>
    </w:p>
    <w:p w14:paraId="7F5B0462" w14:textId="77777777" w:rsidR="00764688" w:rsidRDefault="00764688"/>
  </w:footnote>
  <w:footnote w:type="continuationSeparator" w:id="0">
    <w:p w14:paraId="3BC9B127" w14:textId="77777777" w:rsidR="00764688" w:rsidRDefault="00764688">
      <w:r>
        <w:continuationSeparator/>
      </w:r>
    </w:p>
    <w:p w14:paraId="439E0394" w14:textId="77777777" w:rsidR="00764688" w:rsidRDefault="0076468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E55DE9" w14:paraId="191E5546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1523CA8E" w14:textId="77777777" w:rsidR="00E55DE9" w:rsidRDefault="00E55DE9">
          <w:pPr>
            <w:pStyle w:val="Encabezado"/>
            <w:rPr>
              <w:noProof/>
            </w:rPr>
          </w:pPr>
        </w:p>
      </w:tc>
    </w:tr>
  </w:tbl>
  <w:p w14:paraId="3BBA0DEF" w14:textId="77777777" w:rsidR="00E55DE9" w:rsidRDefault="00E55D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AF0BC3"/>
    <w:multiLevelType w:val="hybridMultilevel"/>
    <w:tmpl w:val="C57A6BD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4D5533"/>
    <w:multiLevelType w:val="hybridMultilevel"/>
    <w:tmpl w:val="951CFE1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4E6FB6"/>
    <w:multiLevelType w:val="hybridMultilevel"/>
    <w:tmpl w:val="A2FC0CF8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85341DB"/>
    <w:multiLevelType w:val="hybridMultilevel"/>
    <w:tmpl w:val="77184D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7864888">
    <w:abstractNumId w:val="0"/>
  </w:num>
  <w:num w:numId="2" w16cid:durableId="204414573">
    <w:abstractNumId w:val="3"/>
  </w:num>
  <w:num w:numId="3" w16cid:durableId="22096783">
    <w:abstractNumId w:val="2"/>
  </w:num>
  <w:num w:numId="4" w16cid:durableId="5390487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69A4"/>
    <w:rsid w:val="000114A4"/>
    <w:rsid w:val="0002482E"/>
    <w:rsid w:val="000311AD"/>
    <w:rsid w:val="000422CF"/>
    <w:rsid w:val="00050324"/>
    <w:rsid w:val="000747A0"/>
    <w:rsid w:val="000928BD"/>
    <w:rsid w:val="000A0150"/>
    <w:rsid w:val="000B4E75"/>
    <w:rsid w:val="000B7066"/>
    <w:rsid w:val="000E63C9"/>
    <w:rsid w:val="00105298"/>
    <w:rsid w:val="00130E9D"/>
    <w:rsid w:val="0014428B"/>
    <w:rsid w:val="00150A6D"/>
    <w:rsid w:val="00171B06"/>
    <w:rsid w:val="00185B35"/>
    <w:rsid w:val="001A458B"/>
    <w:rsid w:val="001A5EEC"/>
    <w:rsid w:val="001B289C"/>
    <w:rsid w:val="001C1A2B"/>
    <w:rsid w:val="001E7D1C"/>
    <w:rsid w:val="001F2BC8"/>
    <w:rsid w:val="001F5F6B"/>
    <w:rsid w:val="00207F62"/>
    <w:rsid w:val="00243EBC"/>
    <w:rsid w:val="00246A35"/>
    <w:rsid w:val="00253FF1"/>
    <w:rsid w:val="002719A1"/>
    <w:rsid w:val="00284348"/>
    <w:rsid w:val="002A7495"/>
    <w:rsid w:val="002D184F"/>
    <w:rsid w:val="002D50CF"/>
    <w:rsid w:val="002E59ED"/>
    <w:rsid w:val="002F51F5"/>
    <w:rsid w:val="003035AD"/>
    <w:rsid w:val="0031209C"/>
    <w:rsid w:val="00312137"/>
    <w:rsid w:val="00316A63"/>
    <w:rsid w:val="00330359"/>
    <w:rsid w:val="003315EE"/>
    <w:rsid w:val="003375DB"/>
    <w:rsid w:val="0033762F"/>
    <w:rsid w:val="00354455"/>
    <w:rsid w:val="00360494"/>
    <w:rsid w:val="00366C7E"/>
    <w:rsid w:val="0037462D"/>
    <w:rsid w:val="00384EA3"/>
    <w:rsid w:val="00387A88"/>
    <w:rsid w:val="003A2959"/>
    <w:rsid w:val="003A39A1"/>
    <w:rsid w:val="003A4ED8"/>
    <w:rsid w:val="003C2191"/>
    <w:rsid w:val="003D3863"/>
    <w:rsid w:val="003E1037"/>
    <w:rsid w:val="003F41DF"/>
    <w:rsid w:val="004110DE"/>
    <w:rsid w:val="00415AA1"/>
    <w:rsid w:val="00422C9B"/>
    <w:rsid w:val="00430D0B"/>
    <w:rsid w:val="0043547D"/>
    <w:rsid w:val="0044085A"/>
    <w:rsid w:val="00453047"/>
    <w:rsid w:val="004533FA"/>
    <w:rsid w:val="00486B0C"/>
    <w:rsid w:val="00492272"/>
    <w:rsid w:val="004A1445"/>
    <w:rsid w:val="004B21A5"/>
    <w:rsid w:val="004E5FEE"/>
    <w:rsid w:val="004F7B6B"/>
    <w:rsid w:val="005037F0"/>
    <w:rsid w:val="00516A86"/>
    <w:rsid w:val="005275F6"/>
    <w:rsid w:val="00554F12"/>
    <w:rsid w:val="00572102"/>
    <w:rsid w:val="005767DD"/>
    <w:rsid w:val="0059342E"/>
    <w:rsid w:val="00593BE7"/>
    <w:rsid w:val="005A2A0F"/>
    <w:rsid w:val="005A5384"/>
    <w:rsid w:val="005B69A4"/>
    <w:rsid w:val="005D16C2"/>
    <w:rsid w:val="005F1BB0"/>
    <w:rsid w:val="00602BF4"/>
    <w:rsid w:val="006063A7"/>
    <w:rsid w:val="00631648"/>
    <w:rsid w:val="00642233"/>
    <w:rsid w:val="00653FE1"/>
    <w:rsid w:val="00656C4D"/>
    <w:rsid w:val="0066724A"/>
    <w:rsid w:val="00667B2F"/>
    <w:rsid w:val="006D298D"/>
    <w:rsid w:val="006E3DF7"/>
    <w:rsid w:val="006E5716"/>
    <w:rsid w:val="006E7452"/>
    <w:rsid w:val="006F01B5"/>
    <w:rsid w:val="006F6D1F"/>
    <w:rsid w:val="00710FB4"/>
    <w:rsid w:val="0071106C"/>
    <w:rsid w:val="00712196"/>
    <w:rsid w:val="007302B3"/>
    <w:rsid w:val="00730733"/>
    <w:rsid w:val="007309A6"/>
    <w:rsid w:val="00730E3A"/>
    <w:rsid w:val="00736AAF"/>
    <w:rsid w:val="007530D2"/>
    <w:rsid w:val="00764688"/>
    <w:rsid w:val="00765B2A"/>
    <w:rsid w:val="007834A9"/>
    <w:rsid w:val="00783A34"/>
    <w:rsid w:val="007A5114"/>
    <w:rsid w:val="007B53CE"/>
    <w:rsid w:val="007C2FAC"/>
    <w:rsid w:val="007C4389"/>
    <w:rsid w:val="007C6B52"/>
    <w:rsid w:val="007D16C5"/>
    <w:rsid w:val="007F6561"/>
    <w:rsid w:val="00811016"/>
    <w:rsid w:val="008431A8"/>
    <w:rsid w:val="00850BAC"/>
    <w:rsid w:val="0085207C"/>
    <w:rsid w:val="00862FE4"/>
    <w:rsid w:val="0086389A"/>
    <w:rsid w:val="008747A6"/>
    <w:rsid w:val="0087605E"/>
    <w:rsid w:val="008941AE"/>
    <w:rsid w:val="008B0960"/>
    <w:rsid w:val="008B1FEE"/>
    <w:rsid w:val="008C0314"/>
    <w:rsid w:val="008D1AE2"/>
    <w:rsid w:val="008D1B54"/>
    <w:rsid w:val="008E437C"/>
    <w:rsid w:val="00900F74"/>
    <w:rsid w:val="00903C32"/>
    <w:rsid w:val="00912D7E"/>
    <w:rsid w:val="00916B16"/>
    <w:rsid w:val="009173B9"/>
    <w:rsid w:val="0093335D"/>
    <w:rsid w:val="0093613E"/>
    <w:rsid w:val="00943026"/>
    <w:rsid w:val="00966B81"/>
    <w:rsid w:val="009721DF"/>
    <w:rsid w:val="00977F79"/>
    <w:rsid w:val="009A57FC"/>
    <w:rsid w:val="009B2CBC"/>
    <w:rsid w:val="009B4D38"/>
    <w:rsid w:val="009C5556"/>
    <w:rsid w:val="009C7720"/>
    <w:rsid w:val="009F7B39"/>
    <w:rsid w:val="00A23AFA"/>
    <w:rsid w:val="00A26E08"/>
    <w:rsid w:val="00A31B3E"/>
    <w:rsid w:val="00A47AB7"/>
    <w:rsid w:val="00A532F3"/>
    <w:rsid w:val="00A8489E"/>
    <w:rsid w:val="00A902A7"/>
    <w:rsid w:val="00AA3765"/>
    <w:rsid w:val="00AA5EF6"/>
    <w:rsid w:val="00AB02A7"/>
    <w:rsid w:val="00AB19BD"/>
    <w:rsid w:val="00AC237D"/>
    <w:rsid w:val="00AC29F3"/>
    <w:rsid w:val="00AC3222"/>
    <w:rsid w:val="00AE2131"/>
    <w:rsid w:val="00AF174F"/>
    <w:rsid w:val="00B0618D"/>
    <w:rsid w:val="00B231E5"/>
    <w:rsid w:val="00B47438"/>
    <w:rsid w:val="00B704E1"/>
    <w:rsid w:val="00BB6CF2"/>
    <w:rsid w:val="00BC1B7D"/>
    <w:rsid w:val="00BC4BF3"/>
    <w:rsid w:val="00BC512C"/>
    <w:rsid w:val="00C02B87"/>
    <w:rsid w:val="00C1031C"/>
    <w:rsid w:val="00C17406"/>
    <w:rsid w:val="00C24B4D"/>
    <w:rsid w:val="00C260C2"/>
    <w:rsid w:val="00C32436"/>
    <w:rsid w:val="00C4086D"/>
    <w:rsid w:val="00C53307"/>
    <w:rsid w:val="00C82D65"/>
    <w:rsid w:val="00CA1896"/>
    <w:rsid w:val="00CB5B28"/>
    <w:rsid w:val="00CC38FC"/>
    <w:rsid w:val="00CE4068"/>
    <w:rsid w:val="00CE4D2B"/>
    <w:rsid w:val="00CF5371"/>
    <w:rsid w:val="00D0323A"/>
    <w:rsid w:val="00D0559F"/>
    <w:rsid w:val="00D064B5"/>
    <w:rsid w:val="00D077E9"/>
    <w:rsid w:val="00D344F1"/>
    <w:rsid w:val="00D34FAA"/>
    <w:rsid w:val="00D3787C"/>
    <w:rsid w:val="00D42CB7"/>
    <w:rsid w:val="00D43822"/>
    <w:rsid w:val="00D52607"/>
    <w:rsid w:val="00D5413D"/>
    <w:rsid w:val="00D570A9"/>
    <w:rsid w:val="00D70D02"/>
    <w:rsid w:val="00D770C7"/>
    <w:rsid w:val="00D86945"/>
    <w:rsid w:val="00D90290"/>
    <w:rsid w:val="00DB4924"/>
    <w:rsid w:val="00DC706A"/>
    <w:rsid w:val="00DD1240"/>
    <w:rsid w:val="00DD152F"/>
    <w:rsid w:val="00DE213F"/>
    <w:rsid w:val="00DE3210"/>
    <w:rsid w:val="00DF027C"/>
    <w:rsid w:val="00DF3ABE"/>
    <w:rsid w:val="00E00A32"/>
    <w:rsid w:val="00E22ACD"/>
    <w:rsid w:val="00E55DE9"/>
    <w:rsid w:val="00E620B0"/>
    <w:rsid w:val="00E74A88"/>
    <w:rsid w:val="00E75AA1"/>
    <w:rsid w:val="00E81B40"/>
    <w:rsid w:val="00E82C68"/>
    <w:rsid w:val="00EA749A"/>
    <w:rsid w:val="00EB5BF8"/>
    <w:rsid w:val="00EC166B"/>
    <w:rsid w:val="00ED637A"/>
    <w:rsid w:val="00EE1C15"/>
    <w:rsid w:val="00EE67DA"/>
    <w:rsid w:val="00EF555B"/>
    <w:rsid w:val="00F027BB"/>
    <w:rsid w:val="00F10219"/>
    <w:rsid w:val="00F11DCF"/>
    <w:rsid w:val="00F162EA"/>
    <w:rsid w:val="00F17D1D"/>
    <w:rsid w:val="00F2489F"/>
    <w:rsid w:val="00F37FF3"/>
    <w:rsid w:val="00F52D27"/>
    <w:rsid w:val="00F65E8D"/>
    <w:rsid w:val="00F77786"/>
    <w:rsid w:val="00F83527"/>
    <w:rsid w:val="00F97077"/>
    <w:rsid w:val="00FD2225"/>
    <w:rsid w:val="00FD583F"/>
    <w:rsid w:val="00FD7488"/>
    <w:rsid w:val="00FE1538"/>
    <w:rsid w:val="00FF16B4"/>
    <w:rsid w:val="00FF6796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9D5003C"/>
  <w15:docId w15:val="{72501EC5-DDEB-4A7E-850E-5616FFD66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link w:val="Ttulo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tulo3">
    <w:name w:val="heading 3"/>
    <w:aliases w:val="Parrafos"/>
    <w:basedOn w:val="Normal"/>
    <w:next w:val="Normal"/>
    <w:link w:val="Ttulo3Car"/>
    <w:uiPriority w:val="5"/>
    <w:unhideWhenUsed/>
    <w:qFormat/>
    <w:rsid w:val="005B69A4"/>
    <w:pPr>
      <w:keepNext/>
      <w:keepLines/>
      <w:spacing w:before="40"/>
      <w:ind w:left="720"/>
      <w:jc w:val="both"/>
      <w:outlineLvl w:val="2"/>
    </w:pPr>
    <w:rPr>
      <w:rFonts w:asciiTheme="majorHAnsi" w:eastAsiaTheme="majorEastAsia" w:hAnsiTheme="majorHAnsi" w:cstheme="majorBidi"/>
      <w:b w:val="0"/>
      <w:color w:val="0F0D29" w:themeColor="text1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1"/>
    <w:unhideWhenUsed/>
    <w:qFormat/>
    <w:rsid w:val="00912D7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13A57" w:themeColor="accent1" w:themeShade="BF"/>
    </w:rPr>
  </w:style>
  <w:style w:type="paragraph" w:styleId="Ttulo5">
    <w:name w:val="heading 5"/>
    <w:basedOn w:val="Normal"/>
    <w:next w:val="Normal"/>
    <w:link w:val="Ttulo5Car"/>
    <w:uiPriority w:val="1"/>
    <w:unhideWhenUsed/>
    <w:qFormat/>
    <w:rsid w:val="00900F7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013A57" w:themeColor="accent1" w:themeShade="BF"/>
    </w:rPr>
  </w:style>
  <w:style w:type="paragraph" w:styleId="Ttulo6">
    <w:name w:val="heading 6"/>
    <w:basedOn w:val="Normal"/>
    <w:next w:val="Normal"/>
    <w:link w:val="Ttulo6Car"/>
    <w:uiPriority w:val="1"/>
    <w:unhideWhenUsed/>
    <w:qFormat/>
    <w:rsid w:val="00900F7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012639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basedOn w:val="Normal"/>
    <w:link w:val="Ttulo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character" w:customStyle="1" w:styleId="Ttulo3Car">
    <w:name w:val="Título 3 Car"/>
    <w:aliases w:val="Parrafos Car"/>
    <w:basedOn w:val="Fuentedeprrafopredeter"/>
    <w:link w:val="Ttulo3"/>
    <w:uiPriority w:val="5"/>
    <w:rsid w:val="005B69A4"/>
    <w:rPr>
      <w:rFonts w:asciiTheme="majorHAnsi" w:eastAsiaTheme="majorEastAsia" w:hAnsiTheme="majorHAnsi" w:cstheme="majorBidi"/>
      <w:color w:val="0F0D29" w:themeColor="text1"/>
    </w:rPr>
  </w:style>
  <w:style w:type="paragraph" w:styleId="Prrafodelista">
    <w:name w:val="List Paragraph"/>
    <w:basedOn w:val="Normal"/>
    <w:uiPriority w:val="34"/>
    <w:unhideWhenUsed/>
    <w:qFormat/>
    <w:rsid w:val="00C53307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3315EE"/>
    <w:rPr>
      <w:color w:val="3592CF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207F62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AE2131"/>
    <w:pPr>
      <w:tabs>
        <w:tab w:val="right" w:leader="dot" w:pos="9350"/>
      </w:tabs>
      <w:spacing w:after="100" w:line="256" w:lineRule="auto"/>
    </w:pPr>
    <w:rPr>
      <w:rFonts w:ascii="Times New Roman" w:eastAsia="Calibri" w:hAnsi="Times New Roman" w:cs="Calibri"/>
      <w:b w:val="0"/>
      <w:noProof/>
      <w:color w:val="061F57" w:themeColor="text2" w:themeShade="BF"/>
      <w:sz w:val="24"/>
      <w:szCs w:val="24"/>
      <w:lang w:val="es-CO" w:eastAsia="es-CO"/>
    </w:rPr>
  </w:style>
  <w:style w:type="paragraph" w:styleId="TDC2">
    <w:name w:val="toc 2"/>
    <w:basedOn w:val="Normal"/>
    <w:next w:val="Normal"/>
    <w:autoRedefine/>
    <w:uiPriority w:val="39"/>
    <w:unhideWhenUsed/>
    <w:rsid w:val="008431A8"/>
    <w:pPr>
      <w:spacing w:after="100" w:line="256" w:lineRule="auto"/>
      <w:ind w:left="240"/>
    </w:pPr>
    <w:rPr>
      <w:rFonts w:ascii="Times New Roman" w:eastAsia="Calibri" w:hAnsi="Times New Roman" w:cs="Calibri"/>
      <w:b w:val="0"/>
      <w:color w:val="auto"/>
      <w:sz w:val="24"/>
      <w:lang w:val="es-CO" w:eastAsia="es-CO"/>
    </w:rPr>
  </w:style>
  <w:style w:type="paragraph" w:styleId="TDC3">
    <w:name w:val="toc 3"/>
    <w:basedOn w:val="Normal"/>
    <w:next w:val="Normal"/>
    <w:autoRedefine/>
    <w:uiPriority w:val="39"/>
    <w:unhideWhenUsed/>
    <w:rsid w:val="008431A8"/>
    <w:pPr>
      <w:spacing w:after="100" w:line="256" w:lineRule="auto"/>
      <w:ind w:left="480"/>
    </w:pPr>
    <w:rPr>
      <w:rFonts w:ascii="Times New Roman" w:eastAsia="Calibri" w:hAnsi="Times New Roman" w:cs="Calibri"/>
      <w:b w:val="0"/>
      <w:color w:val="auto"/>
      <w:sz w:val="24"/>
      <w:lang w:val="es-CO" w:eastAsia="es-CO"/>
    </w:rPr>
  </w:style>
  <w:style w:type="paragraph" w:styleId="TtuloTDC">
    <w:name w:val="TOC Heading"/>
    <w:basedOn w:val="Ttulo1"/>
    <w:next w:val="Normal"/>
    <w:uiPriority w:val="39"/>
    <w:unhideWhenUsed/>
    <w:qFormat/>
    <w:rsid w:val="008431A8"/>
    <w:pPr>
      <w:keepLines/>
      <w:spacing w:after="0" w:line="256" w:lineRule="auto"/>
      <w:outlineLvl w:val="9"/>
    </w:pPr>
    <w:rPr>
      <w:b w:val="0"/>
      <w:color w:val="013A57" w:themeColor="accent1" w:themeShade="BF"/>
      <w:kern w:val="0"/>
      <w:sz w:val="32"/>
      <w:lang w:val="es-CO" w:eastAsia="es-CO"/>
    </w:rPr>
  </w:style>
  <w:style w:type="character" w:customStyle="1" w:styleId="Ttulo4Car">
    <w:name w:val="Título 4 Car"/>
    <w:basedOn w:val="Fuentedeprrafopredeter"/>
    <w:link w:val="Ttulo4"/>
    <w:uiPriority w:val="1"/>
    <w:rsid w:val="00912D7E"/>
    <w:rPr>
      <w:rFonts w:asciiTheme="majorHAnsi" w:eastAsiaTheme="majorEastAsia" w:hAnsiTheme="majorHAnsi" w:cstheme="majorBidi"/>
      <w:b/>
      <w:i/>
      <w:iCs/>
      <w:color w:val="013A57" w:themeColor="accent1" w:themeShade="BF"/>
      <w:sz w:val="28"/>
      <w:szCs w:val="22"/>
    </w:rPr>
  </w:style>
  <w:style w:type="character" w:customStyle="1" w:styleId="Ttulo5Car">
    <w:name w:val="Título 5 Car"/>
    <w:basedOn w:val="Fuentedeprrafopredeter"/>
    <w:link w:val="Ttulo5"/>
    <w:uiPriority w:val="1"/>
    <w:rsid w:val="00900F74"/>
    <w:rPr>
      <w:rFonts w:asciiTheme="majorHAnsi" w:eastAsiaTheme="majorEastAsia" w:hAnsiTheme="majorHAnsi" w:cstheme="majorBidi"/>
      <w:b/>
      <w:color w:val="013A57" w:themeColor="accent1" w:themeShade="BF"/>
      <w:sz w:val="28"/>
      <w:szCs w:val="22"/>
    </w:rPr>
  </w:style>
  <w:style w:type="character" w:customStyle="1" w:styleId="Ttulo6Car">
    <w:name w:val="Título 6 Car"/>
    <w:basedOn w:val="Fuentedeprrafopredeter"/>
    <w:link w:val="Ttulo6"/>
    <w:uiPriority w:val="1"/>
    <w:rsid w:val="00900F74"/>
    <w:rPr>
      <w:rFonts w:asciiTheme="majorHAnsi" w:eastAsiaTheme="majorEastAsia" w:hAnsiTheme="majorHAnsi" w:cstheme="majorBidi"/>
      <w:b/>
      <w:color w:val="012639" w:themeColor="accent1" w:themeShade="7F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771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fontTable" Target="fontTable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glossaryDocument" Target="glossary/document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theme" Target="theme/theme1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header" Target="header1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0" Type="http://schemas.openxmlformats.org/officeDocument/2006/relationships/footer" Target="footer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yli%20Johana\AppData\Local\Microsoft\Office\16.0\DTS\es-ES%7bF9D07AB5-95FE-451F-9EAA-50942C3DA3A3%7d\%7bCC73A43D-7796-4DB1-A125-EA3DC4227BCB%7dtf1639285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F9DCD1BE3FA420886A136A9EDBF4A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1DBFC5-637A-4FB9-8B21-A9B5AF6DC480}"/>
      </w:docPartPr>
      <w:docPartBody>
        <w:p w:rsidR="006F4497" w:rsidRDefault="00570861">
          <w:pPr>
            <w:pStyle w:val="4F9DCD1BE3FA420886A136A9EDBF4A75"/>
          </w:pPr>
          <w:r w:rsidRPr="00D86945">
            <w:rPr>
              <w:rStyle w:val="SubttuloCar"/>
              <w:b/>
              <w:lang w:bidi="es-ES"/>
            </w:rPr>
            <w:fldChar w:fldCharType="begin"/>
          </w:r>
          <w:r w:rsidRPr="00D86945">
            <w:rPr>
              <w:rStyle w:val="SubttuloCar"/>
              <w:lang w:bidi="es-ES"/>
            </w:rPr>
            <w:instrText xml:space="preserve"> DATE  \@ "MMMM d"  \* MERGEFORMAT </w:instrText>
          </w:r>
          <w:r w:rsidRPr="00D86945">
            <w:rPr>
              <w:rStyle w:val="SubttuloCar"/>
              <w:b/>
              <w:lang w:bidi="es-ES"/>
            </w:rPr>
            <w:fldChar w:fldCharType="separate"/>
          </w:r>
          <w:r>
            <w:rPr>
              <w:rStyle w:val="SubttuloCar"/>
              <w:lang w:bidi="es-ES"/>
            </w:rPr>
            <w:t>junio 22</w:t>
          </w:r>
          <w:r w:rsidRPr="00D86945">
            <w:rPr>
              <w:rStyle w:val="SubttuloCar"/>
              <w:b/>
              <w:lang w:bidi="es-ES"/>
            </w:rPr>
            <w:fldChar w:fldCharType="end"/>
          </w:r>
        </w:p>
      </w:docPartBody>
    </w:docPart>
    <w:docPart>
      <w:docPartPr>
        <w:name w:val="F382BEC93CA048649CD82A3264E13B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3EAE5C-0678-492F-BB9B-5AE4A2CEC507}"/>
      </w:docPartPr>
      <w:docPartBody>
        <w:p w:rsidR="006F4497" w:rsidRDefault="00570861">
          <w:pPr>
            <w:pStyle w:val="F382BEC93CA048649CD82A3264E13B72"/>
          </w:pPr>
          <w:r>
            <w:rPr>
              <w:noProof/>
              <w:lang w:bidi="es-ES"/>
            </w:rPr>
            <w:t>NOMBRE DE LA COMPAÑÍA</w:t>
          </w:r>
        </w:p>
      </w:docPartBody>
    </w:docPart>
    <w:docPart>
      <w:docPartPr>
        <w:name w:val="8579C5BFC9064BCA8F1F5B07B77D88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D28B3A-BBBC-4E35-B0A8-42039388C87C}"/>
      </w:docPartPr>
      <w:docPartBody>
        <w:p w:rsidR="006F4497" w:rsidRDefault="00570861">
          <w:pPr>
            <w:pStyle w:val="8579C5BFC9064BCA8F1F5B07B77D88C8"/>
          </w:pPr>
          <w:r>
            <w:rPr>
              <w:noProof/>
              <w:lang w:bidi="es-ES"/>
            </w:rPr>
            <w:t>Su nombre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0861"/>
    <w:rsid w:val="00155259"/>
    <w:rsid w:val="00330C37"/>
    <w:rsid w:val="003C47A6"/>
    <w:rsid w:val="004527EE"/>
    <w:rsid w:val="00570861"/>
    <w:rsid w:val="006535A2"/>
    <w:rsid w:val="006F4497"/>
    <w:rsid w:val="008A7DB1"/>
    <w:rsid w:val="00AE3B2C"/>
    <w:rsid w:val="00E51D6F"/>
    <w:rsid w:val="00E75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s-ES" w:eastAsia="en-US"/>
    </w:rPr>
  </w:style>
  <w:style w:type="character" w:customStyle="1" w:styleId="SubttuloCar">
    <w:name w:val="Subtítulo Car"/>
    <w:basedOn w:val="Fuentedeprrafopredeter"/>
    <w:link w:val="Subttulo"/>
    <w:uiPriority w:val="2"/>
    <w:rPr>
      <w:caps/>
      <w:color w:val="44546A" w:themeColor="text2"/>
      <w:spacing w:val="20"/>
      <w:sz w:val="32"/>
      <w:lang w:val="es-ES" w:eastAsia="en-US"/>
    </w:rPr>
  </w:style>
  <w:style w:type="paragraph" w:customStyle="1" w:styleId="4F9DCD1BE3FA420886A136A9EDBF4A75">
    <w:name w:val="4F9DCD1BE3FA420886A136A9EDBF4A75"/>
  </w:style>
  <w:style w:type="paragraph" w:customStyle="1" w:styleId="F382BEC93CA048649CD82A3264E13B72">
    <w:name w:val="F382BEC93CA048649CD82A3264E13B72"/>
  </w:style>
  <w:style w:type="paragraph" w:customStyle="1" w:styleId="8579C5BFC9064BCA8F1F5B07B77D88C8">
    <w:name w:val="8579C5BFC9064BCA8F1F5B07B77D88C8"/>
  </w:style>
  <w:style w:type="paragraph" w:customStyle="1" w:styleId="CB485CD401964CFBBD15F35D37FB54D4">
    <w:name w:val="CB485CD401964CFBBD15F35D37FB54D4"/>
    <w:rsid w:val="008A7DB1"/>
  </w:style>
  <w:style w:type="paragraph" w:customStyle="1" w:styleId="F85C468840A644EC8986D1A6E2BD7A31">
    <w:name w:val="F85C468840A644EC8986D1A6E2BD7A31"/>
    <w:rsid w:val="008A7DB1"/>
  </w:style>
  <w:style w:type="paragraph" w:customStyle="1" w:styleId="1AF99E6E625041A0A0CCE3FC212213E6">
    <w:name w:val="1AF99E6E625041A0A0CCE3FC212213E6"/>
    <w:rsid w:val="008A7DB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 
Andrés Sánchez García
Santiago González Restrepo
Daniel Mauricio Castaño Vergara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D743CC9-8720-4DB4-9DB5-88A2B10B90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{CC73A43D-7796-4DB1-A125-EA3DC4227BCB}tf16392850.dotx</Template>
  <TotalTime>3</TotalTime>
  <Pages>63</Pages>
  <Words>3038</Words>
  <Characters>16713</Characters>
  <Application>Microsoft Office Word</Application>
  <DocSecurity>0</DocSecurity>
  <Lines>139</Lines>
  <Paragraphs>39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Deyli Johana</dc:creator>
  <cp:keywords/>
  <cp:lastModifiedBy>andresanchez200319@gmail.com</cp:lastModifiedBy>
  <cp:revision>2</cp:revision>
  <cp:lastPrinted>2006-08-01T17:47:00Z</cp:lastPrinted>
  <dcterms:created xsi:type="dcterms:W3CDTF">2022-06-27T18:29:00Z</dcterms:created>
  <dcterms:modified xsi:type="dcterms:W3CDTF">2022-06-27T18:29:00Z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